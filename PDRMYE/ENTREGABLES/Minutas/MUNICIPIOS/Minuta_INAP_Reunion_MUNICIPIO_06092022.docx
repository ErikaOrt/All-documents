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19F46E2" w:rsidR="00D45AD4" w:rsidRPr="005F056E" w:rsidRDefault="00271F88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</w:t>
            </w:r>
            <w:r w:rsidR="002633E1">
              <w:rPr>
                <w:rFonts w:ascii="Arial" w:eastAsia="Calibri" w:hAnsi="Arial" w:cs="Arial"/>
                <w:sz w:val="24"/>
                <w:szCs w:val="24"/>
                <w:lang w:val="es-MX"/>
              </w:rPr>
              <w:t>6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9432BC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3D50F2BF" w:rsidR="002A4DE6" w:rsidRPr="005F056E" w:rsidRDefault="009432BC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Municipios</w:t>
            </w:r>
            <w:bookmarkStart w:id="0" w:name="_GoBack"/>
            <w:bookmarkEnd w:id="0"/>
          </w:p>
        </w:tc>
      </w:tr>
      <w:tr w:rsidR="002A4DE6" w:rsidRPr="009432BC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0B68146C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proofErr w:type="gramStart"/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proofErr w:type="gramEnd"/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0CF29B81" w:rsidR="002A4DE6" w:rsidRPr="005F056E" w:rsidRDefault="002340A5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Verónica Cárdenas Medina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695E1BF5" w:rsidR="002A4DE6" w:rsidRPr="005F056E" w:rsidRDefault="00271F88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Ángel Carreón</w:t>
                  </w: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6B1F5A10" w:rsidR="00485EA2" w:rsidRPr="005F056E" w:rsidRDefault="00271F88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Carlos Alberto Esquivel Esqueda</w:t>
                  </w: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2966D35C" w:rsidR="004F1B1F" w:rsidRPr="005F056E" w:rsidRDefault="002340A5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de Municipios</w:t>
                  </w:r>
                </w:p>
              </w:tc>
            </w:tr>
            <w:tr w:rsidR="00271F88" w:rsidRPr="009432BC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1DC19F18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a Municipios</w:t>
                  </w: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133750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3BF9B771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  <w:t>Analista de Municipios</w:t>
                        </w:r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30520E62" w:rsidR="00DD7B9E" w:rsidRPr="000A087F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</w:t>
            </w:r>
            <w:r w:rsidR="000A087F" w:rsidRP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Generalidades Técnicas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área de MUNICIPIOS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91B5375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Funciones Generales</w:t>
            </w:r>
          </w:p>
          <w:p w14:paraId="485D6B5F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Menús y Alertas</w:t>
            </w:r>
          </w:p>
          <w:p w14:paraId="42ECFA5F" w14:textId="77777777" w:rsidR="00DD7B9E" w:rsidRPr="00D245B4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Artículos</w:t>
            </w:r>
          </w:p>
          <w:p w14:paraId="184DE6B4" w14:textId="77777777" w:rsid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Participaciones y Aportaciones</w:t>
            </w:r>
          </w:p>
          <w:p w14:paraId="5DAFB1A4" w14:textId="5D498424" w:rsidR="002340A5" w:rsidRPr="00DD7B9E" w:rsidRDefault="00DD7B9E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Calendario y Generador de Estadísticas</w:t>
            </w:r>
          </w:p>
          <w:p w14:paraId="6860726C" w14:textId="77777777" w:rsidR="002340A5" w:rsidRPr="00681259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ECF490" w14:textId="734BDF88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2633E1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14481E47" w:rsidR="005A2907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levantaron </w:t>
            </w: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A96F5" w14:textId="77777777" w:rsidR="00D24DC9" w:rsidRDefault="00D24DC9" w:rsidP="00C437A5">
      <w:r>
        <w:separator/>
      </w:r>
    </w:p>
  </w:endnote>
  <w:endnote w:type="continuationSeparator" w:id="0">
    <w:p w14:paraId="60D13D09" w14:textId="77777777" w:rsidR="00D24DC9" w:rsidRDefault="00D24DC9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5FA8E" w14:textId="77777777" w:rsidR="00D24DC9" w:rsidRDefault="00D24DC9" w:rsidP="00C437A5">
      <w:r>
        <w:separator/>
      </w:r>
    </w:p>
  </w:footnote>
  <w:footnote w:type="continuationSeparator" w:id="0">
    <w:p w14:paraId="26EC0CD9" w14:textId="77777777" w:rsidR="00D24DC9" w:rsidRDefault="00D24DC9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D4"/>
    <w:rsid w:val="00021FA0"/>
    <w:rsid w:val="00053DEA"/>
    <w:rsid w:val="00064736"/>
    <w:rsid w:val="000967A4"/>
    <w:rsid w:val="000A087F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633E1"/>
    <w:rsid w:val="00271F88"/>
    <w:rsid w:val="002A4DE6"/>
    <w:rsid w:val="002A5AC1"/>
    <w:rsid w:val="002C6FD9"/>
    <w:rsid w:val="002C72D6"/>
    <w:rsid w:val="002D00C3"/>
    <w:rsid w:val="002D0834"/>
    <w:rsid w:val="002D2E70"/>
    <w:rsid w:val="0030722F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2ABA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432BC"/>
    <w:rsid w:val="009700C9"/>
    <w:rsid w:val="009757A0"/>
    <w:rsid w:val="00983516"/>
    <w:rsid w:val="00991732"/>
    <w:rsid w:val="009A2BDA"/>
    <w:rsid w:val="009E5F5B"/>
    <w:rsid w:val="00A53669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24DC9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2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Master</cp:lastModifiedBy>
  <cp:revision>4</cp:revision>
  <dcterms:created xsi:type="dcterms:W3CDTF">2022-09-07T18:32:00Z</dcterms:created>
  <dcterms:modified xsi:type="dcterms:W3CDTF">2022-09-07T18:34:00Z</dcterms:modified>
</cp:coreProperties>
</file>