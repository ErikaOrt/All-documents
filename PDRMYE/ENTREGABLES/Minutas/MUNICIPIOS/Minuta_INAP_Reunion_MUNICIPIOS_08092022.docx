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1BF26FA" w:rsidR="00D45AD4" w:rsidRPr="005F056E" w:rsidRDefault="00271F88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</w:t>
            </w:r>
            <w:r w:rsidR="008431D1">
              <w:rPr>
                <w:rFonts w:ascii="Arial" w:eastAsia="Calibri" w:hAnsi="Arial" w:cs="Arial"/>
                <w:sz w:val="24"/>
                <w:szCs w:val="24"/>
                <w:lang w:val="es-MX"/>
              </w:rPr>
              <w:t>8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9432BC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01E4555A" w:rsidR="002A4DE6" w:rsidRPr="005F056E" w:rsidRDefault="008431D1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MUNICIPIOS</w:t>
            </w:r>
          </w:p>
        </w:tc>
      </w:tr>
      <w:tr w:rsidR="002A4DE6" w:rsidRPr="002B1FE7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8431D1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15B4A93B" w:rsidR="00503E9E" w:rsidRDefault="00FA2E5B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Personal </w:t>
                  </w:r>
                  <w:r w:rsidR="00C173EB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de </w:t>
                  </w:r>
                  <w:r w:rsidR="008431D1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Municipios</w:t>
                  </w:r>
                </w:p>
              </w:tc>
            </w:tr>
            <w:tr w:rsidR="00C173EB" w:rsidRPr="005F056E" w14:paraId="388AEE1D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2B320231" w14:textId="500446DD" w:rsidR="00C173EB" w:rsidRDefault="00C173EB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C173EB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Ángel Genaro Carreón Díaz</w:t>
                  </w: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6DD6A2D9" w:rsidR="00D175E2" w:rsidRPr="005F056E" w:rsidRDefault="00C173EB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Verónica Cárdenas Medina</w:t>
                  </w: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271F88" w:rsidRPr="002B1FE7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2DA4490A" w:rsidR="00271F88" w:rsidRPr="005F056E" w:rsidRDefault="008431D1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8431D1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Apodaca, MTY, Mina y Linares</w:t>
                  </w:r>
                </w:p>
              </w:tc>
            </w:tr>
            <w:tr w:rsidR="00271F88" w:rsidRPr="008431D1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54E3BBA5" w:rsidR="00271F88" w:rsidRPr="005F056E" w:rsidRDefault="00C173EB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DAMOP</w:t>
                  </w:r>
                </w:p>
              </w:tc>
            </w:tr>
          </w:tbl>
          <w:p w14:paraId="0B282EAF" w14:textId="25024EB6" w:rsidR="002A4DE6" w:rsidRPr="005F056E" w:rsidRDefault="00C173EB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648EDA86" w:rsidR="00DD7B9E" w:rsidRPr="000A087F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8545F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Reunión</w:t>
            </w:r>
            <w:r w:rsidR="00FA2E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l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evantamiento </w:t>
            </w:r>
            <w:r w:rsidR="000A087F" w:rsidRP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 Generalidades Técnicas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área de </w:t>
            </w:r>
            <w:r w:rsidR="00FA2E5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Organismos Paraestatales 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5ECE49D7" w:rsidR="00DD7B9E" w:rsidRDefault="000936D0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Revisión del Menú de la Plataforma correspondiente a Municipios.</w:t>
            </w:r>
          </w:p>
          <w:p w14:paraId="1CEFD55C" w14:textId="3FA68873" w:rsidR="000936D0" w:rsidRDefault="000936D0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 Inicio</w:t>
            </w:r>
          </w:p>
          <w:p w14:paraId="485D6B5F" w14:textId="26972C0E" w:rsidR="00DD7B9E" w:rsidRDefault="00FB2406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</w:t>
            </w:r>
            <w:r w:rsidR="002B1F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Cuentas</w:t>
            </w:r>
          </w:p>
          <w:p w14:paraId="42ECFA5F" w14:textId="5704BB84" w:rsidR="00DD7B9E" w:rsidRPr="00D245B4" w:rsidRDefault="00FB2406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</w:t>
            </w:r>
            <w:r w:rsidR="002B1F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Solicitud de Recursos</w:t>
            </w:r>
          </w:p>
          <w:p w14:paraId="184DE6B4" w14:textId="0C087344" w:rsidR="00DD7B9E" w:rsidRDefault="00FB2406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Menú</w:t>
            </w:r>
            <w:r w:rsidR="002B1FE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Recepción de Recursos</w:t>
            </w:r>
          </w:p>
          <w:p w14:paraId="06308471" w14:textId="2AA016F0" w:rsidR="00FA2E5B" w:rsidRDefault="00FA2E5B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Información de Reportes</w:t>
            </w:r>
          </w:p>
          <w:p w14:paraId="6860726C" w14:textId="1EEF75FA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38DBDBA" w14:textId="77777777" w:rsidR="00FA2E5B" w:rsidRPr="00681259" w:rsidRDefault="00FA2E5B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15056E35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82D3819" w14:textId="77777777" w:rsidR="006A53D6" w:rsidRPr="00B064EC" w:rsidRDefault="006A53D6" w:rsidP="00B064EC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2B1FE7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AAC39B" w14:textId="363068E6" w:rsidR="00B064EC" w:rsidRDefault="00B064EC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acordaron los siguientes puntos para aplicarlos en la plataforma correspondiente a Municipios.</w:t>
            </w:r>
          </w:p>
          <w:p w14:paraId="7A350B3B" w14:textId="77777777" w:rsidR="00B064EC" w:rsidRDefault="00B064EC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77867CFB" w14:textId="6BA0174D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B064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Municipios solicita que se desglose los saldos de los fondos y sus descuentos.</w:t>
            </w:r>
          </w:p>
          <w:p w14:paraId="4FC9CA08" w14:textId="52A7A81E" w:rsidR="00575BAD" w:rsidRPr="005F056E" w:rsidRDefault="00B064EC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2.Agregar las opciones de carga de</w:t>
            </w:r>
            <w:r w:rsidRPr="00B064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XML y PDF en el </w:t>
            </w:r>
            <w:r w:rsidRPr="00B064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área</w:t>
            </w:r>
            <w:r w:rsidRPr="00B064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carga de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los </w:t>
            </w:r>
            <w:r w:rsidRPr="00B064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CFDI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87423" w14:textId="77777777" w:rsidR="009C156F" w:rsidRDefault="009C156F" w:rsidP="00C437A5">
      <w:r>
        <w:separator/>
      </w:r>
    </w:p>
  </w:endnote>
  <w:endnote w:type="continuationSeparator" w:id="0">
    <w:p w14:paraId="3E8EF6CA" w14:textId="77777777" w:rsidR="009C156F" w:rsidRDefault="009C156F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B702B" w14:textId="77777777" w:rsidR="009C156F" w:rsidRDefault="009C156F" w:rsidP="00C437A5">
      <w:r>
        <w:separator/>
      </w:r>
    </w:p>
  </w:footnote>
  <w:footnote w:type="continuationSeparator" w:id="0">
    <w:p w14:paraId="362E155D" w14:textId="77777777" w:rsidR="009C156F" w:rsidRDefault="009C156F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21FA0"/>
    <w:rsid w:val="00053DEA"/>
    <w:rsid w:val="00064736"/>
    <w:rsid w:val="000936D0"/>
    <w:rsid w:val="000967A4"/>
    <w:rsid w:val="000A087F"/>
    <w:rsid w:val="000C40B7"/>
    <w:rsid w:val="000C4AA0"/>
    <w:rsid w:val="000C690A"/>
    <w:rsid w:val="000D3F65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633E1"/>
    <w:rsid w:val="00271F88"/>
    <w:rsid w:val="002A4DE6"/>
    <w:rsid w:val="002A5AC1"/>
    <w:rsid w:val="002B1FE7"/>
    <w:rsid w:val="002C6FD9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47C5B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2ABA"/>
    <w:rsid w:val="006467D4"/>
    <w:rsid w:val="00681259"/>
    <w:rsid w:val="006A53D6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431D1"/>
    <w:rsid w:val="008545F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432BC"/>
    <w:rsid w:val="009700C9"/>
    <w:rsid w:val="009757A0"/>
    <w:rsid w:val="00983516"/>
    <w:rsid w:val="00991732"/>
    <w:rsid w:val="009A2BDA"/>
    <w:rsid w:val="009C156F"/>
    <w:rsid w:val="009E5F5B"/>
    <w:rsid w:val="00A53669"/>
    <w:rsid w:val="00A96CB6"/>
    <w:rsid w:val="00AD2680"/>
    <w:rsid w:val="00AD65D5"/>
    <w:rsid w:val="00AD71FD"/>
    <w:rsid w:val="00B064EC"/>
    <w:rsid w:val="00B075D6"/>
    <w:rsid w:val="00B15171"/>
    <w:rsid w:val="00B5236D"/>
    <w:rsid w:val="00B61ECF"/>
    <w:rsid w:val="00B6420A"/>
    <w:rsid w:val="00B804C1"/>
    <w:rsid w:val="00BC1BDE"/>
    <w:rsid w:val="00C14B1D"/>
    <w:rsid w:val="00C173EB"/>
    <w:rsid w:val="00C24887"/>
    <w:rsid w:val="00C262D0"/>
    <w:rsid w:val="00C31711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6207"/>
    <w:rsid w:val="00D175E2"/>
    <w:rsid w:val="00D24DC9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0F1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A2E5B"/>
    <w:rsid w:val="00FB2406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255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3</cp:revision>
  <dcterms:created xsi:type="dcterms:W3CDTF">2022-09-08T22:37:00Z</dcterms:created>
  <dcterms:modified xsi:type="dcterms:W3CDTF">2022-09-09T18:57:00Z</dcterms:modified>
</cp:coreProperties>
</file>