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8"/>
        <w:gridCol w:w="3102"/>
      </w:tblGrid>
      <w:tr w:rsidR="00D45AD4" w:rsidRPr="005F056E" w14:paraId="4D7FDFF8" w14:textId="77777777" w:rsidTr="002A4DE6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032662B1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7250F6A0" w:rsidR="00D45AD4" w:rsidRPr="005F056E" w:rsidRDefault="00B75C5B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22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2A4DE6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386973C7" w:rsidR="002A4DE6" w:rsidRPr="005F056E" w:rsidRDefault="00B75C5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2A4DE6" w:rsidRPr="00B75C5B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423FB93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D00C3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y procedimientos para la Implementación de la Plataforma de Participaciones </w:t>
            </w:r>
            <w:r w:rsidR="004A4EAA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2A4DE6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C15055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DB3E170" w:rsidR="00C15055" w:rsidRPr="005F056E" w:rsidRDefault="00B75C5B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</w:p>
              </w:tc>
            </w:tr>
            <w:tr w:rsidR="00C15055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42D3667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0E3709DE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C15055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312D6146" w:rsidR="00C15055" w:rsidRPr="005F056E" w:rsidRDefault="00B75C5B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de Municipios</w:t>
                  </w:r>
                </w:p>
              </w:tc>
            </w:tr>
            <w:tr w:rsidR="00C15055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30574453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402762A9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2A4DE6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2A4DE6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2A4DE6" w:rsidRPr="007E373A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75ABA56E" w14:textId="585A824C" w:rsidR="00421C2E" w:rsidRDefault="002A4DE6" w:rsidP="00D41C8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B6639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Revisión de Participaciones </w:t>
            </w:r>
            <w:r w:rsidR="00B75C5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Federales</w:t>
            </w:r>
          </w:p>
          <w:p w14:paraId="2CABE919" w14:textId="77777777" w:rsidR="00B6639E" w:rsidRPr="00B6639E" w:rsidRDefault="00B6639E" w:rsidP="00B6639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079C33D" w14:textId="584294EC" w:rsidR="00421C2E" w:rsidRDefault="00B75C5B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ANTICIPOS</w:t>
            </w:r>
          </w:p>
          <w:p w14:paraId="075BF1D6" w14:textId="77777777" w:rsidR="006E163B" w:rsidRPr="006E163B" w:rsidRDefault="006E163B" w:rsidP="006E163B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D57FAFA" w14:textId="7ADFC28E" w:rsidR="006E163B" w:rsidRDefault="006E163B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COMPLEMENTOS</w:t>
            </w:r>
          </w:p>
          <w:p w14:paraId="5294F5DF" w14:textId="77777777" w:rsidR="006E163B" w:rsidRPr="006E163B" w:rsidRDefault="006E163B" w:rsidP="006E163B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537C395" w14:textId="17EB9D92" w:rsidR="006E163B" w:rsidRPr="006E163B" w:rsidRDefault="006E163B" w:rsidP="006E163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IEPSGYD</w:t>
            </w:r>
          </w:p>
          <w:p w14:paraId="4FB264F0" w14:textId="77777777" w:rsidR="007E373A" w:rsidRPr="007E373A" w:rsidRDefault="007E373A" w:rsidP="007E373A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A61FF7B" w14:textId="1A5A3BC8" w:rsidR="00E4539F" w:rsidRDefault="00E4539F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30F83C" w14:textId="64F8BA4A" w:rsidR="002C35A9" w:rsidRDefault="002C35A9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2465134" w14:textId="6E49AF8F" w:rsidR="00B75C5B" w:rsidRDefault="00B75C5B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4607F8D" w14:textId="5E3342FD" w:rsidR="00B75C5B" w:rsidRDefault="00B75C5B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F9DC949" w14:textId="77777777" w:rsidR="00B75C5B" w:rsidRDefault="00B75C5B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7CB9B8BB" w:rsidR="002A4DE6" w:rsidRPr="009757A0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2A4DE6" w:rsidRPr="00B75C5B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451052A3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7E373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Acuerdo de envió de documentos </w:t>
            </w:r>
            <w:r w:rsidR="00B75C5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(formatos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) </w:t>
            </w:r>
            <w:r w:rsidR="007E373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para 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su </w:t>
            </w:r>
            <w:r w:rsidR="007E373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revisión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los temas abordados en la reunión correspondientes </w:t>
            </w:r>
            <w:r w:rsidR="00B75C5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 DAMOP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04DB17F5" w14:textId="77777777" w:rsidR="007E373A" w:rsidRPr="005F056E" w:rsidRDefault="007E373A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C9CA08" w14:textId="2302E44A" w:rsidR="002A4DE6" w:rsidRPr="005F056E" w:rsidRDefault="007E373A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Agenda de reunión pendiente para continuar con el levantamiento de requerimientos y procedimientos DAMOP</w:t>
            </w:r>
            <w:r w:rsidR="00B75C5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7B4C731B" w14:textId="75192FA6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E42217" w:rsidRDefault="00983516" w:rsidP="00983516">
      <w:pPr>
        <w:pStyle w:val="Ttulo2"/>
        <w:spacing w:before="0"/>
        <w:rPr>
          <w:sz w:val="28"/>
        </w:rPr>
      </w:pPr>
      <w:bookmarkStart w:id="1" w:name="_Toc482808197"/>
      <w:bookmarkStart w:id="2" w:name="_Toc25749708"/>
      <w:r>
        <w:rPr>
          <w:sz w:val="28"/>
        </w:rPr>
        <w:t xml:space="preserve">12.0 </w:t>
      </w:r>
      <w:proofErr w:type="spellStart"/>
      <w:r w:rsidRPr="00E42217">
        <w:rPr>
          <w:sz w:val="28"/>
        </w:rPr>
        <w:t>Firmas</w:t>
      </w:r>
      <w:proofErr w:type="spellEnd"/>
      <w:r w:rsidRPr="00E42217">
        <w:rPr>
          <w:sz w:val="28"/>
        </w:rPr>
        <w:t xml:space="preserve"> de </w:t>
      </w:r>
      <w:proofErr w:type="spellStart"/>
      <w:r w:rsidRPr="00E42217">
        <w:rPr>
          <w:sz w:val="28"/>
        </w:rPr>
        <w:t>recepción</w:t>
      </w:r>
      <w:bookmarkEnd w:id="1"/>
      <w:bookmarkEnd w:id="2"/>
      <w:proofErr w:type="spellEnd"/>
    </w:p>
    <w:p w14:paraId="19CF1100" w14:textId="77777777" w:rsidR="00983516" w:rsidRDefault="00983516" w:rsidP="00983516">
      <w:pPr>
        <w:jc w:val="both"/>
        <w:rPr>
          <w:rFonts w:cs="Arial"/>
          <w:b/>
          <w:sz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6942C4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Nombre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1708A2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Rol</w:t>
            </w:r>
            <w:proofErr w:type="spellEnd"/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Fecha</w:t>
            </w:r>
            <w:proofErr w:type="spellEnd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 xml:space="preserve"> de </w:t>
            </w: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recepción</w:t>
            </w:r>
            <w:proofErr w:type="spellEnd"/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Firma</w:t>
            </w:r>
          </w:p>
        </w:tc>
      </w:tr>
      <w:tr w:rsidR="00983516" w:rsidRPr="006942C4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6942C4" w:rsidRDefault="00983516" w:rsidP="00983516">
            <w:pPr>
              <w:rPr>
                <w:rFonts w:cs="Arial"/>
                <w:sz w:val="24"/>
                <w:szCs w:val="24"/>
                <w:lang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5136E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</w:tbl>
    <w:p w14:paraId="6EDA7F28" w14:textId="77777777" w:rsidR="00983516" w:rsidRDefault="00983516" w:rsidP="00983516">
      <w:pPr>
        <w:jc w:val="center"/>
        <w:rPr>
          <w:rFonts w:cs="Arial"/>
          <w:b/>
          <w:sz w:val="28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58E94" w14:textId="77777777" w:rsidR="0016600B" w:rsidRDefault="0016600B" w:rsidP="00C437A5">
      <w:r>
        <w:separator/>
      </w:r>
    </w:p>
  </w:endnote>
  <w:endnote w:type="continuationSeparator" w:id="0">
    <w:p w14:paraId="7E53BDE7" w14:textId="77777777" w:rsidR="0016600B" w:rsidRDefault="0016600B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4A664EAB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4A4EAA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4A4EAA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30A94" w14:textId="77777777" w:rsidR="0016600B" w:rsidRDefault="0016600B" w:rsidP="00C437A5">
      <w:r>
        <w:separator/>
      </w:r>
    </w:p>
  </w:footnote>
  <w:footnote w:type="continuationSeparator" w:id="0">
    <w:p w14:paraId="7A4B52DC" w14:textId="77777777" w:rsidR="0016600B" w:rsidRDefault="0016600B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6600B"/>
    <w:rsid w:val="001D1DD1"/>
    <w:rsid w:val="001D6CAE"/>
    <w:rsid w:val="001D79D4"/>
    <w:rsid w:val="00240493"/>
    <w:rsid w:val="002A4DE6"/>
    <w:rsid w:val="002A5AC1"/>
    <w:rsid w:val="002C35A9"/>
    <w:rsid w:val="002C6FD9"/>
    <w:rsid w:val="002C72D6"/>
    <w:rsid w:val="002D00C3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A04D8"/>
    <w:rsid w:val="004A4EAA"/>
    <w:rsid w:val="004E4264"/>
    <w:rsid w:val="00500006"/>
    <w:rsid w:val="00505CFD"/>
    <w:rsid w:val="00526EBF"/>
    <w:rsid w:val="00542769"/>
    <w:rsid w:val="0056038C"/>
    <w:rsid w:val="00565040"/>
    <w:rsid w:val="00574182"/>
    <w:rsid w:val="00595267"/>
    <w:rsid w:val="005F056E"/>
    <w:rsid w:val="00603578"/>
    <w:rsid w:val="00632502"/>
    <w:rsid w:val="00634E02"/>
    <w:rsid w:val="006979B3"/>
    <w:rsid w:val="006E163B"/>
    <w:rsid w:val="006E2B19"/>
    <w:rsid w:val="007230EB"/>
    <w:rsid w:val="00726385"/>
    <w:rsid w:val="00767D46"/>
    <w:rsid w:val="007A2BEA"/>
    <w:rsid w:val="007A6198"/>
    <w:rsid w:val="007C3149"/>
    <w:rsid w:val="007E2D49"/>
    <w:rsid w:val="007E373A"/>
    <w:rsid w:val="00810A83"/>
    <w:rsid w:val="0084198F"/>
    <w:rsid w:val="00865AC8"/>
    <w:rsid w:val="00871B8C"/>
    <w:rsid w:val="0087598C"/>
    <w:rsid w:val="008868F4"/>
    <w:rsid w:val="008A5CC5"/>
    <w:rsid w:val="008C1C01"/>
    <w:rsid w:val="008E30A4"/>
    <w:rsid w:val="008F20C8"/>
    <w:rsid w:val="009171FF"/>
    <w:rsid w:val="00921E9B"/>
    <w:rsid w:val="00940F4A"/>
    <w:rsid w:val="009548B2"/>
    <w:rsid w:val="009700C9"/>
    <w:rsid w:val="009757A0"/>
    <w:rsid w:val="00983516"/>
    <w:rsid w:val="00991732"/>
    <w:rsid w:val="009A2BDA"/>
    <w:rsid w:val="009E5F5B"/>
    <w:rsid w:val="009F2947"/>
    <w:rsid w:val="009F40CD"/>
    <w:rsid w:val="00A53669"/>
    <w:rsid w:val="00A96CB6"/>
    <w:rsid w:val="00AD65D5"/>
    <w:rsid w:val="00AD71FD"/>
    <w:rsid w:val="00B075D6"/>
    <w:rsid w:val="00B15171"/>
    <w:rsid w:val="00B61ECF"/>
    <w:rsid w:val="00B6420A"/>
    <w:rsid w:val="00B6639E"/>
    <w:rsid w:val="00B75C5B"/>
    <w:rsid w:val="00C14B1D"/>
    <w:rsid w:val="00C15055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02248"/>
    <w:rsid w:val="00E33E88"/>
    <w:rsid w:val="00E4539F"/>
    <w:rsid w:val="00E7068C"/>
    <w:rsid w:val="00E73C24"/>
    <w:rsid w:val="00E86ED8"/>
    <w:rsid w:val="00EA4764"/>
    <w:rsid w:val="00EC530E"/>
    <w:rsid w:val="00EE47D7"/>
    <w:rsid w:val="00F12ECC"/>
    <w:rsid w:val="00F2306E"/>
    <w:rsid w:val="00F24036"/>
    <w:rsid w:val="00F26029"/>
    <w:rsid w:val="00F56B75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5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4</cp:revision>
  <dcterms:created xsi:type="dcterms:W3CDTF">2022-06-22T18:47:00Z</dcterms:created>
  <dcterms:modified xsi:type="dcterms:W3CDTF">2022-07-04T13:22:00Z</dcterms:modified>
</cp:coreProperties>
</file>