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2736"/>
        <w:gridCol w:w="1288"/>
        <w:gridCol w:w="3102"/>
      </w:tblGrid>
      <w:tr w:rsidR="00D45AD4" w:rsidRPr="005F056E" w14:paraId="4D7FDFF8" w14:textId="77777777" w:rsidTr="00334DC2">
        <w:trPr>
          <w:trHeight w:val="25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166F713C" w:rsidR="003B012C" w:rsidRPr="005F056E" w:rsidRDefault="008C1C01" w:rsidP="008C1C0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proofErr w:type="spellStart"/>
            <w:r>
              <w:rPr>
                <w:rFonts w:cs="Arial"/>
                <w:b/>
                <w:iCs/>
                <w:lang w:val="es-MX"/>
              </w:rPr>
              <w:t>Implemetación</w:t>
            </w:r>
            <w:proofErr w:type="spellEnd"/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>taforma de Part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icipaciones Municipales.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1DDA07F7" w:rsidR="00D45AD4" w:rsidRPr="005F056E" w:rsidRDefault="0056038C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16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junio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D45AD4" w:rsidRPr="00D748E3" w14:paraId="5296647E" w14:textId="77777777" w:rsidTr="00334DC2">
        <w:trPr>
          <w:trHeight w:val="27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3B012C" w:rsidRPr="005F056E" w:rsidRDefault="00D748E3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100E0505" w:rsidR="00D45AD4" w:rsidRPr="005F056E" w:rsidRDefault="0056038C" w:rsidP="00D524E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DAMOP</w:t>
            </w:r>
          </w:p>
        </w:tc>
      </w:tr>
      <w:tr w:rsidR="00334DC2" w:rsidRPr="00E77F18" w14:paraId="7F8B18BD" w14:textId="77777777" w:rsidTr="007A6198">
        <w:trPr>
          <w:trHeight w:val="52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334DC2" w:rsidRPr="005F056E" w:rsidRDefault="00334DC2" w:rsidP="00334DC2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407F7140" w:rsidR="00334DC2" w:rsidRPr="00334DC2" w:rsidRDefault="00334DC2" w:rsidP="00334DC2">
            <w:pPr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</w:pPr>
            <w:r w:rsidRPr="00334DC2"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  <w:t>Levantamiento de requerimientos y procedimientos para la Implementación de l</w:t>
            </w:r>
            <w:r w:rsidR="000D4B07"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  <w:t>a Plataforma de Participaciones</w:t>
            </w:r>
            <w:r w:rsidRPr="00334DC2"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  <w:t xml:space="preserve"> </w:t>
            </w:r>
            <w:r w:rsidR="00611DB3">
              <w:rPr>
                <w:rFonts w:ascii="Arial" w:eastAsia="Calibri" w:hAnsi="Arial" w:cs="Arial"/>
                <w:sz w:val="24"/>
                <w:szCs w:val="24"/>
                <w:lang w:val="es-MX"/>
              </w:rPr>
              <w:t>Municipales</w:t>
            </w:r>
            <w:bookmarkStart w:id="0" w:name="_GoBack"/>
            <w:bookmarkEnd w:id="0"/>
          </w:p>
        </w:tc>
      </w:tr>
      <w:tr w:rsidR="00D45AD4" w:rsidRPr="005F056E" w14:paraId="478EAA7F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 w:rsid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30722F" w:rsidRPr="005F056E" w14:paraId="1F93A3F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30722F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5B4B5FFC" w:rsidR="0030722F" w:rsidRPr="005F056E" w:rsidRDefault="0056038C" w:rsidP="000C40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Verónica Cárdenas Medina</w:t>
                  </w:r>
                  <w:r w:rsidR="00E77F18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</w:t>
                  </w:r>
                </w:p>
              </w:tc>
            </w:tr>
            <w:tr w:rsidR="0030722F" w:rsidRPr="005F056E" w14:paraId="001BF594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AAE15AB" w14:textId="3048ECE3" w:rsidR="0030722F" w:rsidRPr="005F056E" w:rsidRDefault="0030722F" w:rsidP="0056038C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336D663A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56EC05A1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F056E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0FA084BA" w:rsidR="005F056E" w:rsidRPr="005F056E" w:rsidRDefault="005F056E" w:rsidP="005F056E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30722F" w:rsidRPr="005F056E" w:rsidRDefault="0030722F" w:rsidP="0030722F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2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4"/>
            </w:tblGrid>
            <w:tr w:rsidR="0030722F" w:rsidRPr="005F056E" w14:paraId="7C05D887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CA6F4B1" w14:textId="00F7D6A3" w:rsidR="0030722F" w:rsidRPr="005F056E" w:rsidRDefault="0056038C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Analista de Municipios</w:t>
                  </w:r>
                </w:p>
              </w:tc>
            </w:tr>
            <w:tr w:rsidR="0030722F" w:rsidRPr="005F056E" w14:paraId="3E63A4C6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443BC65A" w:rsidR="0030722F" w:rsidRPr="005F056E" w:rsidRDefault="0030722F" w:rsidP="0056038C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31BE8B56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FB51A4C" w14:textId="0853577D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314DD5DE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689B32A3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F056E" w:rsidRPr="005F056E" w14:paraId="6AA63099" w14:textId="77777777" w:rsidTr="009757A0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5F056E" w:rsidRPr="005F056E" w:rsidRDefault="005F056E" w:rsidP="005F056E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F056E" w:rsidRPr="005F056E" w14:paraId="161289B6" w14:textId="77777777" w:rsidTr="00F12ECC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2E670CED" w:rsidR="005F056E" w:rsidRPr="005F056E" w:rsidRDefault="005F056E" w:rsidP="005F056E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CBC52EA" w:rsidR="0030722F" w:rsidRPr="005F056E" w:rsidRDefault="0030722F" w:rsidP="0030722F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D374D9" w:rsidRPr="005F056E" w14:paraId="24C6F0EA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D374D9" w:rsidRPr="005F056E" w:rsidRDefault="002D00C3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="00D374D9"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D374D9" w:rsidRPr="005F056E" w:rsidRDefault="00D374D9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9757A0" w:rsidRPr="005F056E" w14:paraId="1EF0D621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9757A0" w:rsidRPr="005F056E" w:rsidRDefault="00D748E3" w:rsidP="009757A0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9757A0" w:rsidRPr="005F056E" w:rsidRDefault="007A6198" w:rsidP="009757A0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167BB2B0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</w:t>
            </w:r>
            <w:r w:rsidR="00D748E3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de Jesús Reyes Hinojosa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02FE90B8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</w:t>
            </w:r>
            <w:r w:rsidR="00D748E3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Cantú Treviño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3A83CF19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0C690A" w:rsidRPr="005F056E" w14:paraId="2B0FC46E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B2DBD23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Jonathan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Rentería Silva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54C6B1A8" w:rsidR="000C690A" w:rsidRPr="005F056E" w:rsidRDefault="007A6198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0C690A" w:rsidRPr="005F056E" w14:paraId="69F7EE87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sw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aldo Ortiz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Espinoza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EC530E" w:rsidRPr="005F056E" w14:paraId="3A8057B8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50BDF6D1" w:rsidR="00EC530E" w:rsidRPr="005F056E" w:rsidRDefault="00EC530E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E94F9BC" w:rsidR="00EC530E" w:rsidRPr="005F056E" w:rsidRDefault="00EC530E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D374D9" w:rsidRPr="005F056E" w14:paraId="7842D3A9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D374D9" w:rsidRPr="005F056E" w14:paraId="5F84A49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1F82C9" w14:textId="1433633D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  <w:p w14:paraId="36BEFB92" w14:textId="7EC26EBF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F056E" w:rsidRPr="00334DC2" w14:paraId="69D23BCD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F056E" w:rsidRPr="005F056E" w:rsidRDefault="005F056E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1B92BED" w14:textId="27D5AD37" w:rsidR="005F056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4E4264"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5998D722" w14:textId="77777777" w:rsidR="004424D3" w:rsidRDefault="004E4264" w:rsidP="005F056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Revisión de </w:t>
            </w:r>
            <w:r w:rsidR="00F56B7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Participaciones Federales Ramo 28</w:t>
            </w:r>
            <w:r w:rsidR="004424D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,</w:t>
            </w:r>
          </w:p>
          <w:p w14:paraId="5AB22664" w14:textId="77777777" w:rsidR="004424D3" w:rsidRDefault="004424D3" w:rsidP="004424D3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D6DB38" w14:textId="6A152C73" w:rsidR="005F056E" w:rsidRPr="004424D3" w:rsidRDefault="002C72D6" w:rsidP="004424D3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PFG </w:t>
            </w:r>
            <w:r w:rsidRPr="004424D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“Fondo General”</w:t>
            </w:r>
          </w:p>
          <w:p w14:paraId="7FB08ED2" w14:textId="77777777" w:rsidR="005F056E" w:rsidRPr="005F056E" w:rsidRDefault="005F056E" w:rsidP="003E49F4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F0EAB8" w14:textId="028C3573" w:rsidR="009757A0" w:rsidRDefault="009757A0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EB2FA7" w14:textId="77777777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5B0CFD7" w14:textId="5AF36838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F370A1A" w14:textId="08117A63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2AE8BC7" w14:textId="5163C5FA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8523F24" w14:textId="1AE31062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3F842F7" w14:textId="77777777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7CB9B8BB" w:rsidR="009757A0" w:rsidRPr="009757A0" w:rsidRDefault="009757A0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D374D9" w:rsidRPr="00E77F18" w14:paraId="3EE8D449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42DE5D" w14:textId="4C9B5702" w:rsidR="00EC530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Agenda de Reunión</w:t>
            </w:r>
            <w:r w:rsidR="00E0224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Pendiente</w:t>
            </w:r>
            <w:r w:rsid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para continuar con </w:t>
            </w:r>
            <w:r w:rsidR="00F56B7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el levantamiento de requerimientos y procedimientos para P</w:t>
            </w:r>
            <w:r w:rsidR="009E782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articipaciones Federales en el </w:t>
            </w:r>
            <w:proofErr w:type="spellStart"/>
            <w:r w:rsidR="009E782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Area</w:t>
            </w:r>
            <w:proofErr w:type="spellEnd"/>
            <w:r w:rsidR="009E782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DAMOP</w:t>
            </w:r>
          </w:p>
          <w:p w14:paraId="4FC9CA08" w14:textId="77777777" w:rsidR="005F056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3E49F4" w:rsidRPr="005F056E" w:rsidRDefault="003E49F4" w:rsidP="004E426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E42217" w:rsidRDefault="00983516" w:rsidP="00983516">
      <w:pPr>
        <w:pStyle w:val="Ttulo2"/>
        <w:spacing w:before="0"/>
        <w:rPr>
          <w:sz w:val="28"/>
        </w:rPr>
      </w:pPr>
      <w:bookmarkStart w:id="1" w:name="_Toc482808197"/>
      <w:bookmarkStart w:id="2" w:name="_Toc25749708"/>
      <w:r>
        <w:rPr>
          <w:sz w:val="28"/>
        </w:rPr>
        <w:t xml:space="preserve">12.0 </w:t>
      </w:r>
      <w:proofErr w:type="spellStart"/>
      <w:r w:rsidRPr="00E42217">
        <w:rPr>
          <w:sz w:val="28"/>
        </w:rPr>
        <w:t>Firmas</w:t>
      </w:r>
      <w:proofErr w:type="spellEnd"/>
      <w:r w:rsidRPr="00E42217">
        <w:rPr>
          <w:sz w:val="28"/>
        </w:rPr>
        <w:t xml:space="preserve"> de </w:t>
      </w:r>
      <w:proofErr w:type="spellStart"/>
      <w:r w:rsidRPr="00E42217">
        <w:rPr>
          <w:sz w:val="28"/>
        </w:rPr>
        <w:t>recepción</w:t>
      </w:r>
      <w:bookmarkEnd w:id="1"/>
      <w:bookmarkEnd w:id="2"/>
      <w:proofErr w:type="spellEnd"/>
    </w:p>
    <w:p w14:paraId="19CF1100" w14:textId="77777777" w:rsidR="00983516" w:rsidRDefault="00983516" w:rsidP="00983516">
      <w:pPr>
        <w:jc w:val="both"/>
        <w:rPr>
          <w:rFonts w:cs="Arial"/>
          <w:b/>
          <w:sz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6942C4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Nombre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1708A2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Rol</w:t>
            </w:r>
            <w:proofErr w:type="spellEnd"/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Fecha</w:t>
            </w:r>
            <w:proofErr w:type="spellEnd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 xml:space="preserve"> de </w:t>
            </w: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recepción</w:t>
            </w:r>
            <w:proofErr w:type="spellEnd"/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Firma</w:t>
            </w:r>
          </w:p>
        </w:tc>
      </w:tr>
      <w:tr w:rsidR="00983516" w:rsidRPr="006942C4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6942C4" w:rsidRDefault="00983516" w:rsidP="00983516">
            <w:pPr>
              <w:rPr>
                <w:rFonts w:cs="Arial"/>
                <w:sz w:val="24"/>
                <w:szCs w:val="24"/>
                <w:lang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5136E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</w:tbl>
    <w:p w14:paraId="6EDA7F28" w14:textId="77777777" w:rsidR="00983516" w:rsidRDefault="00983516" w:rsidP="00983516">
      <w:pPr>
        <w:jc w:val="center"/>
        <w:rPr>
          <w:rFonts w:cs="Arial"/>
          <w:b/>
          <w:sz w:val="28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9421C" w14:textId="77777777" w:rsidR="00371AC3" w:rsidRDefault="00371AC3" w:rsidP="00C437A5">
      <w:r>
        <w:separator/>
      </w:r>
    </w:p>
  </w:endnote>
  <w:endnote w:type="continuationSeparator" w:id="0">
    <w:p w14:paraId="3316D158" w14:textId="77777777" w:rsidR="00371AC3" w:rsidRDefault="00371AC3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3119D7BD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11DB3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11DB3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04BD5" w14:textId="77777777" w:rsidR="00371AC3" w:rsidRDefault="00371AC3" w:rsidP="00C437A5">
      <w:r>
        <w:separator/>
      </w:r>
    </w:p>
  </w:footnote>
  <w:footnote w:type="continuationSeparator" w:id="0">
    <w:p w14:paraId="13E4C91D" w14:textId="77777777" w:rsidR="00371AC3" w:rsidRDefault="00371AC3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37D9C"/>
    <w:rsid w:val="00064736"/>
    <w:rsid w:val="000967A4"/>
    <w:rsid w:val="000C40B7"/>
    <w:rsid w:val="000C4AA0"/>
    <w:rsid w:val="000C690A"/>
    <w:rsid w:val="000D4B07"/>
    <w:rsid w:val="00111F93"/>
    <w:rsid w:val="00112158"/>
    <w:rsid w:val="001D1DD1"/>
    <w:rsid w:val="001D79D4"/>
    <w:rsid w:val="00225112"/>
    <w:rsid w:val="00240493"/>
    <w:rsid w:val="002C6FD9"/>
    <w:rsid w:val="002C72D6"/>
    <w:rsid w:val="002D00C3"/>
    <w:rsid w:val="002D2E70"/>
    <w:rsid w:val="0030722F"/>
    <w:rsid w:val="00334DC2"/>
    <w:rsid w:val="00341A77"/>
    <w:rsid w:val="003561AD"/>
    <w:rsid w:val="00357F8A"/>
    <w:rsid w:val="003611F4"/>
    <w:rsid w:val="00371AC3"/>
    <w:rsid w:val="003A744D"/>
    <w:rsid w:val="003B012C"/>
    <w:rsid w:val="003B3778"/>
    <w:rsid w:val="003E49F4"/>
    <w:rsid w:val="004424D3"/>
    <w:rsid w:val="004703B5"/>
    <w:rsid w:val="004A04D8"/>
    <w:rsid w:val="004E4264"/>
    <w:rsid w:val="00500006"/>
    <w:rsid w:val="00526EBF"/>
    <w:rsid w:val="00542769"/>
    <w:rsid w:val="0056038C"/>
    <w:rsid w:val="00565040"/>
    <w:rsid w:val="00574182"/>
    <w:rsid w:val="00595267"/>
    <w:rsid w:val="005F056E"/>
    <w:rsid w:val="00603578"/>
    <w:rsid w:val="00611DB3"/>
    <w:rsid w:val="00632502"/>
    <w:rsid w:val="00634E02"/>
    <w:rsid w:val="006E2B19"/>
    <w:rsid w:val="007230EB"/>
    <w:rsid w:val="00767D46"/>
    <w:rsid w:val="007A2BEA"/>
    <w:rsid w:val="007A6198"/>
    <w:rsid w:val="007E2D49"/>
    <w:rsid w:val="0084198F"/>
    <w:rsid w:val="00865AC8"/>
    <w:rsid w:val="00871B8C"/>
    <w:rsid w:val="008868F4"/>
    <w:rsid w:val="008A5CC5"/>
    <w:rsid w:val="008C1C01"/>
    <w:rsid w:val="008E30A4"/>
    <w:rsid w:val="008F20C8"/>
    <w:rsid w:val="009171FF"/>
    <w:rsid w:val="00921E9B"/>
    <w:rsid w:val="00940F4A"/>
    <w:rsid w:val="009700C9"/>
    <w:rsid w:val="009757A0"/>
    <w:rsid w:val="00983516"/>
    <w:rsid w:val="00991732"/>
    <w:rsid w:val="009A2BDA"/>
    <w:rsid w:val="009E5F5B"/>
    <w:rsid w:val="009E782A"/>
    <w:rsid w:val="00A53669"/>
    <w:rsid w:val="00A96CB6"/>
    <w:rsid w:val="00AD65D5"/>
    <w:rsid w:val="00AD71FD"/>
    <w:rsid w:val="00B075D6"/>
    <w:rsid w:val="00B15171"/>
    <w:rsid w:val="00B61ECF"/>
    <w:rsid w:val="00B6420A"/>
    <w:rsid w:val="00BA395F"/>
    <w:rsid w:val="00BA6E77"/>
    <w:rsid w:val="00C14B1D"/>
    <w:rsid w:val="00C24887"/>
    <w:rsid w:val="00C262D0"/>
    <w:rsid w:val="00C437A5"/>
    <w:rsid w:val="00C4682B"/>
    <w:rsid w:val="00C713CD"/>
    <w:rsid w:val="00C74196"/>
    <w:rsid w:val="00C84EA6"/>
    <w:rsid w:val="00C869CC"/>
    <w:rsid w:val="00D13A5E"/>
    <w:rsid w:val="00D374D9"/>
    <w:rsid w:val="00D45AD4"/>
    <w:rsid w:val="00D524E2"/>
    <w:rsid w:val="00D748E3"/>
    <w:rsid w:val="00D7763D"/>
    <w:rsid w:val="00E02248"/>
    <w:rsid w:val="00E33E88"/>
    <w:rsid w:val="00E7068C"/>
    <w:rsid w:val="00E77F18"/>
    <w:rsid w:val="00E86ED8"/>
    <w:rsid w:val="00EA4764"/>
    <w:rsid w:val="00EC530E"/>
    <w:rsid w:val="00F12ECC"/>
    <w:rsid w:val="00F2306E"/>
    <w:rsid w:val="00F26029"/>
    <w:rsid w:val="00F56B75"/>
    <w:rsid w:val="00F67A4F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97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Gonzalez R</dc:creator>
  <cp:lastModifiedBy>inifap.gob.mx</cp:lastModifiedBy>
  <cp:revision>13</cp:revision>
  <dcterms:created xsi:type="dcterms:W3CDTF">2022-06-20T18:58:00Z</dcterms:created>
  <dcterms:modified xsi:type="dcterms:W3CDTF">2022-07-04T13:21:00Z</dcterms:modified>
</cp:coreProperties>
</file>