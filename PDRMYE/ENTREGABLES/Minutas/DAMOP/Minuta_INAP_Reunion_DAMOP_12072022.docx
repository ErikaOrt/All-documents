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2D095122" w:rsidR="00D45AD4" w:rsidRPr="005F056E" w:rsidRDefault="00CC68E2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12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485EA2">
              <w:rPr>
                <w:rFonts w:ascii="Arial" w:eastAsia="Calibri" w:hAnsi="Arial" w:cs="Arial"/>
                <w:sz w:val="24"/>
                <w:szCs w:val="24"/>
                <w:lang w:val="es-MX"/>
              </w:rPr>
              <w:t>Julio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19A8E384" w:rsidR="002A4DE6" w:rsidRPr="005F056E" w:rsidRDefault="002340A5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DAMOP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66392D37" w:rsidR="002A4DE6" w:rsidRPr="005F056E" w:rsidRDefault="002340A5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340A5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ientos y procedimientos para </w:t>
            </w:r>
            <w:r w:rsidR="00681259">
              <w:rPr>
                <w:rFonts w:ascii="Arial" w:eastAsia="Calibri" w:hAnsi="Arial" w:cs="Arial"/>
                <w:sz w:val="24"/>
                <w:szCs w:val="24"/>
                <w:lang w:val="es-MX"/>
              </w:rPr>
              <w:t>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0CF29B81" w:rsidR="002A4DE6" w:rsidRPr="005F056E" w:rsidRDefault="002340A5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Verónica Cárdenas Medina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66B74F69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7822E81D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2966D35C" w:rsidR="004F1B1F" w:rsidRPr="005F056E" w:rsidRDefault="002340A5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de Municipios</w:t>
                  </w:r>
                </w:p>
              </w:tc>
            </w:tr>
            <w:tr w:rsidR="004F1B1F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6D0CE054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485EA2" w:rsidRPr="005F056E" w14:paraId="2F081FBE" w14:textId="77777777" w:rsidTr="00133750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76047BF8" w:rsidR="00485EA2" w:rsidRPr="005F056E" w:rsidRDefault="00485EA2" w:rsidP="00485EA2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</w:p>
                    </w:tc>
                  </w:tr>
                </w:tbl>
                <w:p w14:paraId="12127F31" w14:textId="3C37389A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4F1B1F" w:rsidRPr="005F056E" w:rsidRDefault="004F1B1F" w:rsidP="00E76DB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350F54" w14:textId="138FC1A6" w:rsidR="002340A5" w:rsidRPr="005F056E" w:rsidRDefault="002340A5" w:rsidP="002340A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0885FD96" w14:textId="4587F0FE" w:rsidR="0013094A" w:rsidRPr="0013094A" w:rsidRDefault="0013094A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3584C50" w14:textId="3101325B" w:rsidR="00F91376" w:rsidRDefault="002340A5" w:rsidP="00F9137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Descuentos a fondos </w:t>
            </w:r>
          </w:p>
          <w:p w14:paraId="378B745D" w14:textId="53260251" w:rsidR="002340A5" w:rsidRPr="00D12C64" w:rsidRDefault="002340A5" w:rsidP="00D12C64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Anticipo y Complemento</w:t>
            </w:r>
          </w:p>
          <w:p w14:paraId="0E395C4E" w14:textId="1620B618" w:rsidR="002340A5" w:rsidRDefault="002340A5" w:rsidP="00F9137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Validación de información a municipios</w:t>
            </w:r>
          </w:p>
          <w:p w14:paraId="5586C95F" w14:textId="77777777" w:rsidR="00681259" w:rsidRDefault="00681259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10E0750" w14:textId="559B79B4" w:rsidR="00681259" w:rsidRDefault="00681259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898D172" w14:textId="38455667" w:rsidR="002340A5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107C77" w14:textId="58E17E1B" w:rsidR="002340A5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DAFB1A4" w14:textId="1AEBEFEF" w:rsidR="002340A5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860726C" w14:textId="77777777" w:rsidR="002340A5" w:rsidRPr="00681259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FECF490" w14:textId="734BDF88" w:rsidR="00681259" w:rsidRDefault="00681259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77777777" w:rsidR="002340A5" w:rsidRDefault="002340A5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867CFB" w14:textId="62D5292E" w:rsidR="005A2907" w:rsidRPr="00F91376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Finalización de Levantamiento de requerimientos y procedimientos con el área de DAMOP</w:t>
            </w:r>
          </w:p>
          <w:p w14:paraId="69E043FC" w14:textId="77777777" w:rsidR="005A2907" w:rsidRDefault="005A2907" w:rsidP="005A29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bookmarkStart w:id="0" w:name="_GoBack"/>
            <w:bookmarkEnd w:id="0"/>
          </w:p>
          <w:p w14:paraId="3A7782DC" w14:textId="77777777" w:rsidR="00122DD9" w:rsidRPr="005F056E" w:rsidRDefault="00122DD9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BB172" w14:textId="77777777" w:rsidR="00487707" w:rsidRDefault="00487707" w:rsidP="00C437A5">
      <w:r>
        <w:separator/>
      </w:r>
    </w:p>
  </w:endnote>
  <w:endnote w:type="continuationSeparator" w:id="0">
    <w:p w14:paraId="03B48602" w14:textId="77777777" w:rsidR="00487707" w:rsidRDefault="00487707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757251CC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91C58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91C58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14F0F" w14:textId="77777777" w:rsidR="00487707" w:rsidRDefault="00487707" w:rsidP="00C437A5">
      <w:r>
        <w:separator/>
      </w:r>
    </w:p>
  </w:footnote>
  <w:footnote w:type="continuationSeparator" w:id="0">
    <w:p w14:paraId="3F8A3C6C" w14:textId="77777777" w:rsidR="00487707" w:rsidRDefault="00487707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A4DE6"/>
    <w:rsid w:val="002A5AC1"/>
    <w:rsid w:val="002C6FD9"/>
    <w:rsid w:val="002C72D6"/>
    <w:rsid w:val="002D00C3"/>
    <w:rsid w:val="002D0834"/>
    <w:rsid w:val="002D2E70"/>
    <w:rsid w:val="0030722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A2907"/>
    <w:rsid w:val="005F056E"/>
    <w:rsid w:val="005F1019"/>
    <w:rsid w:val="00603578"/>
    <w:rsid w:val="00632502"/>
    <w:rsid w:val="00634E02"/>
    <w:rsid w:val="006467D4"/>
    <w:rsid w:val="0068125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5B"/>
    <w:rsid w:val="00A53669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748E3"/>
    <w:rsid w:val="00D7763D"/>
    <w:rsid w:val="00E02248"/>
    <w:rsid w:val="00E2364D"/>
    <w:rsid w:val="00E33E88"/>
    <w:rsid w:val="00E7068C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21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5</cp:revision>
  <dcterms:created xsi:type="dcterms:W3CDTF">2022-07-12T17:16:00Z</dcterms:created>
  <dcterms:modified xsi:type="dcterms:W3CDTF">2022-07-12T17:38:00Z</dcterms:modified>
</cp:coreProperties>
</file>