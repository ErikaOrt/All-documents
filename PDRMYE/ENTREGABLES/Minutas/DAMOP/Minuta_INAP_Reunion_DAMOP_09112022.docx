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102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65"/>
        <w:gridCol w:w="2739"/>
        <w:gridCol w:w="1323"/>
        <w:gridCol w:w="3181"/>
      </w:tblGrid>
      <w:tr w:rsidR="00D45AD4" w:rsidRPr="005F056E" w14:paraId="4D7FDFF8" w14:textId="77777777" w:rsidTr="00CB1DF5">
        <w:trPr>
          <w:trHeight w:val="254"/>
        </w:trPr>
        <w:tc>
          <w:tcPr>
            <w:tcW w:w="9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4209AB6C" w14:textId="77777777" w:rsidR="00D45AD4" w:rsidRPr="005F056E" w:rsidRDefault="00D45AD4" w:rsidP="00FA216D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  <w:t>TEMA:</w:t>
            </w:r>
          </w:p>
        </w:tc>
        <w:tc>
          <w:tcPr>
            <w:tcW w:w="15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80217D1" w14:textId="4DD6A0EA" w:rsidR="003B012C" w:rsidRPr="005F056E" w:rsidRDefault="008C1C01" w:rsidP="00B43911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 Narrow" w:eastAsia="Calibri" w:hAnsi="Arial Narrow" w:cs="Arial"/>
                <w:sz w:val="22"/>
                <w:szCs w:val="22"/>
              </w:rPr>
              <w:t xml:space="preserve"> </w:t>
            </w:r>
            <w:r w:rsidRPr="0030722F">
              <w:rPr>
                <w:rFonts w:cs="Arial"/>
                <w:b/>
                <w:iCs/>
              </w:rPr>
              <w:t>“</w:t>
            </w:r>
            <w:r w:rsidR="00346D62">
              <w:rPr>
                <w:rFonts w:cs="Arial"/>
                <w:b/>
                <w:iCs/>
              </w:rPr>
              <w:t>Implementación</w:t>
            </w:r>
            <w:r>
              <w:rPr>
                <w:rFonts w:cs="Arial"/>
                <w:b/>
                <w:iCs/>
              </w:rPr>
              <w:t xml:space="preserve"> de la </w:t>
            </w:r>
            <w:r w:rsidRPr="008C1C01">
              <w:rPr>
                <w:rFonts w:cs="Arial"/>
                <w:b/>
                <w:bCs/>
                <w:iCs/>
                <w:lang w:val="es-ES"/>
              </w:rPr>
              <w:t>Pla</w:t>
            </w:r>
            <w:r>
              <w:rPr>
                <w:rFonts w:cs="Arial"/>
                <w:b/>
                <w:bCs/>
                <w:iCs/>
                <w:lang w:val="es-ES"/>
              </w:rPr>
              <w:t xml:space="preserve">taforma de </w:t>
            </w:r>
            <w:r w:rsidR="00346D62">
              <w:rPr>
                <w:rFonts w:cs="Arial"/>
                <w:b/>
                <w:bCs/>
                <w:iCs/>
                <w:lang w:val="es-ES"/>
              </w:rPr>
              <w:t>Distribución</w:t>
            </w:r>
            <w:r w:rsidR="00B43911">
              <w:rPr>
                <w:rFonts w:cs="Arial"/>
                <w:b/>
                <w:bCs/>
                <w:iCs/>
                <w:lang w:val="es-ES"/>
              </w:rPr>
              <w:t xml:space="preserve"> de Recursos a Muni</w:t>
            </w:r>
            <w:r w:rsidR="00346D62">
              <w:rPr>
                <w:rFonts w:cs="Arial"/>
                <w:b/>
                <w:bCs/>
                <w:iCs/>
                <w:lang w:val="es-ES"/>
              </w:rPr>
              <w:t>ci</w:t>
            </w:r>
            <w:r w:rsidR="00B43911">
              <w:rPr>
                <w:rFonts w:cs="Arial"/>
                <w:b/>
                <w:bCs/>
                <w:iCs/>
                <w:lang w:val="es-ES"/>
              </w:rPr>
              <w:t>pios y Entidades</w:t>
            </w:r>
            <w:r w:rsidRPr="008C1C01">
              <w:rPr>
                <w:rFonts w:cs="Arial"/>
                <w:b/>
                <w:bCs/>
                <w:iCs/>
                <w:lang w:val="es-ES"/>
              </w:rPr>
              <w:t>.</w:t>
            </w:r>
            <w:r w:rsidRPr="0030722F">
              <w:rPr>
                <w:rFonts w:cs="Arial"/>
                <w:iCs/>
              </w:rPr>
              <w:t>”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53586EA3" w14:textId="77777777" w:rsidR="00D45AD4" w:rsidRPr="005F056E" w:rsidRDefault="00D45AD4" w:rsidP="00FA216D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2D00C3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  <w:t>FECHA</w:t>
            </w: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  <w:t xml:space="preserve">: </w:t>
            </w:r>
          </w:p>
        </w:tc>
        <w:tc>
          <w:tcPr>
            <w:tcW w:w="17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2994886" w14:textId="553DA9B8" w:rsidR="00D45AD4" w:rsidRPr="005F056E" w:rsidRDefault="00D01B5C" w:rsidP="00D52D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09</w:t>
            </w:r>
            <w:r w:rsidR="00E86ED8">
              <w:rPr>
                <w:rFonts w:ascii="Arial" w:eastAsia="Calibri" w:hAnsi="Arial" w:cs="Arial"/>
                <w:sz w:val="24"/>
                <w:szCs w:val="24"/>
              </w:rPr>
              <w:t xml:space="preserve"> de </w:t>
            </w:r>
            <w:r w:rsidR="00D52DDC">
              <w:rPr>
                <w:rFonts w:ascii="Arial" w:eastAsia="Calibri" w:hAnsi="Arial" w:cs="Arial"/>
                <w:sz w:val="24"/>
                <w:szCs w:val="24"/>
              </w:rPr>
              <w:t>Noviembre</w:t>
            </w:r>
            <w:r w:rsidR="0030722F" w:rsidRPr="005F056E">
              <w:rPr>
                <w:rFonts w:ascii="Arial" w:eastAsia="Calibri" w:hAnsi="Arial" w:cs="Arial"/>
                <w:sz w:val="24"/>
                <w:szCs w:val="24"/>
              </w:rPr>
              <w:t xml:space="preserve"> 2022</w:t>
            </w:r>
          </w:p>
        </w:tc>
      </w:tr>
      <w:tr w:rsidR="002A4DE6" w:rsidRPr="00D748E3" w14:paraId="5296647E" w14:textId="77777777" w:rsidTr="00CB1DF5">
        <w:trPr>
          <w:trHeight w:val="270"/>
        </w:trPr>
        <w:tc>
          <w:tcPr>
            <w:tcW w:w="9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3DC01C24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  <w:t>ELABORÓ:</w:t>
            </w:r>
          </w:p>
        </w:tc>
        <w:tc>
          <w:tcPr>
            <w:tcW w:w="15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E0462E7" w14:textId="29B99109" w:rsidR="002A4DE6" w:rsidRPr="005F056E" w:rsidRDefault="002A4DE6" w:rsidP="002A4DE6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Alfonso O. Ortiz Espinoza Gerente de Proyectos INAP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5952F8E1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  <w:t>AREA:</w:t>
            </w:r>
          </w:p>
        </w:tc>
        <w:tc>
          <w:tcPr>
            <w:tcW w:w="17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5F22BC15" w14:textId="2F027418" w:rsidR="002A4DE6" w:rsidRPr="005F056E" w:rsidRDefault="00D01B5C" w:rsidP="002A4DE6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DAMOP</w:t>
            </w:r>
          </w:p>
        </w:tc>
      </w:tr>
      <w:tr w:rsidR="002A4DE6" w:rsidRPr="004F1B1F" w14:paraId="7F8B18BD" w14:textId="77777777" w:rsidTr="00CB1DF5">
        <w:trPr>
          <w:trHeight w:val="524"/>
        </w:trPr>
        <w:tc>
          <w:tcPr>
            <w:tcW w:w="9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6E9A2111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  <w:t>OBJETIVO:</w:t>
            </w:r>
          </w:p>
        </w:tc>
        <w:tc>
          <w:tcPr>
            <w:tcW w:w="402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29F38D93" w14:textId="222CE861" w:rsidR="002A4DE6" w:rsidRPr="005F056E" w:rsidRDefault="00B517E3" w:rsidP="00B43911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Demo de</w:t>
            </w:r>
            <w:r w:rsidR="00DB5DB7">
              <w:rPr>
                <w:rFonts w:ascii="Arial" w:eastAsia="Calibri" w:hAnsi="Arial" w:cs="Arial"/>
                <w:sz w:val="24"/>
                <w:szCs w:val="24"/>
              </w:rPr>
              <w:t xml:space="preserve"> Plataforma de Distribución de Recursos a Municipios y Entidades</w:t>
            </w:r>
          </w:p>
        </w:tc>
      </w:tr>
      <w:tr w:rsidR="002A4DE6" w:rsidRPr="005F056E" w14:paraId="478EAA7F" w14:textId="77777777" w:rsidTr="00CB1DF5">
        <w:trPr>
          <w:trHeight w:val="1"/>
        </w:trPr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164110C9" w14:textId="3D8DFD7A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  <w:t>PARTICIPANTES</w:t>
            </w:r>
            <w: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  <w:t xml:space="preserve"> </w:t>
            </w: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  <w:t>:</w:t>
            </w:r>
            <w:r w:rsidRPr="005F056E">
              <w:rPr>
                <w:rFonts w:ascii="Arial" w:eastAsia="Arial" w:hAnsi="Arial" w:cs="Arial"/>
                <w:color w:val="FFFFFF" w:themeColor="background1"/>
                <w:sz w:val="24"/>
                <w:szCs w:val="24"/>
              </w:rPr>
              <w:t xml:space="preserve"> </w:t>
            </w:r>
          </w:p>
        </w:tc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592DA7E4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  <w:t>ROL:</w:t>
            </w:r>
          </w:p>
        </w:tc>
      </w:tr>
      <w:tr w:rsidR="002A4DE6" w:rsidRPr="005F056E" w14:paraId="1F93A3F4" w14:textId="77777777" w:rsidTr="00CB1DF5">
        <w:trPr>
          <w:trHeight w:val="1"/>
        </w:trPr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tbl>
            <w:tblPr>
              <w:tblW w:w="4438" w:type="dxa"/>
              <w:tblInd w:w="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38"/>
            </w:tblGrid>
            <w:tr w:rsidR="00D52DDC" w:rsidRPr="005F056E" w14:paraId="4ADEC9F3" w14:textId="77777777" w:rsidTr="005F056E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1B2DE60A" w14:textId="618A79CF" w:rsidR="00D52DDC" w:rsidRDefault="00D52DDC" w:rsidP="00FB162A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  <w:r w:rsidRPr="00D52DDC"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 xml:space="preserve">José Luis </w:t>
                  </w:r>
                  <w:r w:rsidR="00306D2D"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Cantú</w:t>
                  </w:r>
                </w:p>
              </w:tc>
            </w:tr>
            <w:tr w:rsidR="00FB162A" w:rsidRPr="005F056E" w14:paraId="125FA8CC" w14:textId="77777777" w:rsidTr="005F056E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46F3CF2C" w14:textId="70C70186" w:rsidR="00FB162A" w:rsidRDefault="00B517E3" w:rsidP="00FB162A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  <w:r w:rsidRPr="00D01B5C">
                    <w:rPr>
                      <w:rFonts w:ascii="Arial" w:eastAsia="Arial" w:hAnsi="Arial" w:cs="Arial"/>
                      <w:b/>
                      <w:sz w:val="24"/>
                      <w:szCs w:val="24"/>
                      <w:lang w:val="en-US"/>
                    </w:rPr>
                    <w:t>Veronica</w:t>
                  </w:r>
                  <w:r w:rsidR="00D01B5C" w:rsidRPr="00D01B5C">
                    <w:rPr>
                      <w:rFonts w:ascii="Arial" w:eastAsia="Arial" w:hAnsi="Arial" w:cs="Arial"/>
                      <w:b/>
                      <w:sz w:val="24"/>
                      <w:szCs w:val="24"/>
                      <w:lang w:val="en-US"/>
                    </w:rPr>
                    <w:t> Cárdenas</w:t>
                  </w:r>
                  <w:bookmarkStart w:id="0" w:name="_GoBack"/>
                  <w:bookmarkEnd w:id="0"/>
                </w:p>
              </w:tc>
            </w:tr>
            <w:tr w:rsidR="00FB162A" w:rsidRPr="005F056E" w14:paraId="3454C8D8" w14:textId="77777777" w:rsidTr="005F056E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35310335" w14:textId="2DAF4FF7" w:rsidR="00FB162A" w:rsidRDefault="00D01B5C" w:rsidP="00FB162A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  <w:r w:rsidRPr="00D01B5C">
                    <w:rPr>
                      <w:rFonts w:ascii="Arial" w:eastAsia="Arial" w:hAnsi="Arial" w:cs="Arial"/>
                      <w:b/>
                      <w:sz w:val="24"/>
                      <w:szCs w:val="24"/>
                      <w:lang w:val="en-US"/>
                    </w:rPr>
                    <w:t xml:space="preserve">Angel </w:t>
                  </w:r>
                  <w:r w:rsidRPr="00D01B5C"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Carreón</w:t>
                  </w:r>
                </w:p>
              </w:tc>
            </w:tr>
            <w:tr w:rsidR="00FB162A" w:rsidRPr="005F056E" w14:paraId="18C85547" w14:textId="77777777" w:rsidTr="00A91171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10C2B5E2" w14:textId="7FFC654C" w:rsidR="00FB162A" w:rsidRPr="005F056E" w:rsidRDefault="00FB162A" w:rsidP="00FB162A">
                  <w:pPr>
                    <w:rPr>
                      <w:rFonts w:ascii="Arial" w:eastAsia="Arial" w:hAnsi="Arial" w:cs="Arial"/>
                      <w:b/>
                      <w:color w:val="FFFFFF" w:themeColor="background1"/>
                      <w:sz w:val="24"/>
                      <w:szCs w:val="24"/>
                    </w:rPr>
                  </w:pPr>
                </w:p>
              </w:tc>
            </w:tr>
          </w:tbl>
          <w:p w14:paraId="472FADB7" w14:textId="7611A5CE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tbl>
            <w:tblPr>
              <w:tblW w:w="4438" w:type="dxa"/>
              <w:tblInd w:w="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38"/>
            </w:tblGrid>
            <w:tr w:rsidR="00D52DDC" w:rsidRPr="005F056E" w14:paraId="19259489" w14:textId="77777777" w:rsidTr="0044390E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50EFC356" w14:textId="6B43C509" w:rsidR="00D52DDC" w:rsidRDefault="00D52DDC" w:rsidP="00FB162A">
                  <w:pPr>
                    <w:tabs>
                      <w:tab w:val="left" w:pos="761"/>
                    </w:tabs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TI</w:t>
                  </w:r>
                </w:p>
              </w:tc>
            </w:tr>
            <w:tr w:rsidR="00FB162A" w:rsidRPr="005F056E" w14:paraId="76698EC3" w14:textId="77777777" w:rsidTr="0044390E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1ACE463F" w14:textId="50FCCDCD" w:rsidR="00FB162A" w:rsidRDefault="00D01B5C" w:rsidP="00D01B5C">
                  <w:pPr>
                    <w:tabs>
                      <w:tab w:val="left" w:pos="761"/>
                    </w:tabs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DAMOP</w:t>
                  </w:r>
                </w:p>
              </w:tc>
            </w:tr>
            <w:tr w:rsidR="00FB162A" w:rsidRPr="005F056E" w14:paraId="042424F9" w14:textId="77777777" w:rsidTr="0044390E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0EC3AF2E" w14:textId="15044A1C" w:rsidR="00FB162A" w:rsidRDefault="00D01B5C" w:rsidP="00D01B5C">
                  <w:pPr>
                    <w:tabs>
                      <w:tab w:val="left" w:pos="761"/>
                    </w:tabs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DAMOP</w:t>
                  </w:r>
                </w:p>
              </w:tc>
            </w:tr>
            <w:tr w:rsidR="00FB162A" w:rsidRPr="005F056E" w14:paraId="7F297671" w14:textId="77777777" w:rsidTr="0044390E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6E95AD62" w14:textId="0B294A05" w:rsidR="00FB162A" w:rsidRDefault="00FB162A" w:rsidP="00D01B5C">
                  <w:pPr>
                    <w:tabs>
                      <w:tab w:val="left" w:pos="761"/>
                    </w:tabs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</w:p>
              </w:tc>
            </w:tr>
          </w:tbl>
          <w:p w14:paraId="0B282EAF" w14:textId="0FFC8D10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2A4DE6" w:rsidRPr="005F056E" w14:paraId="24C6F0EA" w14:textId="77777777" w:rsidTr="00CB1DF5">
        <w:trPr>
          <w:trHeight w:val="1"/>
        </w:trPr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28B1A78A" w14:textId="4DB8D0A3" w:rsidR="002A4DE6" w:rsidRPr="005F056E" w:rsidRDefault="002A4DE6" w:rsidP="002A4DE6">
            <w:pP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  <w:t>PARTICIPANTES INAP</w:t>
            </w: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  <w:t xml:space="preserve">: </w:t>
            </w:r>
          </w:p>
        </w:tc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42753033" w14:textId="6C97A891" w:rsidR="002A4DE6" w:rsidRPr="005F056E" w:rsidRDefault="002A4DE6" w:rsidP="002A4DE6">
            <w:pP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  <w:t>ROL:</w:t>
            </w:r>
          </w:p>
        </w:tc>
      </w:tr>
      <w:tr w:rsidR="002E1F61" w:rsidRPr="005F056E" w14:paraId="1CBFE525" w14:textId="77777777" w:rsidTr="00CB1DF5">
        <w:trPr>
          <w:trHeight w:val="1"/>
        </w:trPr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6586579" w14:textId="3E7E3043" w:rsidR="002E1F61" w:rsidRDefault="002E1F61" w:rsidP="002E1F6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3839CED0" w14:textId="307B4D3E" w:rsidR="002E1F61" w:rsidRDefault="002E1F61" w:rsidP="002E1F6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2E1F61" w:rsidRPr="005F056E" w14:paraId="1EF0D621" w14:textId="77777777" w:rsidTr="00CB1DF5">
        <w:trPr>
          <w:trHeight w:val="1"/>
        </w:trPr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81DCB8F" w14:textId="1F387638" w:rsidR="002E1F61" w:rsidRPr="005F056E" w:rsidRDefault="002E1F61" w:rsidP="002E1F6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Adolfo Ángel García</w:t>
            </w:r>
          </w:p>
        </w:tc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3A16FCE6" w14:textId="6BA7AE7F" w:rsidR="002E1F61" w:rsidRPr="005F056E" w:rsidRDefault="002E1F61" w:rsidP="002E1F6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Personal INAP</w:t>
            </w:r>
          </w:p>
        </w:tc>
      </w:tr>
      <w:tr w:rsidR="002E1F61" w:rsidRPr="005F056E" w14:paraId="167BB2B0" w14:textId="77777777" w:rsidTr="00CB1DF5">
        <w:trPr>
          <w:trHeight w:val="1"/>
        </w:trPr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E8AD52A" w14:textId="4AC49233" w:rsidR="002E1F61" w:rsidRPr="005F056E" w:rsidRDefault="002E1F61" w:rsidP="002E1F6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San Juanita de Jesús Reyes Hinojosa</w:t>
            </w:r>
          </w:p>
        </w:tc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7F205577" w14:textId="189E4752" w:rsidR="002E1F61" w:rsidRPr="005F056E" w:rsidRDefault="002E1F61" w:rsidP="002E1F6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Personal INAP</w:t>
            </w:r>
          </w:p>
        </w:tc>
      </w:tr>
      <w:tr w:rsidR="00FB162A" w:rsidRPr="005F056E" w14:paraId="7A33A6B7" w14:textId="77777777" w:rsidTr="00CB1DF5">
        <w:trPr>
          <w:trHeight w:val="60"/>
        </w:trPr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CFD346D" w14:textId="3B25FA09" w:rsidR="00FB162A" w:rsidRDefault="00FB162A" w:rsidP="00FB162A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Alfonso Oswaldo Ortiz Espinoza</w:t>
            </w:r>
          </w:p>
        </w:tc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28D122E0" w14:textId="772A1D0F" w:rsidR="00FB162A" w:rsidRDefault="00FB162A" w:rsidP="00FB162A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Gerente Proyecto</w:t>
            </w:r>
          </w:p>
        </w:tc>
      </w:tr>
      <w:tr w:rsidR="00841693" w:rsidRPr="005F056E" w14:paraId="6469F9DB" w14:textId="77777777" w:rsidTr="00CB1DF5">
        <w:trPr>
          <w:trHeight w:val="60"/>
        </w:trPr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3214C061" w14:textId="1D8E3982" w:rsidR="00841693" w:rsidRDefault="00841693" w:rsidP="00FB162A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Néstor Ibarra Palomares</w:t>
            </w:r>
          </w:p>
        </w:tc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61250627" w14:textId="7F5AC8D2" w:rsidR="00841693" w:rsidRDefault="00841693" w:rsidP="00FB162A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Director Proyecto</w:t>
            </w:r>
          </w:p>
        </w:tc>
      </w:tr>
      <w:tr w:rsidR="00FB162A" w:rsidRPr="005F056E" w14:paraId="7842D3A9" w14:textId="77777777" w:rsidTr="00CB1DF5">
        <w:trPr>
          <w:trHeight w:val="1"/>
        </w:trPr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273A8312" w14:textId="77777777" w:rsidR="00FB162A" w:rsidRPr="005F056E" w:rsidRDefault="00FB162A" w:rsidP="00FB162A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  <w:t>PARA SU INFORMACIÓN:</w:t>
            </w:r>
            <w:r w:rsidRPr="005F056E">
              <w:rPr>
                <w:rFonts w:ascii="Arial" w:eastAsia="Arial" w:hAnsi="Arial" w:cs="Arial"/>
                <w:color w:val="FFFFFF" w:themeColor="background1"/>
                <w:sz w:val="24"/>
                <w:szCs w:val="24"/>
              </w:rPr>
              <w:t xml:space="preserve"> </w:t>
            </w:r>
          </w:p>
        </w:tc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0AC30FD3" w14:textId="77777777" w:rsidR="00FB162A" w:rsidRPr="005F056E" w:rsidRDefault="00FB162A" w:rsidP="00FB162A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  <w:t>ROL:</w:t>
            </w:r>
          </w:p>
        </w:tc>
      </w:tr>
      <w:tr w:rsidR="00FB162A" w:rsidRPr="005F056E" w14:paraId="5F84A494" w14:textId="77777777" w:rsidTr="00CB1DF5">
        <w:trPr>
          <w:trHeight w:val="1"/>
        </w:trPr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36BEFB92" w14:textId="1FDA50FE" w:rsidR="00FB162A" w:rsidRPr="005F056E" w:rsidRDefault="00FB162A" w:rsidP="00FB162A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5F056E">
              <w:rPr>
                <w:rFonts w:ascii="Arial" w:eastAsia="Arial" w:hAnsi="Arial" w:cs="Arial"/>
                <w:b/>
                <w:sz w:val="24"/>
                <w:szCs w:val="24"/>
              </w:rPr>
              <w:t>Alberto Sobrado Garnica</w:t>
            </w:r>
          </w:p>
        </w:tc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57C5EF92" w14:textId="07A68D9C" w:rsidR="00FB162A" w:rsidRPr="005F056E" w:rsidRDefault="00FB162A" w:rsidP="00FB162A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5F056E">
              <w:rPr>
                <w:rFonts w:ascii="Arial" w:eastAsia="Arial" w:hAnsi="Arial" w:cs="Arial"/>
                <w:b/>
                <w:sz w:val="24"/>
                <w:szCs w:val="24"/>
              </w:rPr>
              <w:t>Administrador del Proyecto</w:t>
            </w:r>
          </w:p>
        </w:tc>
      </w:tr>
      <w:tr w:rsidR="00FB162A" w:rsidRPr="00E86ED8" w14:paraId="69D23BCD" w14:textId="77777777" w:rsidTr="00CB1DF5">
        <w:trPr>
          <w:trHeight w:val="699"/>
        </w:trPr>
        <w:tc>
          <w:tcPr>
            <w:tcW w:w="9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6B4A432D" w14:textId="242AF9FA" w:rsidR="00FB162A" w:rsidRPr="005F056E" w:rsidRDefault="00FB162A" w:rsidP="00FB162A">
            <w:pP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</w:pPr>
            <w:r w:rsidRPr="002D00C3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  <w:t>AGENDA</w:t>
            </w:r>
          </w:p>
        </w:tc>
        <w:tc>
          <w:tcPr>
            <w:tcW w:w="402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39F10F7A" w14:textId="25409ACF" w:rsidR="00FB162A" w:rsidRDefault="00FB162A" w:rsidP="00FB162A">
            <w:p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 w:rsidRPr="005F056E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 xml:space="preserve">1.- </w:t>
            </w:r>
            <w:r w:rsidR="00D01B5C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Demostración</w:t>
            </w:r>
            <w:r w:rsidR="00D01B5C" w:rsidRPr="00D01B5C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 xml:space="preserve"> </w:t>
            </w:r>
            <w:r w:rsidR="00D01B5C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d</w:t>
            </w:r>
            <w:r w:rsidR="00D01B5C" w:rsidRPr="00D01B5C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el módulo de DAMOP</w:t>
            </w:r>
          </w:p>
          <w:p w14:paraId="626BC441" w14:textId="77777777" w:rsidR="00FB162A" w:rsidRPr="0013094A" w:rsidRDefault="00FB162A" w:rsidP="00FB162A">
            <w:p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</w:p>
          <w:p w14:paraId="3F50CFB0" w14:textId="4CF57B5F" w:rsidR="00D01B5C" w:rsidRDefault="00D01B5C" w:rsidP="000C49A2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 xml:space="preserve">Revisión del </w:t>
            </w:r>
            <w:r w:rsidR="008F124B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Módulo</w:t>
            </w: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 xml:space="preserve"> DAMOP</w:t>
            </w:r>
          </w:p>
          <w:p w14:paraId="68BF7525" w14:textId="5893F5FD" w:rsidR="00D01B5C" w:rsidRPr="00D01B5C" w:rsidRDefault="00D01B5C" w:rsidP="000C49A2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 w:rsidRPr="00D01B5C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Perfiles: analista, coordinador, director</w:t>
            </w:r>
          </w:p>
          <w:p w14:paraId="4594B36F" w14:textId="691D2E77" w:rsidR="00D01B5C" w:rsidRDefault="00D01B5C" w:rsidP="00D01B5C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Municipios:</w:t>
            </w:r>
            <w:r w:rsidRPr="00D01B5C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 xml:space="preserve"> solicitudes de anticipo, anticipo participaciones, cuentas bancarias, contacto a municipios</w:t>
            </w:r>
          </w:p>
          <w:p w14:paraId="1F8C71A9" w14:textId="5812D7C2" w:rsidR="005D0180" w:rsidRDefault="005D0180" w:rsidP="00D01B5C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Funcionalidad de actualizaciones</w:t>
            </w:r>
          </w:p>
          <w:p w14:paraId="65EC1207" w14:textId="2F037DD5" w:rsidR="005D0180" w:rsidRDefault="005D0180" w:rsidP="00D01B5C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Administración de Usuarios de Municipios</w:t>
            </w:r>
          </w:p>
          <w:p w14:paraId="33FF31E4" w14:textId="77777777" w:rsidR="005D0180" w:rsidRDefault="005D0180" w:rsidP="00614D8E">
            <w:pPr>
              <w:pStyle w:val="Prrafodelista"/>
              <w:ind w:left="765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</w:p>
          <w:p w14:paraId="446E7C66" w14:textId="6EF51B3A" w:rsidR="00D52DDC" w:rsidRDefault="00D52DDC" w:rsidP="0073109D">
            <w:pPr>
              <w:ind w:left="405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</w:p>
          <w:p w14:paraId="4C226632" w14:textId="77777777" w:rsidR="0073109D" w:rsidRPr="0073109D" w:rsidRDefault="0073109D" w:rsidP="0073109D">
            <w:pPr>
              <w:ind w:left="405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</w:p>
          <w:p w14:paraId="0F62453C" w14:textId="186057DA" w:rsidR="00D52DDC" w:rsidRDefault="00D52DDC" w:rsidP="00FB162A">
            <w:pPr>
              <w:pStyle w:val="Prrafodelista"/>
              <w:ind w:left="765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</w:p>
          <w:p w14:paraId="43171672" w14:textId="77777777" w:rsidR="00D52DDC" w:rsidRDefault="00D52DDC" w:rsidP="00FB162A">
            <w:pPr>
              <w:pStyle w:val="Prrafodelista"/>
              <w:ind w:left="765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</w:p>
          <w:p w14:paraId="724573E1" w14:textId="77777777" w:rsidR="00FB162A" w:rsidRDefault="00FB162A" w:rsidP="00FB162A">
            <w:pPr>
              <w:pStyle w:val="Prrafodelista"/>
              <w:ind w:left="765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</w:p>
          <w:p w14:paraId="1792AA41" w14:textId="3AA59180" w:rsidR="00FB162A" w:rsidRDefault="00FB162A" w:rsidP="00FB162A">
            <w:p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</w:p>
          <w:p w14:paraId="0210F517" w14:textId="01055637" w:rsidR="00D01B5C" w:rsidRDefault="00D01B5C" w:rsidP="00FB162A">
            <w:p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</w:p>
          <w:p w14:paraId="3316ECF2" w14:textId="77777777" w:rsidR="0073109D" w:rsidRDefault="0073109D" w:rsidP="00FB162A">
            <w:p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</w:p>
          <w:p w14:paraId="1AFFFE7A" w14:textId="24B30EEA" w:rsidR="00FB162A" w:rsidRPr="008F124B" w:rsidRDefault="00FB162A" w:rsidP="008F124B">
            <w:p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</w:p>
        </w:tc>
      </w:tr>
      <w:tr w:rsidR="00FB162A" w:rsidRPr="00B5236D" w14:paraId="3EE8D449" w14:textId="77777777" w:rsidTr="00CB1DF5">
        <w:trPr>
          <w:trHeight w:val="699"/>
        </w:trPr>
        <w:tc>
          <w:tcPr>
            <w:tcW w:w="9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600"/>
            <w:tcMar>
              <w:left w:w="28" w:type="dxa"/>
              <w:right w:w="28" w:type="dxa"/>
            </w:tcMar>
            <w:vAlign w:val="center"/>
          </w:tcPr>
          <w:p w14:paraId="6777D5A8" w14:textId="77777777" w:rsidR="00FB162A" w:rsidRPr="005F056E" w:rsidRDefault="00FB162A" w:rsidP="00FB162A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  <w:lastRenderedPageBreak/>
              <w:t>ACUERDOS:</w:t>
            </w:r>
          </w:p>
        </w:tc>
        <w:tc>
          <w:tcPr>
            <w:tcW w:w="402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32AC4C2C" w14:textId="2981543C" w:rsidR="008D6AC9" w:rsidRDefault="008D6AC9" w:rsidP="00306D2D">
            <w:p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1.-</w:t>
            </w:r>
            <w:r w:rsidR="0073109D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 xml:space="preserve"> </w:t>
            </w:r>
            <w:r w:rsidR="00EC0954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Mostrar el desglose de los fondos como aparece en la cedula (fondo,</w:t>
            </w:r>
            <w:r w:rsidR="005574E1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 xml:space="preserve"> anticipo etc.</w:t>
            </w:r>
            <w:r w:rsidR="00EC0954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)</w:t>
            </w:r>
          </w:p>
          <w:p w14:paraId="1FD33052" w14:textId="304D1458" w:rsidR="005D0180" w:rsidRDefault="005574E1" w:rsidP="00306D2D">
            <w:p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2</w:t>
            </w:r>
            <w:r w:rsidR="005D0180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.- El</w:t>
            </w: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 xml:space="preserve"> o</w:t>
            </w:r>
            <w:r w:rsidR="005D0180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ficio de Municipio con firma del tesorero</w:t>
            </w: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 xml:space="preserve"> que indique las cuentas</w:t>
            </w:r>
            <w:r w:rsidR="005D0180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 xml:space="preserve"> y </w:t>
            </w: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La</w:t>
            </w:r>
            <w:r w:rsidR="005D0180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 xml:space="preserve"> caratula de la cuenta</w:t>
            </w: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 xml:space="preserve"> deben ser obligatorio su carga.</w:t>
            </w:r>
          </w:p>
          <w:p w14:paraId="18125408" w14:textId="0F65A735" w:rsidR="005574E1" w:rsidRDefault="005574E1" w:rsidP="00306D2D">
            <w:p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3.- Agregar la Fecha automática de creación de información.</w:t>
            </w:r>
          </w:p>
          <w:p w14:paraId="49CC5653" w14:textId="538D839B" w:rsidR="005574E1" w:rsidRDefault="005574E1" w:rsidP="00306D2D">
            <w:p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4.- Agregar catalogo para selección de fondos que llevan cuenta.</w:t>
            </w:r>
          </w:p>
          <w:p w14:paraId="76FEB3C3" w14:textId="242A4B73" w:rsidR="005574E1" w:rsidRDefault="005574E1" w:rsidP="00306D2D">
            <w:p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 xml:space="preserve">5.- </w:t>
            </w:r>
            <w:r w:rsidR="00CB3FAC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Pendiente la validación de cantidad de dígitos en las cuentas bancarias, y que se reconozca como una cuenta valida.</w:t>
            </w:r>
          </w:p>
          <w:p w14:paraId="059D3E71" w14:textId="74A1EBBC" w:rsidR="00CB3FAC" w:rsidRDefault="00CB3FAC" w:rsidP="00306D2D">
            <w:p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 xml:space="preserve">6.- Si municipio comete un error al registrar una cuenta no podrá </w:t>
            </w:r>
            <w:r w:rsidR="00163B92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 xml:space="preserve">editar cambios, tendrá que crear </w:t>
            </w: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un registro nuevo.</w:t>
            </w:r>
          </w:p>
          <w:p w14:paraId="02DD9193" w14:textId="034373EC" w:rsidR="00614D8E" w:rsidRDefault="00614D8E" w:rsidP="00306D2D">
            <w:p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7.- En Aportaciones Estatales en Operaciones agregar el “Resumen de Transferencia Mensual” para anexar SPEI de cada municipio.</w:t>
            </w:r>
          </w:p>
          <w:p w14:paraId="4F2AE0B3" w14:textId="3D28761D" w:rsidR="00614D8E" w:rsidRDefault="00614D8E" w:rsidP="00306D2D">
            <w:p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8.- En Aportaciones Estatales en Operaciones agregar “Confirmación trimestral” para que municipio descargue, firme y cargue.</w:t>
            </w:r>
          </w:p>
          <w:p w14:paraId="5447FF84" w14:textId="005FE475" w:rsidR="00614D8E" w:rsidRDefault="00614D8E" w:rsidP="00306D2D">
            <w:p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 xml:space="preserve">9.- </w:t>
            </w:r>
            <w:r w:rsidR="00562770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 xml:space="preserve">Que se puedan seleccionar los fondos FFM 70 y 30 para realizar ajustes utilizando los recursos de ambos fondos </w:t>
            </w:r>
          </w:p>
          <w:p w14:paraId="5E961F66" w14:textId="20467EBB" w:rsidR="00562770" w:rsidRDefault="00562770" w:rsidP="00306D2D">
            <w:p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 xml:space="preserve">10.- </w:t>
            </w:r>
            <w:r w:rsidR="00F6367A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Verónica proporcionara la información para l</w:t>
            </w:r>
            <w:r w:rsidR="00A94136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 xml:space="preserve">a partida de FONDO GENERAL: </w:t>
            </w:r>
            <w:r w:rsidR="00354D87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 xml:space="preserve">Concepto de egreso, el proyecto, </w:t>
            </w:r>
            <w:r w:rsidR="00A94136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ramo, partida, año.</w:t>
            </w:r>
          </w:p>
          <w:p w14:paraId="0A5C9E9F" w14:textId="702546A8" w:rsidR="00A94136" w:rsidRDefault="00F6367A" w:rsidP="00306D2D">
            <w:p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Presupuestos.</w:t>
            </w:r>
          </w:p>
          <w:p w14:paraId="1AC477EA" w14:textId="442CD33F" w:rsidR="00F6367A" w:rsidRDefault="00F6367A" w:rsidP="00306D2D">
            <w:p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11.- Agregar opción de ocultar cuentas Inactivas, agregar fecha de activación y desactivación de cuentas bancarias.</w:t>
            </w:r>
          </w:p>
          <w:p w14:paraId="19CFE079" w14:textId="11558A55" w:rsidR="00F6367A" w:rsidRDefault="00F6367A" w:rsidP="00306D2D">
            <w:p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 xml:space="preserve">12.- Fideicomiso necesita agregar una opción </w:t>
            </w:r>
            <w:r w:rsidR="007D783D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de carga</w:t>
            </w:r>
          </w:p>
          <w:p w14:paraId="19A88BFD" w14:textId="12050400" w:rsidR="007D783D" w:rsidRDefault="007D783D" w:rsidP="00306D2D">
            <w:p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13.- Agregar una tarjeta de datos para los municipios para obtener información para el registro de fideicomiso.</w:t>
            </w:r>
          </w:p>
          <w:p w14:paraId="65773F4D" w14:textId="1C181353" w:rsidR="007D783D" w:rsidRDefault="007D783D" w:rsidP="00306D2D">
            <w:p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 xml:space="preserve">14.- Vero </w:t>
            </w:r>
            <w:r w:rsidR="00B66252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 xml:space="preserve">entregara al equipo de desarrollo </w:t>
            </w:r>
            <w:proofErr w:type="spellStart"/>
            <w:r w:rsidR="00B66252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la</w:t>
            </w:r>
            <w:proofErr w:type="spellEnd"/>
            <w:r w:rsidR="00B66252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 xml:space="preserve"> información de</w:t>
            </w: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 xml:space="preserve"> los municipios que tienen retenciones</w:t>
            </w:r>
            <w:r w:rsidR="00B66252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,</w:t>
            </w: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 xml:space="preserve"> sus claves</w:t>
            </w:r>
            <w:r w:rsidR="00B66252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 xml:space="preserve"> y el catálogo de fondos</w:t>
            </w: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.</w:t>
            </w:r>
          </w:p>
          <w:p w14:paraId="1E41AD8E" w14:textId="77777777" w:rsidR="00B66252" w:rsidRDefault="00B66252" w:rsidP="00306D2D">
            <w:p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</w:p>
          <w:p w14:paraId="7B4C731B" w14:textId="0B913E7C" w:rsidR="008D6AC9" w:rsidRPr="00D52DDC" w:rsidRDefault="008D6AC9" w:rsidP="008D6AC9">
            <w:p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</w:p>
        </w:tc>
      </w:tr>
    </w:tbl>
    <w:p w14:paraId="0A86EB03" w14:textId="77777777" w:rsidR="00614D8E" w:rsidRDefault="00614D8E" w:rsidP="003611F4">
      <w:pPr>
        <w:tabs>
          <w:tab w:val="left" w:pos="5475"/>
        </w:tabs>
      </w:pPr>
    </w:p>
    <w:p w14:paraId="1520FFB2" w14:textId="77777777" w:rsidR="00614D8E" w:rsidRDefault="00614D8E" w:rsidP="003611F4">
      <w:pPr>
        <w:tabs>
          <w:tab w:val="left" w:pos="5475"/>
        </w:tabs>
      </w:pPr>
    </w:p>
    <w:p w14:paraId="0C81CDC3" w14:textId="77777777" w:rsidR="00614D8E" w:rsidRDefault="00614D8E" w:rsidP="003611F4">
      <w:pPr>
        <w:tabs>
          <w:tab w:val="left" w:pos="5475"/>
        </w:tabs>
      </w:pPr>
    </w:p>
    <w:p w14:paraId="2CA7F631" w14:textId="77777777" w:rsidR="00614D8E" w:rsidRDefault="00614D8E" w:rsidP="003611F4">
      <w:pPr>
        <w:tabs>
          <w:tab w:val="left" w:pos="5475"/>
        </w:tabs>
      </w:pPr>
    </w:p>
    <w:p w14:paraId="03123019" w14:textId="77777777" w:rsidR="00614D8E" w:rsidRDefault="00614D8E" w:rsidP="003611F4">
      <w:pPr>
        <w:tabs>
          <w:tab w:val="left" w:pos="5475"/>
        </w:tabs>
      </w:pPr>
    </w:p>
    <w:p w14:paraId="0D31E999" w14:textId="77777777" w:rsidR="00614D8E" w:rsidRDefault="00614D8E" w:rsidP="003611F4">
      <w:pPr>
        <w:tabs>
          <w:tab w:val="left" w:pos="5475"/>
        </w:tabs>
      </w:pPr>
    </w:p>
    <w:p w14:paraId="27F912DD" w14:textId="77777777" w:rsidR="00614D8E" w:rsidRDefault="00614D8E" w:rsidP="003611F4">
      <w:pPr>
        <w:tabs>
          <w:tab w:val="left" w:pos="5475"/>
        </w:tabs>
      </w:pPr>
    </w:p>
    <w:p w14:paraId="6BAC3877" w14:textId="0DE4C71E" w:rsidR="00614D8E" w:rsidRDefault="00614D8E" w:rsidP="003611F4">
      <w:pPr>
        <w:tabs>
          <w:tab w:val="left" w:pos="5475"/>
        </w:tabs>
      </w:pPr>
    </w:p>
    <w:p w14:paraId="3D1E061B" w14:textId="67D4D996" w:rsidR="009E5F5B" w:rsidRDefault="003611F4" w:rsidP="003611F4">
      <w:pPr>
        <w:tabs>
          <w:tab w:val="left" w:pos="5475"/>
        </w:tabs>
      </w:pPr>
      <w:r w:rsidRPr="008E30A4">
        <w:lastRenderedPageBreak/>
        <w:tab/>
      </w:r>
    </w:p>
    <w:p w14:paraId="590AF335" w14:textId="77777777" w:rsidR="00983516" w:rsidRPr="00C653E7" w:rsidRDefault="00983516" w:rsidP="00983516">
      <w:pPr>
        <w:pStyle w:val="Ttulo2"/>
        <w:spacing w:before="0"/>
        <w:rPr>
          <w:sz w:val="28"/>
          <w:lang w:val="es-ES"/>
        </w:rPr>
      </w:pPr>
      <w:bookmarkStart w:id="1" w:name="_Toc482808197"/>
      <w:bookmarkStart w:id="2" w:name="_Toc25749708"/>
      <w:r w:rsidRPr="00C653E7">
        <w:rPr>
          <w:sz w:val="28"/>
          <w:lang w:val="es-ES"/>
        </w:rPr>
        <w:t>12.0 Firmas de recepción</w:t>
      </w:r>
      <w:bookmarkEnd w:id="1"/>
      <w:bookmarkEnd w:id="2"/>
    </w:p>
    <w:p w14:paraId="19CF1100" w14:textId="77777777" w:rsidR="00983516" w:rsidRPr="00C653E7" w:rsidRDefault="00983516" w:rsidP="00983516">
      <w:pPr>
        <w:jc w:val="both"/>
        <w:rPr>
          <w:rFonts w:cs="Arial"/>
          <w:b/>
          <w:sz w:val="28"/>
          <w:lang w:val="es-ES"/>
        </w:rPr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2"/>
        <w:gridCol w:w="2268"/>
        <w:gridCol w:w="1647"/>
        <w:gridCol w:w="2152"/>
      </w:tblGrid>
      <w:tr w:rsidR="0073109D" w:rsidRPr="00C653E7" w14:paraId="3245FB82" w14:textId="77777777" w:rsidTr="00261726">
        <w:trPr>
          <w:trHeight w:val="427"/>
        </w:trPr>
        <w:tc>
          <w:tcPr>
            <w:tcW w:w="2722" w:type="dxa"/>
            <w:shd w:val="clear" w:color="auto" w:fill="D9D9D9" w:themeFill="background1" w:themeFillShade="D9"/>
            <w:vAlign w:val="center"/>
          </w:tcPr>
          <w:p w14:paraId="2B972F66" w14:textId="77777777" w:rsidR="0073109D" w:rsidRPr="00C653E7" w:rsidRDefault="0073109D" w:rsidP="0026172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Nombre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62021646" w14:textId="77777777" w:rsidR="0073109D" w:rsidRPr="00C653E7" w:rsidRDefault="0073109D" w:rsidP="0026172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Rol</w:t>
            </w:r>
          </w:p>
        </w:tc>
        <w:tc>
          <w:tcPr>
            <w:tcW w:w="1647" w:type="dxa"/>
            <w:shd w:val="clear" w:color="auto" w:fill="D9D9D9" w:themeFill="background1" w:themeFillShade="D9"/>
            <w:vAlign w:val="center"/>
          </w:tcPr>
          <w:p w14:paraId="051D5A71" w14:textId="77777777" w:rsidR="0073109D" w:rsidRPr="00C653E7" w:rsidRDefault="0073109D" w:rsidP="0026172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Fecha de recepción</w:t>
            </w:r>
          </w:p>
        </w:tc>
        <w:tc>
          <w:tcPr>
            <w:tcW w:w="2152" w:type="dxa"/>
            <w:shd w:val="clear" w:color="auto" w:fill="D9D9D9" w:themeFill="background1" w:themeFillShade="D9"/>
            <w:vAlign w:val="center"/>
          </w:tcPr>
          <w:p w14:paraId="522360D0" w14:textId="77777777" w:rsidR="0073109D" w:rsidRPr="00C653E7" w:rsidRDefault="0073109D" w:rsidP="0026172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Firma</w:t>
            </w:r>
          </w:p>
        </w:tc>
      </w:tr>
      <w:tr w:rsidR="0073109D" w:rsidRPr="00C653E7" w14:paraId="3D6212C3" w14:textId="77777777" w:rsidTr="00261726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41CE6BF0" w14:textId="77777777" w:rsidR="0073109D" w:rsidRPr="00C653E7" w:rsidRDefault="0073109D" w:rsidP="0026172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bCs/>
                <w:snapToGrid w:val="0"/>
                <w:sz w:val="24"/>
                <w:lang w:val="es-ES" w:eastAsia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70FBB7E" w14:textId="77777777" w:rsidR="0073109D" w:rsidRPr="00C653E7" w:rsidRDefault="0073109D" w:rsidP="0026172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1647" w:type="dxa"/>
            <w:shd w:val="clear" w:color="auto" w:fill="auto"/>
          </w:tcPr>
          <w:p w14:paraId="21989A6E" w14:textId="77777777" w:rsidR="0073109D" w:rsidRPr="00C653E7" w:rsidRDefault="0073109D" w:rsidP="0026172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766936A3" w14:textId="77777777" w:rsidR="0073109D" w:rsidRPr="00C653E7" w:rsidRDefault="0073109D" w:rsidP="0026172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73109D" w:rsidRPr="00C653E7" w14:paraId="5D038F43" w14:textId="77777777" w:rsidTr="00261726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76768CF1" w14:textId="77777777" w:rsidR="0073109D" w:rsidRPr="00C653E7" w:rsidRDefault="0073109D" w:rsidP="00261726">
            <w:pPr>
              <w:rPr>
                <w:rFonts w:cs="Arial"/>
                <w:sz w:val="24"/>
                <w:szCs w:val="24"/>
                <w:lang w:val="es-ES" w:eastAsia="es-VE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3D09EC0B" w14:textId="77777777" w:rsidR="0073109D" w:rsidRPr="00C653E7" w:rsidRDefault="0073109D" w:rsidP="0026172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40B12A74" w14:textId="77777777" w:rsidR="0073109D" w:rsidRPr="00C653E7" w:rsidRDefault="0073109D" w:rsidP="0026172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67B6706A" w14:textId="77777777" w:rsidR="0073109D" w:rsidRPr="00C653E7" w:rsidRDefault="0073109D" w:rsidP="0026172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73109D" w:rsidRPr="00C653E7" w14:paraId="7302D3B0" w14:textId="77777777" w:rsidTr="00261726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6C9BE7BC" w14:textId="77777777" w:rsidR="0073109D" w:rsidRPr="00C653E7" w:rsidRDefault="0073109D" w:rsidP="0026172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341614CE" w14:textId="77777777" w:rsidR="0073109D" w:rsidRPr="00C653E7" w:rsidRDefault="0073109D" w:rsidP="0026172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4E28DFE7" w14:textId="77777777" w:rsidR="0073109D" w:rsidRPr="00C653E7" w:rsidRDefault="0073109D" w:rsidP="0026172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11227C2F" w14:textId="77777777" w:rsidR="0073109D" w:rsidRPr="00C653E7" w:rsidRDefault="0073109D" w:rsidP="0026172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73109D" w:rsidRPr="00C653E7" w14:paraId="5D42E820" w14:textId="77777777" w:rsidTr="00261726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4E80051E" w14:textId="77777777" w:rsidR="0073109D" w:rsidRPr="00C653E7" w:rsidRDefault="0073109D" w:rsidP="0026172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bCs/>
                <w:snapToGrid w:val="0"/>
                <w:sz w:val="24"/>
                <w:lang w:val="es-ES" w:eastAsia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051253E" w14:textId="77777777" w:rsidR="0073109D" w:rsidRPr="00C653E7" w:rsidRDefault="0073109D" w:rsidP="0026172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640E9117" w14:textId="77777777" w:rsidR="0073109D" w:rsidRPr="00C653E7" w:rsidRDefault="0073109D" w:rsidP="0026172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1DE109D5" w14:textId="77777777" w:rsidR="0073109D" w:rsidRPr="00C653E7" w:rsidRDefault="0073109D" w:rsidP="0026172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73109D" w:rsidRPr="00C653E7" w14:paraId="48C97433" w14:textId="77777777" w:rsidTr="00261726">
        <w:trPr>
          <w:trHeight w:val="398"/>
        </w:trPr>
        <w:tc>
          <w:tcPr>
            <w:tcW w:w="2722" w:type="dxa"/>
            <w:shd w:val="clear" w:color="auto" w:fill="auto"/>
            <w:vAlign w:val="center"/>
          </w:tcPr>
          <w:p w14:paraId="6ACFF2DB" w14:textId="77777777" w:rsidR="0073109D" w:rsidRPr="00C653E7" w:rsidRDefault="0073109D" w:rsidP="0026172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46A4B697" w14:textId="77777777" w:rsidR="0073109D" w:rsidRPr="00C653E7" w:rsidRDefault="0073109D" w:rsidP="0026172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7FDA296" w14:textId="77777777" w:rsidR="0073109D" w:rsidRPr="00C653E7" w:rsidRDefault="0073109D" w:rsidP="0026172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18532545" w14:textId="77777777" w:rsidR="0073109D" w:rsidRPr="00C653E7" w:rsidRDefault="0073109D" w:rsidP="0026172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73109D" w:rsidRPr="00C653E7" w14:paraId="313835C0" w14:textId="77777777" w:rsidTr="0026172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737BA1D7" w14:textId="77777777" w:rsidR="0073109D" w:rsidRPr="00C653E7" w:rsidRDefault="0073109D" w:rsidP="0026172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8FCA2B9" w14:textId="77777777" w:rsidR="0073109D" w:rsidRPr="00C653E7" w:rsidRDefault="0073109D" w:rsidP="0026172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EFB8985" w14:textId="77777777" w:rsidR="0073109D" w:rsidRPr="00C653E7" w:rsidRDefault="0073109D" w:rsidP="0026172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52D785E3" w14:textId="77777777" w:rsidR="0073109D" w:rsidRPr="00C653E7" w:rsidRDefault="0073109D" w:rsidP="0026172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73109D" w:rsidRPr="00C653E7" w14:paraId="787B823E" w14:textId="77777777" w:rsidTr="0026172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5472C9E3" w14:textId="77777777" w:rsidR="0073109D" w:rsidRPr="00C653E7" w:rsidRDefault="0073109D" w:rsidP="0026172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52B7D9B6" w14:textId="77777777" w:rsidR="0073109D" w:rsidRPr="00C653E7" w:rsidRDefault="0073109D" w:rsidP="0026172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7228098F" w14:textId="77777777" w:rsidR="0073109D" w:rsidRPr="00C653E7" w:rsidRDefault="0073109D" w:rsidP="0026172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0503A91D" w14:textId="77777777" w:rsidR="0073109D" w:rsidRPr="00C653E7" w:rsidRDefault="0073109D" w:rsidP="0026172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73109D" w:rsidRPr="00C653E7" w14:paraId="2D8BE544" w14:textId="77777777" w:rsidTr="0026172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35407405" w14:textId="77777777" w:rsidR="0073109D" w:rsidRPr="00C653E7" w:rsidRDefault="0073109D" w:rsidP="0026172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04AFA216" w14:textId="77777777" w:rsidR="0073109D" w:rsidRPr="00C653E7" w:rsidRDefault="0073109D" w:rsidP="0026172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60E9D74B" w14:textId="77777777" w:rsidR="0073109D" w:rsidRPr="00C653E7" w:rsidRDefault="0073109D" w:rsidP="0026172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05F54605" w14:textId="77777777" w:rsidR="0073109D" w:rsidRPr="00C653E7" w:rsidRDefault="0073109D" w:rsidP="0026172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73109D" w:rsidRPr="00C653E7" w14:paraId="47014943" w14:textId="77777777" w:rsidTr="0026172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6AE72510" w14:textId="77777777" w:rsidR="0073109D" w:rsidRPr="00C653E7" w:rsidRDefault="0073109D" w:rsidP="0026172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4085BBF7" w14:textId="77777777" w:rsidR="0073109D" w:rsidRPr="00C653E7" w:rsidRDefault="0073109D" w:rsidP="0026172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6588D4F6" w14:textId="77777777" w:rsidR="0073109D" w:rsidRPr="00C653E7" w:rsidRDefault="0073109D" w:rsidP="0026172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4D5EC03A" w14:textId="77777777" w:rsidR="0073109D" w:rsidRPr="00C653E7" w:rsidRDefault="0073109D" w:rsidP="0026172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73109D" w:rsidRPr="00C653E7" w14:paraId="6725B645" w14:textId="77777777" w:rsidTr="0026172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1764612A" w14:textId="77777777" w:rsidR="0073109D" w:rsidRPr="00C653E7" w:rsidRDefault="0073109D" w:rsidP="0026172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00F0493A" w14:textId="77777777" w:rsidR="0073109D" w:rsidRPr="00C653E7" w:rsidRDefault="0073109D" w:rsidP="0026172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1D35D5B1" w14:textId="77777777" w:rsidR="0073109D" w:rsidRPr="00C653E7" w:rsidRDefault="0073109D" w:rsidP="0026172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3553B3CE" w14:textId="77777777" w:rsidR="0073109D" w:rsidRPr="00C653E7" w:rsidRDefault="0073109D" w:rsidP="0026172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73109D" w:rsidRPr="00C653E7" w14:paraId="0C2BCF83" w14:textId="77777777" w:rsidTr="0026172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2CCE61C0" w14:textId="77777777" w:rsidR="0073109D" w:rsidRPr="00C653E7" w:rsidRDefault="0073109D" w:rsidP="0026172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0488DB78" w14:textId="77777777" w:rsidR="0073109D" w:rsidRPr="00C653E7" w:rsidRDefault="0073109D" w:rsidP="0026172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11584078" w14:textId="77777777" w:rsidR="0073109D" w:rsidRPr="00C653E7" w:rsidRDefault="0073109D" w:rsidP="0026172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01AE0614" w14:textId="77777777" w:rsidR="0073109D" w:rsidRPr="00C653E7" w:rsidRDefault="0073109D" w:rsidP="0026172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73109D" w:rsidRPr="00C653E7" w14:paraId="726570A0" w14:textId="77777777" w:rsidTr="0026172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07C48872" w14:textId="77777777" w:rsidR="0073109D" w:rsidRPr="00C653E7" w:rsidRDefault="0073109D" w:rsidP="0026172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9B33C33" w14:textId="77777777" w:rsidR="0073109D" w:rsidRPr="00C653E7" w:rsidRDefault="0073109D" w:rsidP="0026172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0C191CFE" w14:textId="77777777" w:rsidR="0073109D" w:rsidRPr="00C653E7" w:rsidRDefault="0073109D" w:rsidP="0026172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3A79EC27" w14:textId="77777777" w:rsidR="0073109D" w:rsidRPr="00C653E7" w:rsidRDefault="0073109D" w:rsidP="0026172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73109D" w:rsidRPr="00C653E7" w14:paraId="72AFBAC8" w14:textId="77777777" w:rsidTr="0026172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389EAFDF" w14:textId="77777777" w:rsidR="0073109D" w:rsidRPr="00C653E7" w:rsidRDefault="0073109D" w:rsidP="0026172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3ACDE0B1" w14:textId="77777777" w:rsidR="0073109D" w:rsidRPr="00C653E7" w:rsidRDefault="0073109D" w:rsidP="0026172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0731C89C" w14:textId="77777777" w:rsidR="0073109D" w:rsidRPr="00C653E7" w:rsidRDefault="0073109D" w:rsidP="0026172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1BE9C823" w14:textId="77777777" w:rsidR="0073109D" w:rsidRPr="00C653E7" w:rsidRDefault="0073109D" w:rsidP="0026172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73109D" w:rsidRPr="00C653E7" w14:paraId="4687B0DF" w14:textId="77777777" w:rsidTr="0026172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5A9D8337" w14:textId="77777777" w:rsidR="0073109D" w:rsidRPr="00C653E7" w:rsidRDefault="0073109D" w:rsidP="0026172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7BFB8DC" w14:textId="77777777" w:rsidR="0073109D" w:rsidRPr="00C653E7" w:rsidRDefault="0073109D" w:rsidP="0026172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4123AEA2" w14:textId="77777777" w:rsidR="0073109D" w:rsidRPr="00C653E7" w:rsidRDefault="0073109D" w:rsidP="0026172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10EF471C" w14:textId="77777777" w:rsidR="0073109D" w:rsidRPr="00C653E7" w:rsidRDefault="0073109D" w:rsidP="0026172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</w:tbl>
    <w:p w14:paraId="6EDA7F28" w14:textId="77777777" w:rsidR="00983516" w:rsidRPr="00C653E7" w:rsidRDefault="00983516" w:rsidP="00983516">
      <w:pPr>
        <w:jc w:val="center"/>
        <w:rPr>
          <w:rFonts w:cs="Arial"/>
          <w:b/>
          <w:sz w:val="28"/>
          <w:lang w:val="es-ES"/>
        </w:rPr>
      </w:pPr>
    </w:p>
    <w:p w14:paraId="687702E9" w14:textId="2816B09F" w:rsidR="00983516" w:rsidRPr="008E30A4" w:rsidRDefault="00983516" w:rsidP="00983516">
      <w:pPr>
        <w:jc w:val="center"/>
      </w:pPr>
      <w:r>
        <w:rPr>
          <w:rFonts w:cs="Arial"/>
          <w:b/>
          <w:sz w:val="28"/>
        </w:rPr>
        <w:t>*****FIN DE DOCUMENTO*****</w:t>
      </w:r>
    </w:p>
    <w:sectPr w:rsidR="00983516" w:rsidRPr="008E30A4" w:rsidSect="00500006">
      <w:headerReference w:type="default" r:id="rId7"/>
      <w:footerReference w:type="default" r:id="rId8"/>
      <w:pgSz w:w="12240" w:h="15840"/>
      <w:pgMar w:top="212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9DD157" w14:textId="77777777" w:rsidR="00641D98" w:rsidRDefault="00641D98" w:rsidP="00C437A5">
      <w:r>
        <w:separator/>
      </w:r>
    </w:p>
  </w:endnote>
  <w:endnote w:type="continuationSeparator" w:id="0">
    <w:p w14:paraId="4F089BAB" w14:textId="77777777" w:rsidR="00641D98" w:rsidRDefault="00641D98" w:rsidP="00C43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utura Bk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Prima Sans">
    <w:altName w:val="Calibri"/>
    <w:panose1 w:val="00000000000000000000"/>
    <w:charset w:val="00"/>
    <w:family w:val="modern"/>
    <w:notTrueType/>
    <w:pitch w:val="variable"/>
    <w:sig w:usb0="A000002F" w:usb1="4000004A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3CA48D" w14:textId="1FE9B377" w:rsidR="0030722F" w:rsidRDefault="0030722F" w:rsidP="00500006">
    <w:pPr>
      <w:pStyle w:val="Piedepgina"/>
      <w:spacing w:before="100" w:beforeAutospacing="1" w:line="0" w:lineRule="atLeast"/>
      <w:contextualSpacing/>
      <w:jc w:val="right"/>
      <w:rPr>
        <w:rFonts w:ascii="Arial" w:hAnsi="Arial" w:cs="Arial"/>
        <w:b/>
        <w:bCs/>
        <w:szCs w:val="24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744256" behindDoc="0" locked="0" layoutInCell="1" allowOverlap="1" wp14:anchorId="40F948B5" wp14:editId="30DFAD24">
              <wp:simplePos x="0" y="0"/>
              <wp:positionH relativeFrom="margin">
                <wp:posOffset>-485775</wp:posOffset>
              </wp:positionH>
              <wp:positionV relativeFrom="paragraph">
                <wp:posOffset>59690</wp:posOffset>
              </wp:positionV>
              <wp:extent cx="6372225" cy="0"/>
              <wp:effectExtent l="0" t="19050" r="47625" b="38100"/>
              <wp:wrapNone/>
              <wp:docPr id="4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72225" cy="0"/>
                      </a:xfrm>
                      <a:prstGeom prst="line">
                        <a:avLst/>
                      </a:prstGeom>
                      <a:ln w="50800"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3981FAD" id="Conector recto 4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8.25pt,4.7pt" to="463.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" strokecolor="#a8d08d [1945]" strokeweight="4pt">
              <v:stroke joinstyle="miter"/>
              <w10:wrap anchorx="margin"/>
            </v:line>
          </w:pict>
        </mc:Fallback>
      </mc:AlternateContent>
    </w:r>
  </w:p>
  <w:p w14:paraId="579C148B" w14:textId="729309F2" w:rsidR="0030722F" w:rsidRPr="00500006" w:rsidRDefault="0030722F" w:rsidP="00500006">
    <w:pPr>
      <w:pStyle w:val="Piedepgina"/>
      <w:spacing w:before="100" w:beforeAutospacing="1" w:line="0" w:lineRule="atLeast"/>
      <w:contextualSpacing/>
      <w:jc w:val="right"/>
      <w:rPr>
        <w:rFonts w:ascii="Arial" w:hAnsi="Arial" w:cs="Arial"/>
        <w:sz w:val="16"/>
      </w:rPr>
    </w:pPr>
    <w:r w:rsidRPr="00111F93">
      <w:rPr>
        <w:rFonts w:ascii="Arial" w:hAnsi="Arial" w:cs="Arial"/>
        <w:b/>
        <w:bCs/>
        <w:szCs w:val="24"/>
      </w:rPr>
      <w:fldChar w:fldCharType="begin"/>
    </w:r>
    <w:r w:rsidRPr="009700C9">
      <w:rPr>
        <w:rFonts w:ascii="Arial" w:hAnsi="Arial" w:cs="Arial"/>
        <w:b/>
        <w:bCs/>
        <w:sz w:val="18"/>
      </w:rPr>
      <w:instrText xml:space="preserve"> PAGE </w:instrText>
    </w:r>
    <w:r w:rsidRPr="00111F93">
      <w:rPr>
        <w:rFonts w:ascii="Arial" w:hAnsi="Arial" w:cs="Arial"/>
        <w:b/>
        <w:bCs/>
        <w:szCs w:val="24"/>
      </w:rPr>
      <w:fldChar w:fldCharType="separate"/>
    </w:r>
    <w:r w:rsidR="00B517E3">
      <w:rPr>
        <w:rFonts w:ascii="Arial" w:hAnsi="Arial" w:cs="Arial"/>
        <w:b/>
        <w:bCs/>
        <w:noProof/>
        <w:sz w:val="18"/>
      </w:rPr>
      <w:t>3</w:t>
    </w:r>
    <w:r w:rsidRPr="00111F93">
      <w:rPr>
        <w:rFonts w:ascii="Arial" w:hAnsi="Arial" w:cs="Arial"/>
        <w:b/>
        <w:bCs/>
        <w:szCs w:val="24"/>
      </w:rPr>
      <w:fldChar w:fldCharType="end"/>
    </w:r>
    <w:r w:rsidRPr="009700C9">
      <w:rPr>
        <w:rFonts w:ascii="Arial" w:hAnsi="Arial" w:cs="Arial"/>
        <w:sz w:val="18"/>
      </w:rPr>
      <w:t xml:space="preserve"> de </w:t>
    </w:r>
    <w:r w:rsidRPr="00111F93">
      <w:rPr>
        <w:rFonts w:ascii="Arial" w:hAnsi="Arial" w:cs="Arial"/>
        <w:b/>
        <w:bCs/>
        <w:szCs w:val="24"/>
      </w:rPr>
      <w:fldChar w:fldCharType="begin"/>
    </w:r>
    <w:r w:rsidRPr="009700C9">
      <w:rPr>
        <w:rFonts w:ascii="Arial" w:hAnsi="Arial" w:cs="Arial"/>
        <w:b/>
        <w:bCs/>
        <w:sz w:val="18"/>
      </w:rPr>
      <w:instrText xml:space="preserve"> NUMPAGES  </w:instrText>
    </w:r>
    <w:r w:rsidRPr="00111F93">
      <w:rPr>
        <w:rFonts w:ascii="Arial" w:hAnsi="Arial" w:cs="Arial"/>
        <w:b/>
        <w:bCs/>
        <w:szCs w:val="24"/>
      </w:rPr>
      <w:fldChar w:fldCharType="separate"/>
    </w:r>
    <w:r w:rsidR="00B517E3">
      <w:rPr>
        <w:rFonts w:ascii="Arial" w:hAnsi="Arial" w:cs="Arial"/>
        <w:b/>
        <w:bCs/>
        <w:noProof/>
        <w:sz w:val="18"/>
      </w:rPr>
      <w:t>3</w:t>
    </w:r>
    <w:r w:rsidRPr="00111F93">
      <w:rPr>
        <w:rFonts w:ascii="Arial" w:hAnsi="Arial" w:cs="Arial"/>
        <w:b/>
        <w:bCs/>
        <w:szCs w:val="24"/>
      </w:rPr>
      <w:fldChar w:fldCharType="end"/>
    </w:r>
  </w:p>
  <w:p w14:paraId="3B341A83" w14:textId="77777777" w:rsidR="0030722F" w:rsidRPr="00C869CC" w:rsidRDefault="0030722F" w:rsidP="00500006">
    <w:pPr>
      <w:rPr>
        <w:rFonts w:eastAsia="Corbel" w:cs="Arial"/>
        <w:sz w:val="16"/>
        <w:lang w:val="es-ES"/>
      </w:rPr>
    </w:pPr>
    <w:r>
      <w:rPr>
        <w:noProof/>
        <w:lang w:eastAsia="es-MX"/>
      </w:rPr>
      <w:drawing>
        <wp:anchor distT="0" distB="0" distL="114300" distR="114300" simplePos="0" relativeHeight="251740160" behindDoc="0" locked="0" layoutInCell="1" allowOverlap="1" wp14:anchorId="52513B60" wp14:editId="115FB42F">
          <wp:simplePos x="0" y="0"/>
          <wp:positionH relativeFrom="page">
            <wp:posOffset>76200</wp:posOffset>
          </wp:positionH>
          <wp:positionV relativeFrom="margin">
            <wp:align>bottom</wp:align>
          </wp:positionV>
          <wp:extent cx="1403350" cy="1295400"/>
          <wp:effectExtent l="0" t="0" r="6350" b="0"/>
          <wp:wrapNone/>
          <wp:docPr id="79" name="Imagen 7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3350" cy="1295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D2E06">
      <w:rPr>
        <w:rFonts w:cs="Arial"/>
        <w:b/>
        <w:color w:val="000000"/>
        <w:sz w:val="15"/>
        <w:szCs w:val="15"/>
        <w:lang w:val="es-ES" w:eastAsia="ja-JP"/>
      </w:rPr>
      <w:t>CONFORME A LA NORMA ISO 9001-2015/ NMX-CC-9001-IMNC-2015</w:t>
    </w:r>
    <w:r>
      <w:rPr>
        <w:rFonts w:cs="Arial"/>
        <w:b/>
        <w:color w:val="000000"/>
        <w:sz w:val="15"/>
        <w:szCs w:val="15"/>
        <w:lang w:val="es-ES" w:eastAsia="ja-JP"/>
      </w:rPr>
      <w:t xml:space="preserve">                       </w:t>
    </w:r>
    <w:r w:rsidRPr="00C869CC">
      <w:rPr>
        <w:rFonts w:cs="Arial"/>
        <w:b/>
        <w:color w:val="000000"/>
        <w:sz w:val="15"/>
        <w:szCs w:val="15"/>
        <w:lang w:val="es-ES" w:eastAsia="ja-JP"/>
      </w:rPr>
      <w:t xml:space="preserve">                                       </w:t>
    </w:r>
  </w:p>
  <w:p w14:paraId="58E9F85E" w14:textId="75F45120" w:rsidR="0030722F" w:rsidRPr="00C869CC" w:rsidRDefault="0030722F" w:rsidP="00500006">
    <w:pPr>
      <w:spacing w:before="100" w:beforeAutospacing="1"/>
      <w:ind w:right="-180"/>
      <w:contextualSpacing/>
      <w:rPr>
        <w:rFonts w:cs="Arial"/>
        <w:color w:val="000000"/>
        <w:sz w:val="15"/>
        <w:szCs w:val="15"/>
        <w:lang w:val="es-ES" w:eastAsia="ja-JP"/>
      </w:rPr>
    </w:pPr>
    <w:proofErr w:type="spellStart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>Infinite</w:t>
    </w:r>
    <w:proofErr w:type="spellEnd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</w:t>
    </w:r>
    <w:proofErr w:type="spellStart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>Computer</w:t>
    </w:r>
    <w:proofErr w:type="spellEnd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</w:t>
    </w:r>
    <w:proofErr w:type="spellStart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>Solutions</w:t>
    </w:r>
    <w:proofErr w:type="spellEnd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, S.A. de C.V. </w:t>
    </w:r>
    <w:r w:rsidRPr="00C869CC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                                           </w:t>
    </w:r>
    <w:proofErr w:type="gramStart"/>
    <w:r w:rsidRPr="00C869CC">
      <w:rPr>
        <w:rFonts w:ascii="Prima Sans" w:hAnsi="Prima Sans" w:cs="Arial"/>
        <w:color w:val="000000"/>
        <w:sz w:val="15"/>
        <w:szCs w:val="15"/>
        <w:lang w:val="es-ES" w:eastAsia="ja-JP"/>
      </w:rPr>
      <w:t>Carolina  #</w:t>
    </w:r>
    <w:proofErr w:type="gramEnd"/>
    <w:r w:rsidRPr="00C869CC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113-205 Col. Nochebuena, 03720 CDMX</w:t>
    </w:r>
  </w:p>
  <w:p w14:paraId="22EA13C1" w14:textId="47E3BEEA" w:rsidR="0030722F" w:rsidRPr="00C869CC" w:rsidRDefault="0030722F" w:rsidP="00500006">
    <w:pPr>
      <w:spacing w:before="8" w:line="100" w:lineRule="exact"/>
      <w:rPr>
        <w:sz w:val="11"/>
        <w:szCs w:val="11"/>
        <w:lang w:val="es-ES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1F902E8A" wp14:editId="531CB2A8">
          <wp:simplePos x="0" y="0"/>
          <wp:positionH relativeFrom="page">
            <wp:posOffset>908685</wp:posOffset>
          </wp:positionH>
          <wp:positionV relativeFrom="page">
            <wp:posOffset>9481820</wp:posOffset>
          </wp:positionV>
          <wp:extent cx="152400" cy="152400"/>
          <wp:effectExtent l="0" t="0" r="0" b="0"/>
          <wp:wrapNone/>
          <wp:docPr id="80" name="Imagen 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9049248" w14:textId="415E7FE0" w:rsidR="0030722F" w:rsidRPr="00C869CC" w:rsidRDefault="0030722F" w:rsidP="00500006">
    <w:pPr>
      <w:pStyle w:val="Piedepgina"/>
      <w:rPr>
        <w:rFonts w:ascii="Calibri" w:hAnsi="Calibri"/>
        <w:sz w:val="22"/>
        <w:lang w:val="es-ES"/>
      </w:rPr>
    </w:pPr>
    <w:r>
      <w:rPr>
        <w:noProof/>
        <w:lang w:eastAsia="es-MX"/>
      </w:rPr>
      <w:drawing>
        <wp:anchor distT="0" distB="0" distL="114300" distR="114300" simplePos="0" relativeHeight="251715584" behindDoc="1" locked="0" layoutInCell="1" allowOverlap="1" wp14:anchorId="5790B9CB" wp14:editId="47195630">
          <wp:simplePos x="0" y="0"/>
          <wp:positionH relativeFrom="page">
            <wp:posOffset>5617210</wp:posOffset>
          </wp:positionH>
          <wp:positionV relativeFrom="page">
            <wp:posOffset>9483090</wp:posOffset>
          </wp:positionV>
          <wp:extent cx="152400" cy="152400"/>
          <wp:effectExtent l="0" t="0" r="0" b="0"/>
          <wp:wrapNone/>
          <wp:docPr id="82" name="Imagen 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6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89984" behindDoc="1" locked="0" layoutInCell="1" allowOverlap="1" wp14:anchorId="7BB6F515" wp14:editId="5E638F32">
          <wp:simplePos x="0" y="0"/>
          <wp:positionH relativeFrom="page">
            <wp:posOffset>3423285</wp:posOffset>
          </wp:positionH>
          <wp:positionV relativeFrom="page">
            <wp:posOffset>9492615</wp:posOffset>
          </wp:positionV>
          <wp:extent cx="152400" cy="152400"/>
          <wp:effectExtent l="0" t="0" r="0" b="0"/>
          <wp:wrapNone/>
          <wp:docPr id="81" name="Imagen 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5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hyperlink r:id="rId5">
      <w:r w:rsidRPr="00C869CC">
        <w:rPr>
          <w:rFonts w:ascii="Corbel" w:eastAsia="Corbel" w:hAnsi="Corbel" w:cs="Corbel"/>
          <w:sz w:val="13"/>
          <w:szCs w:val="13"/>
          <w:lang w:val="es-ES"/>
        </w:rPr>
        <w:t>s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o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p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o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r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t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e@INFINITE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.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c</w:t>
      </w:r>
      <w:r w:rsidRPr="00C869CC">
        <w:rPr>
          <w:rFonts w:ascii="Corbel" w:eastAsia="Corbel" w:hAnsi="Corbel" w:cs="Corbel"/>
          <w:spacing w:val="2"/>
          <w:sz w:val="13"/>
          <w:szCs w:val="13"/>
          <w:lang w:val="es-ES"/>
        </w:rPr>
        <w:t>o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m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.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mx</w:t>
      </w:r>
    </w:hyperlink>
    <w:r w:rsidRPr="00C869CC">
      <w:rPr>
        <w:rFonts w:ascii="Corbel" w:eastAsia="Corbel" w:hAnsi="Corbel" w:cs="Corbel"/>
        <w:sz w:val="13"/>
        <w:szCs w:val="13"/>
        <w:lang w:val="es-ES"/>
      </w:rPr>
      <w:t xml:space="preserve">                                                                                                6547</w:t>
    </w:r>
    <w:r w:rsidRPr="00C869CC">
      <w:rPr>
        <w:rFonts w:ascii="Corbel" w:eastAsia="Corbel" w:hAnsi="Corbel" w:cs="Corbel"/>
        <w:spacing w:val="-3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96</w:t>
    </w:r>
    <w:r w:rsidRPr="00C869CC">
      <w:rPr>
        <w:rFonts w:ascii="Corbel" w:eastAsia="Corbel" w:hAnsi="Corbel" w:cs="Corbel"/>
        <w:spacing w:val="-1"/>
        <w:sz w:val="13"/>
        <w:szCs w:val="13"/>
        <w:lang w:val="es-ES"/>
      </w:rPr>
      <w:t>1</w:t>
    </w:r>
    <w:r w:rsidRPr="00C869CC">
      <w:rPr>
        <w:rFonts w:ascii="Corbel" w:eastAsia="Corbel" w:hAnsi="Corbel" w:cs="Corbel"/>
        <w:sz w:val="13"/>
        <w:szCs w:val="13"/>
        <w:lang w:val="es-ES"/>
      </w:rPr>
      <w:t>2,</w:t>
    </w:r>
    <w:r w:rsidRPr="00C869CC">
      <w:rPr>
        <w:rFonts w:ascii="Corbel" w:eastAsia="Corbel" w:hAnsi="Corbel" w:cs="Corbel"/>
        <w:spacing w:val="-3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6379</w:t>
    </w:r>
    <w:r w:rsidRPr="00C869CC">
      <w:rPr>
        <w:rFonts w:ascii="Corbel" w:eastAsia="Corbel" w:hAnsi="Corbel" w:cs="Corbel"/>
        <w:spacing w:val="-2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5074</w:t>
    </w:r>
    <w:r w:rsidRPr="00C869CC">
      <w:rPr>
        <w:rFonts w:ascii="Corbel" w:eastAsia="Corbel" w:hAnsi="Corbel" w:cs="Corbel"/>
        <w:spacing w:val="-2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y</w:t>
    </w:r>
    <w:r w:rsidRPr="00C869CC">
      <w:rPr>
        <w:rFonts w:ascii="Corbel" w:eastAsia="Corbel" w:hAnsi="Corbel" w:cs="Corbel"/>
        <w:spacing w:val="1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 xml:space="preserve">75                                                                                </w:t>
    </w:r>
    <w:hyperlink r:id="rId6">
      <w:r w:rsidRPr="00C869CC">
        <w:rPr>
          <w:rFonts w:ascii="Corbel" w:eastAsia="Corbel" w:hAnsi="Corbel" w:cs="Corbel"/>
          <w:sz w:val="13"/>
          <w:szCs w:val="13"/>
          <w:lang w:val="es-ES"/>
        </w:rPr>
        <w:t>www.INFINITE.mx</w:t>
      </w:r>
    </w:hyperlink>
    <w:r w:rsidRPr="00C869CC">
      <w:rPr>
        <w:rFonts w:ascii="Corbel" w:eastAsia="Corbel" w:hAnsi="Corbel" w:cs="Corbel"/>
        <w:sz w:val="13"/>
        <w:szCs w:val="13"/>
        <w:lang w:val="es-ES"/>
      </w:rPr>
      <w:t xml:space="preserve">                                                                            </w:t>
    </w:r>
  </w:p>
  <w:p w14:paraId="0F6C8C5B" w14:textId="77777777" w:rsidR="0030722F" w:rsidRPr="00C869CC" w:rsidRDefault="0030722F" w:rsidP="00500006">
    <w:pPr>
      <w:pStyle w:val="Piedepgina"/>
      <w:rPr>
        <w:lang w:val="es-ES"/>
      </w:rPr>
    </w:pPr>
  </w:p>
  <w:p w14:paraId="21E3C660" w14:textId="77777777" w:rsidR="0030722F" w:rsidRPr="00021FA0" w:rsidRDefault="0030722F" w:rsidP="00500006">
    <w:pPr>
      <w:spacing w:before="100" w:beforeAutospacing="1" w:line="0" w:lineRule="atLeast"/>
      <w:ind w:right="-180"/>
      <w:contextualSpacing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7A79BE" w14:textId="77777777" w:rsidR="00641D98" w:rsidRDefault="00641D98" w:rsidP="00C437A5">
      <w:r>
        <w:separator/>
      </w:r>
    </w:p>
  </w:footnote>
  <w:footnote w:type="continuationSeparator" w:id="0">
    <w:p w14:paraId="7137BBE1" w14:textId="77777777" w:rsidR="00641D98" w:rsidRDefault="00641D98" w:rsidP="00C437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284C24" w14:textId="33859F3E" w:rsidR="0030722F" w:rsidRDefault="0030722F" w:rsidP="00C437A5">
    <w:pPr>
      <w:pStyle w:val="Encabezado"/>
    </w:pPr>
  </w:p>
  <w:tbl>
    <w:tblPr>
      <w:tblpPr w:leftFromText="141" w:rightFromText="141" w:vertAnchor="text" w:horzAnchor="margin" w:tblpXSpec="center" w:tblpY="366"/>
      <w:tblOverlap w:val="never"/>
      <w:tblW w:w="400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155"/>
      <w:gridCol w:w="1224"/>
      <w:gridCol w:w="1014"/>
      <w:gridCol w:w="613"/>
    </w:tblGrid>
    <w:tr w:rsidR="0030722F" w:rsidRPr="00565040" w14:paraId="3040BA4D" w14:textId="77777777" w:rsidTr="002D00C3">
      <w:trPr>
        <w:trHeight w:val="441"/>
      </w:trPr>
      <w:tc>
        <w:tcPr>
          <w:tcW w:w="1155" w:type="dxa"/>
          <w:shd w:val="clear" w:color="auto" w:fill="A8D08D" w:themeFill="accent6" w:themeFillTint="99"/>
        </w:tcPr>
        <w:p w14:paraId="71FDD6CB" w14:textId="4E29E660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TIPO DE DOCUMENTO</w:t>
          </w:r>
        </w:p>
      </w:tc>
      <w:tc>
        <w:tcPr>
          <w:tcW w:w="1224" w:type="dxa"/>
          <w:shd w:val="clear" w:color="auto" w:fill="A8D08D" w:themeFill="accent6" w:themeFillTint="99"/>
        </w:tcPr>
        <w:p w14:paraId="32262228" w14:textId="246D94F6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NOMBRE</w:t>
          </w:r>
        </w:p>
      </w:tc>
      <w:tc>
        <w:tcPr>
          <w:tcW w:w="1014" w:type="dxa"/>
          <w:shd w:val="clear" w:color="auto" w:fill="A8D08D" w:themeFill="accent6" w:themeFillTint="99"/>
        </w:tcPr>
        <w:p w14:paraId="7BF92E78" w14:textId="21E3FF53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CÓDIGO</w:t>
          </w:r>
        </w:p>
      </w:tc>
      <w:tc>
        <w:tcPr>
          <w:tcW w:w="613" w:type="dxa"/>
          <w:shd w:val="clear" w:color="auto" w:fill="A8D08D" w:themeFill="accent6" w:themeFillTint="99"/>
        </w:tcPr>
        <w:p w14:paraId="2178BEE9" w14:textId="0A548F94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REV</w:t>
          </w:r>
        </w:p>
      </w:tc>
    </w:tr>
    <w:tr w:rsidR="0030722F" w:rsidRPr="00565040" w14:paraId="240A117A" w14:textId="77777777" w:rsidTr="008C1C01">
      <w:trPr>
        <w:trHeight w:val="64"/>
      </w:trPr>
      <w:tc>
        <w:tcPr>
          <w:tcW w:w="1155" w:type="dxa"/>
          <w:shd w:val="clear" w:color="auto" w:fill="auto"/>
        </w:tcPr>
        <w:p w14:paraId="3E37E4A7" w14:textId="77777777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Formato</w:t>
          </w:r>
        </w:p>
      </w:tc>
      <w:tc>
        <w:tcPr>
          <w:tcW w:w="1224" w:type="dxa"/>
          <w:shd w:val="clear" w:color="auto" w:fill="auto"/>
        </w:tcPr>
        <w:p w14:paraId="014BBBDB" w14:textId="4E1E5A85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Minuta</w:t>
          </w:r>
        </w:p>
      </w:tc>
      <w:tc>
        <w:tcPr>
          <w:tcW w:w="1014" w:type="dxa"/>
          <w:shd w:val="clear" w:color="auto" w:fill="auto"/>
        </w:tcPr>
        <w:p w14:paraId="51726439" w14:textId="15709E3C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FO-PLA-25</w:t>
          </w:r>
        </w:p>
      </w:tc>
      <w:tc>
        <w:tcPr>
          <w:tcW w:w="613" w:type="dxa"/>
          <w:shd w:val="clear" w:color="auto" w:fill="auto"/>
        </w:tcPr>
        <w:p w14:paraId="2C7BCA3B" w14:textId="2078DE35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00</w:t>
          </w:r>
        </w:p>
      </w:tc>
    </w:tr>
  </w:tbl>
  <w:p w14:paraId="314D3935" w14:textId="557E1DCC" w:rsidR="0030722F" w:rsidRDefault="002D00C3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B423D0C" wp14:editId="49E2D5AB">
              <wp:simplePos x="0" y="0"/>
              <wp:positionH relativeFrom="margin">
                <wp:posOffset>-254445</wp:posOffset>
              </wp:positionH>
              <wp:positionV relativeFrom="paragraph">
                <wp:posOffset>990837</wp:posOffset>
              </wp:positionV>
              <wp:extent cx="6114197" cy="0"/>
              <wp:effectExtent l="0" t="19050" r="39370" b="38100"/>
              <wp:wrapNone/>
              <wp:docPr id="83" name="Conector recto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14197" cy="0"/>
                      </a:xfrm>
                      <a:prstGeom prst="line">
                        <a:avLst/>
                      </a:prstGeom>
                      <a:ln w="50800"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7279AC0" id="Conector recto 8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0.05pt,78pt" to="461.4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" strokecolor="#a8d08d [1945]" strokeweight="4pt">
              <v:stroke joinstyle="miter"/>
              <w10:wrap anchorx="margin"/>
            </v:line>
          </w:pict>
        </mc:Fallback>
      </mc:AlternateContent>
    </w:r>
    <w:r w:rsidR="008C1C01" w:rsidRPr="00423135">
      <w:rPr>
        <w:noProof/>
        <w:lang w:eastAsia="es-MX"/>
      </w:rPr>
      <w:drawing>
        <wp:anchor distT="0" distB="0" distL="114300" distR="114300" simplePos="0" relativeHeight="251672576" behindDoc="0" locked="0" layoutInCell="1" allowOverlap="1" wp14:anchorId="76B0936C" wp14:editId="77DAC0DD">
          <wp:simplePos x="0" y="0"/>
          <wp:positionH relativeFrom="column">
            <wp:posOffset>-213503</wp:posOffset>
          </wp:positionH>
          <wp:positionV relativeFrom="paragraph">
            <wp:posOffset>55049</wp:posOffset>
          </wp:positionV>
          <wp:extent cx="1521725" cy="805575"/>
          <wp:effectExtent l="0" t="0" r="2540" b="0"/>
          <wp:wrapNone/>
          <wp:docPr id="5" name="Imagen 5" descr="C:\Users\lenovo\Desktop\NUEVOS LOGOS INAP\INAP_LOGO-202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novo\Desktop\NUEVOS LOGOS INAP\INAP_LOGO-2020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730" cy="811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C1C01" w:rsidRPr="009962FD">
      <w:rPr>
        <w:noProof/>
        <w:lang w:eastAsia="es-MX"/>
      </w:rPr>
      <w:drawing>
        <wp:anchor distT="0" distB="0" distL="114300" distR="114300" simplePos="0" relativeHeight="251679744" behindDoc="0" locked="0" layoutInCell="1" allowOverlap="1" wp14:anchorId="36A4A301" wp14:editId="33DE958D">
          <wp:simplePos x="0" y="0"/>
          <wp:positionH relativeFrom="margin">
            <wp:posOffset>4194146</wp:posOffset>
          </wp:positionH>
          <wp:positionV relativeFrom="paragraph">
            <wp:posOffset>123711</wp:posOffset>
          </wp:positionV>
          <wp:extent cx="1866900" cy="738505"/>
          <wp:effectExtent l="0" t="0" r="0" b="4445"/>
          <wp:wrapNone/>
          <wp:docPr id="6" name="Imagen 6" descr="C:\Users\lenovo\Desktop\escudo rojo tesoreria 980x39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novo\Desktop\escudo rojo tesoreria 980x390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6900" cy="738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B60D0"/>
    <w:multiLevelType w:val="hybridMultilevel"/>
    <w:tmpl w:val="A01E3B5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B05BE2"/>
    <w:multiLevelType w:val="hybridMultilevel"/>
    <w:tmpl w:val="DD1E72E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E0EC0"/>
    <w:multiLevelType w:val="hybridMultilevel"/>
    <w:tmpl w:val="0504D3C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FE1B53"/>
    <w:multiLevelType w:val="hybridMultilevel"/>
    <w:tmpl w:val="45C61C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6D716E"/>
    <w:multiLevelType w:val="multilevel"/>
    <w:tmpl w:val="CA804D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FF244AA"/>
    <w:multiLevelType w:val="multilevel"/>
    <w:tmpl w:val="E4B201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897488A"/>
    <w:multiLevelType w:val="multilevel"/>
    <w:tmpl w:val="42C28F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2532FCB"/>
    <w:multiLevelType w:val="multilevel"/>
    <w:tmpl w:val="82D6E5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4861B68"/>
    <w:multiLevelType w:val="hybridMultilevel"/>
    <w:tmpl w:val="C0284EDE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688516A8"/>
    <w:multiLevelType w:val="multilevel"/>
    <w:tmpl w:val="A1E8F1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B026D4D"/>
    <w:multiLevelType w:val="multilevel"/>
    <w:tmpl w:val="DBAE50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B36384E"/>
    <w:multiLevelType w:val="multilevel"/>
    <w:tmpl w:val="963032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10"/>
  </w:num>
  <w:num w:numId="3">
    <w:abstractNumId w:val="11"/>
  </w:num>
  <w:num w:numId="4">
    <w:abstractNumId w:val="4"/>
  </w:num>
  <w:num w:numId="5">
    <w:abstractNumId w:val="7"/>
  </w:num>
  <w:num w:numId="6">
    <w:abstractNumId w:val="9"/>
  </w:num>
  <w:num w:numId="7">
    <w:abstractNumId w:val="5"/>
  </w:num>
  <w:num w:numId="8">
    <w:abstractNumId w:val="2"/>
  </w:num>
  <w:num w:numId="9">
    <w:abstractNumId w:val="3"/>
  </w:num>
  <w:num w:numId="10">
    <w:abstractNumId w:val="0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D4"/>
    <w:rsid w:val="00015293"/>
    <w:rsid w:val="00021FA0"/>
    <w:rsid w:val="000436B3"/>
    <w:rsid w:val="00045DDB"/>
    <w:rsid w:val="00053DEA"/>
    <w:rsid w:val="00064736"/>
    <w:rsid w:val="00075D08"/>
    <w:rsid w:val="0008032D"/>
    <w:rsid w:val="000907EF"/>
    <w:rsid w:val="000967A4"/>
    <w:rsid w:val="000A1D49"/>
    <w:rsid w:val="000C40B7"/>
    <w:rsid w:val="000C4AA0"/>
    <w:rsid w:val="000C690A"/>
    <w:rsid w:val="001102DA"/>
    <w:rsid w:val="00111F93"/>
    <w:rsid w:val="00112158"/>
    <w:rsid w:val="0013094A"/>
    <w:rsid w:val="00163B92"/>
    <w:rsid w:val="00190D60"/>
    <w:rsid w:val="001D1DD1"/>
    <w:rsid w:val="001D79D4"/>
    <w:rsid w:val="001E6E25"/>
    <w:rsid w:val="001F3316"/>
    <w:rsid w:val="0021243A"/>
    <w:rsid w:val="00225228"/>
    <w:rsid w:val="00240493"/>
    <w:rsid w:val="002A4DE6"/>
    <w:rsid w:val="002A5AC1"/>
    <w:rsid w:val="002C6FD9"/>
    <w:rsid w:val="002C72D6"/>
    <w:rsid w:val="002D00C3"/>
    <w:rsid w:val="002D0834"/>
    <w:rsid w:val="002D2E70"/>
    <w:rsid w:val="002E1F61"/>
    <w:rsid w:val="002F5120"/>
    <w:rsid w:val="00300265"/>
    <w:rsid w:val="00306D2D"/>
    <w:rsid w:val="0030722F"/>
    <w:rsid w:val="00322541"/>
    <w:rsid w:val="00341A77"/>
    <w:rsid w:val="00346D62"/>
    <w:rsid w:val="00354D87"/>
    <w:rsid w:val="00357F8A"/>
    <w:rsid w:val="003611F4"/>
    <w:rsid w:val="003700A0"/>
    <w:rsid w:val="0037182F"/>
    <w:rsid w:val="00382249"/>
    <w:rsid w:val="003A154B"/>
    <w:rsid w:val="003A744D"/>
    <w:rsid w:val="003B012C"/>
    <w:rsid w:val="003B3778"/>
    <w:rsid w:val="003E4133"/>
    <w:rsid w:val="003E49F4"/>
    <w:rsid w:val="00421C2E"/>
    <w:rsid w:val="00444549"/>
    <w:rsid w:val="00453878"/>
    <w:rsid w:val="004576B7"/>
    <w:rsid w:val="004703B5"/>
    <w:rsid w:val="00485EA2"/>
    <w:rsid w:val="004A04D8"/>
    <w:rsid w:val="004A1594"/>
    <w:rsid w:val="004E4264"/>
    <w:rsid w:val="004F1B1F"/>
    <w:rsid w:val="004F2086"/>
    <w:rsid w:val="00500006"/>
    <w:rsid w:val="00503E9E"/>
    <w:rsid w:val="00526EBF"/>
    <w:rsid w:val="00542769"/>
    <w:rsid w:val="005574E1"/>
    <w:rsid w:val="0056038C"/>
    <w:rsid w:val="00562770"/>
    <w:rsid w:val="00565040"/>
    <w:rsid w:val="005726CA"/>
    <w:rsid w:val="00574182"/>
    <w:rsid w:val="00575BAD"/>
    <w:rsid w:val="00595267"/>
    <w:rsid w:val="005A13BF"/>
    <w:rsid w:val="005B2A28"/>
    <w:rsid w:val="005C67E3"/>
    <w:rsid w:val="005D0180"/>
    <w:rsid w:val="005F056E"/>
    <w:rsid w:val="00603578"/>
    <w:rsid w:val="00614D8E"/>
    <w:rsid w:val="00632502"/>
    <w:rsid w:val="00634E02"/>
    <w:rsid w:val="00635EC0"/>
    <w:rsid w:val="00641D98"/>
    <w:rsid w:val="006467D4"/>
    <w:rsid w:val="006E2B19"/>
    <w:rsid w:val="006E3A49"/>
    <w:rsid w:val="006E5563"/>
    <w:rsid w:val="007059CA"/>
    <w:rsid w:val="00706F02"/>
    <w:rsid w:val="007230EB"/>
    <w:rsid w:val="0073109D"/>
    <w:rsid w:val="00767D46"/>
    <w:rsid w:val="007A2BEA"/>
    <w:rsid w:val="007A6198"/>
    <w:rsid w:val="007D783D"/>
    <w:rsid w:val="007E2D49"/>
    <w:rsid w:val="00826347"/>
    <w:rsid w:val="00841693"/>
    <w:rsid w:val="0084198F"/>
    <w:rsid w:val="00865AC8"/>
    <w:rsid w:val="0087117F"/>
    <w:rsid w:val="00871B8C"/>
    <w:rsid w:val="00882E39"/>
    <w:rsid w:val="008868F4"/>
    <w:rsid w:val="008A5CC5"/>
    <w:rsid w:val="008B0188"/>
    <w:rsid w:val="008C1C01"/>
    <w:rsid w:val="008D6AC9"/>
    <w:rsid w:val="008E30A4"/>
    <w:rsid w:val="008F124B"/>
    <w:rsid w:val="008F20C8"/>
    <w:rsid w:val="00914C28"/>
    <w:rsid w:val="009171FF"/>
    <w:rsid w:val="00920287"/>
    <w:rsid w:val="00921E9B"/>
    <w:rsid w:val="00940A0F"/>
    <w:rsid w:val="00940F4A"/>
    <w:rsid w:val="0094648B"/>
    <w:rsid w:val="009700C9"/>
    <w:rsid w:val="009757A0"/>
    <w:rsid w:val="00983516"/>
    <w:rsid w:val="00991732"/>
    <w:rsid w:val="009A2BDA"/>
    <w:rsid w:val="009D093C"/>
    <w:rsid w:val="009E5F5B"/>
    <w:rsid w:val="00A04C9F"/>
    <w:rsid w:val="00A53669"/>
    <w:rsid w:val="00A90B00"/>
    <w:rsid w:val="00A94136"/>
    <w:rsid w:val="00A96CB6"/>
    <w:rsid w:val="00AB0257"/>
    <w:rsid w:val="00AD2680"/>
    <w:rsid w:val="00AD65D5"/>
    <w:rsid w:val="00AD71FD"/>
    <w:rsid w:val="00B075D6"/>
    <w:rsid w:val="00B15171"/>
    <w:rsid w:val="00B1663B"/>
    <w:rsid w:val="00B43911"/>
    <w:rsid w:val="00B517E3"/>
    <w:rsid w:val="00B5236D"/>
    <w:rsid w:val="00B57DEB"/>
    <w:rsid w:val="00B61ECF"/>
    <w:rsid w:val="00B6420A"/>
    <w:rsid w:val="00B66252"/>
    <w:rsid w:val="00B804C1"/>
    <w:rsid w:val="00BC1BDE"/>
    <w:rsid w:val="00C04195"/>
    <w:rsid w:val="00C14B1D"/>
    <w:rsid w:val="00C24887"/>
    <w:rsid w:val="00C262D0"/>
    <w:rsid w:val="00C3436A"/>
    <w:rsid w:val="00C437A5"/>
    <w:rsid w:val="00C4682B"/>
    <w:rsid w:val="00C653E7"/>
    <w:rsid w:val="00C713CD"/>
    <w:rsid w:val="00C72CA4"/>
    <w:rsid w:val="00C74196"/>
    <w:rsid w:val="00C84EA6"/>
    <w:rsid w:val="00C869CC"/>
    <w:rsid w:val="00CA1163"/>
    <w:rsid w:val="00CB1DF5"/>
    <w:rsid w:val="00CB3FAC"/>
    <w:rsid w:val="00CC2CFD"/>
    <w:rsid w:val="00CD1703"/>
    <w:rsid w:val="00D01B5C"/>
    <w:rsid w:val="00D13A5E"/>
    <w:rsid w:val="00D175E2"/>
    <w:rsid w:val="00D245B4"/>
    <w:rsid w:val="00D374D9"/>
    <w:rsid w:val="00D45AD4"/>
    <w:rsid w:val="00D524E2"/>
    <w:rsid w:val="00D52DDC"/>
    <w:rsid w:val="00D748E3"/>
    <w:rsid w:val="00D752B5"/>
    <w:rsid w:val="00D7763D"/>
    <w:rsid w:val="00DB5DB7"/>
    <w:rsid w:val="00DB63ED"/>
    <w:rsid w:val="00E02248"/>
    <w:rsid w:val="00E04EDA"/>
    <w:rsid w:val="00E2364D"/>
    <w:rsid w:val="00E274B3"/>
    <w:rsid w:val="00E33E88"/>
    <w:rsid w:val="00E7068C"/>
    <w:rsid w:val="00E7550E"/>
    <w:rsid w:val="00E76DBA"/>
    <w:rsid w:val="00E86ED8"/>
    <w:rsid w:val="00EA4764"/>
    <w:rsid w:val="00EC0954"/>
    <w:rsid w:val="00EC530E"/>
    <w:rsid w:val="00EE47D7"/>
    <w:rsid w:val="00F12ECC"/>
    <w:rsid w:val="00F2306E"/>
    <w:rsid w:val="00F26029"/>
    <w:rsid w:val="00F55819"/>
    <w:rsid w:val="00F56B75"/>
    <w:rsid w:val="00F60599"/>
    <w:rsid w:val="00F6367A"/>
    <w:rsid w:val="00F848F9"/>
    <w:rsid w:val="00FA216D"/>
    <w:rsid w:val="00FB162A"/>
    <w:rsid w:val="00FD5FF6"/>
    <w:rsid w:val="00FF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050664"/>
  <w15:docId w15:val="{525D95A9-38E0-425B-8CB1-405D72A8C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AD4"/>
    <w:rPr>
      <w:rFonts w:ascii="Futura Bk" w:hAnsi="Futura Bk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611F4"/>
    <w:pPr>
      <w:spacing w:before="480"/>
      <w:contextualSpacing/>
      <w:outlineLvl w:val="0"/>
    </w:pPr>
    <w:rPr>
      <w:rFonts w:ascii="Calibri Light" w:hAnsi="Calibri Light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11F4"/>
    <w:pPr>
      <w:spacing w:before="200"/>
      <w:outlineLvl w:val="1"/>
    </w:pPr>
    <w:rPr>
      <w:rFonts w:ascii="Calibri Light" w:hAnsi="Calibri Light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11F4"/>
    <w:pPr>
      <w:spacing w:before="200" w:line="271" w:lineRule="auto"/>
      <w:outlineLvl w:val="2"/>
    </w:pPr>
    <w:rPr>
      <w:rFonts w:ascii="Calibri Light" w:hAnsi="Calibri Light"/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11F4"/>
    <w:pPr>
      <w:spacing w:before="200"/>
      <w:outlineLvl w:val="3"/>
    </w:pPr>
    <w:rPr>
      <w:rFonts w:ascii="Calibri Light" w:hAnsi="Calibri Light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11F4"/>
    <w:pPr>
      <w:spacing w:before="200"/>
      <w:outlineLvl w:val="4"/>
    </w:pPr>
    <w:rPr>
      <w:rFonts w:ascii="Calibri Light" w:hAnsi="Calibri Light"/>
      <w:b/>
      <w:bCs/>
      <w:color w:val="7F7F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11F4"/>
    <w:pPr>
      <w:spacing w:line="271" w:lineRule="auto"/>
      <w:outlineLvl w:val="5"/>
    </w:pPr>
    <w:rPr>
      <w:rFonts w:ascii="Calibri Light" w:hAnsi="Calibri Light"/>
      <w:b/>
      <w:bCs/>
      <w:i/>
      <w:iCs/>
      <w:color w:val="7F7F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11F4"/>
    <w:pPr>
      <w:outlineLvl w:val="6"/>
    </w:pPr>
    <w:rPr>
      <w:rFonts w:ascii="Calibri Light" w:hAnsi="Calibri Light"/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11F4"/>
    <w:pPr>
      <w:outlineLvl w:val="7"/>
    </w:pPr>
    <w:rPr>
      <w:rFonts w:ascii="Calibri Light" w:hAnsi="Calibri Light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11F4"/>
    <w:pPr>
      <w:outlineLvl w:val="8"/>
    </w:pPr>
    <w:rPr>
      <w:rFonts w:ascii="Calibri Light" w:hAnsi="Calibri Light"/>
      <w:i/>
      <w:iCs/>
      <w:spacing w:val="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37A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437A5"/>
  </w:style>
  <w:style w:type="paragraph" w:styleId="Piedepgina">
    <w:name w:val="footer"/>
    <w:basedOn w:val="Normal"/>
    <w:link w:val="PiedepginaCar"/>
    <w:unhideWhenUsed/>
    <w:rsid w:val="00C437A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437A5"/>
  </w:style>
  <w:style w:type="paragraph" w:styleId="Textoindependiente">
    <w:name w:val="Body Text"/>
    <w:aliases w:val="Body Text Char1"/>
    <w:basedOn w:val="Normal"/>
    <w:link w:val="TextoindependienteCar"/>
    <w:rsid w:val="00C437A5"/>
    <w:pPr>
      <w:keepLines/>
      <w:spacing w:before="120"/>
    </w:pPr>
  </w:style>
  <w:style w:type="character" w:customStyle="1" w:styleId="TextoindependienteCar">
    <w:name w:val="Texto independiente Car"/>
    <w:aliases w:val="Body Text Char1 Car"/>
    <w:link w:val="Textoindependiente"/>
    <w:rsid w:val="00C437A5"/>
    <w:rPr>
      <w:rFonts w:ascii="Futura Bk" w:eastAsia="Times New Roman" w:hAnsi="Futura Bk" w:cs="Times New Roman"/>
      <w:szCs w:val="20"/>
      <w:lang w:val="en-US"/>
    </w:rPr>
  </w:style>
  <w:style w:type="table" w:styleId="Tablaconcuadrcula">
    <w:name w:val="Table Grid"/>
    <w:basedOn w:val="Tablanormal"/>
    <w:uiPriority w:val="99"/>
    <w:rsid w:val="00C437A5"/>
    <w:rPr>
      <w:rFonts w:ascii="Times New Roman" w:hAnsi="Times New Roman"/>
      <w:lang w:eastAsia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link w:val="Ttulo1"/>
    <w:uiPriority w:val="9"/>
    <w:rsid w:val="003611F4"/>
    <w:rPr>
      <w:rFonts w:ascii="Calibri Light" w:eastAsia="Times New Roman" w:hAnsi="Calibri Light" w:cs="Times New Roman"/>
      <w:b/>
      <w:bCs/>
      <w:sz w:val="28"/>
      <w:szCs w:val="28"/>
    </w:rPr>
  </w:style>
  <w:style w:type="character" w:customStyle="1" w:styleId="Ttulo2Car">
    <w:name w:val="Título 2 Car"/>
    <w:link w:val="Ttulo2"/>
    <w:uiPriority w:val="9"/>
    <w:semiHidden/>
    <w:rsid w:val="003611F4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Ttulo3Car">
    <w:name w:val="Título 3 Car"/>
    <w:link w:val="Ttulo3"/>
    <w:uiPriority w:val="9"/>
    <w:semiHidden/>
    <w:rsid w:val="003611F4"/>
    <w:rPr>
      <w:rFonts w:ascii="Calibri Light" w:eastAsia="Times New Roman" w:hAnsi="Calibri Light" w:cs="Times New Roman"/>
      <w:b/>
      <w:bCs/>
    </w:rPr>
  </w:style>
  <w:style w:type="character" w:customStyle="1" w:styleId="Ttulo4Car">
    <w:name w:val="Título 4 Car"/>
    <w:link w:val="Ttulo4"/>
    <w:uiPriority w:val="9"/>
    <w:semiHidden/>
    <w:rsid w:val="003611F4"/>
    <w:rPr>
      <w:rFonts w:ascii="Calibri Light" w:eastAsia="Times New Roman" w:hAnsi="Calibri Light" w:cs="Times New Roman"/>
      <w:b/>
      <w:bCs/>
      <w:i/>
      <w:iCs/>
    </w:rPr>
  </w:style>
  <w:style w:type="character" w:customStyle="1" w:styleId="Ttulo5Car">
    <w:name w:val="Título 5 Car"/>
    <w:link w:val="Ttulo5"/>
    <w:uiPriority w:val="9"/>
    <w:semiHidden/>
    <w:rsid w:val="003611F4"/>
    <w:rPr>
      <w:rFonts w:ascii="Calibri Light" w:eastAsia="Times New Roman" w:hAnsi="Calibri Light" w:cs="Times New Roman"/>
      <w:b/>
      <w:bCs/>
      <w:color w:val="7F7F7F"/>
    </w:rPr>
  </w:style>
  <w:style w:type="character" w:customStyle="1" w:styleId="Ttulo6Car">
    <w:name w:val="Título 6 Car"/>
    <w:link w:val="Ttulo6"/>
    <w:uiPriority w:val="9"/>
    <w:semiHidden/>
    <w:rsid w:val="003611F4"/>
    <w:rPr>
      <w:rFonts w:ascii="Calibri Light" w:eastAsia="Times New Roman" w:hAnsi="Calibri Light" w:cs="Times New Roman"/>
      <w:b/>
      <w:bCs/>
      <w:i/>
      <w:iCs/>
      <w:color w:val="7F7F7F"/>
    </w:rPr>
  </w:style>
  <w:style w:type="character" w:customStyle="1" w:styleId="Ttulo7Car">
    <w:name w:val="Título 7 Car"/>
    <w:link w:val="Ttulo7"/>
    <w:uiPriority w:val="9"/>
    <w:semiHidden/>
    <w:rsid w:val="003611F4"/>
    <w:rPr>
      <w:rFonts w:ascii="Calibri Light" w:eastAsia="Times New Roman" w:hAnsi="Calibri Light" w:cs="Times New Roman"/>
      <w:i/>
      <w:iCs/>
    </w:rPr>
  </w:style>
  <w:style w:type="character" w:customStyle="1" w:styleId="Ttulo8Car">
    <w:name w:val="Título 8 Car"/>
    <w:link w:val="Ttulo8"/>
    <w:uiPriority w:val="9"/>
    <w:semiHidden/>
    <w:rsid w:val="003611F4"/>
    <w:rPr>
      <w:rFonts w:ascii="Calibri Light" w:eastAsia="Times New Roman" w:hAnsi="Calibri Light" w:cs="Times New Roman"/>
      <w:sz w:val="20"/>
      <w:szCs w:val="20"/>
    </w:rPr>
  </w:style>
  <w:style w:type="character" w:customStyle="1" w:styleId="Ttulo9Car">
    <w:name w:val="Título 9 Car"/>
    <w:link w:val="Ttulo9"/>
    <w:uiPriority w:val="9"/>
    <w:semiHidden/>
    <w:rsid w:val="003611F4"/>
    <w:rPr>
      <w:rFonts w:ascii="Calibri Light" w:eastAsia="Times New Roman" w:hAnsi="Calibri Light" w:cs="Times New Roman"/>
      <w:i/>
      <w:iCs/>
      <w:spacing w:val="5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3611F4"/>
    <w:pPr>
      <w:pBdr>
        <w:bottom w:val="single" w:sz="4" w:space="1" w:color="auto"/>
      </w:pBdr>
      <w:contextualSpacing/>
    </w:pPr>
    <w:rPr>
      <w:rFonts w:ascii="Calibri Light" w:hAnsi="Calibri Light"/>
      <w:spacing w:val="5"/>
      <w:sz w:val="52"/>
      <w:szCs w:val="52"/>
    </w:rPr>
  </w:style>
  <w:style w:type="character" w:customStyle="1" w:styleId="TtuloCar">
    <w:name w:val="Título Car"/>
    <w:link w:val="Ttulo"/>
    <w:uiPriority w:val="10"/>
    <w:rsid w:val="003611F4"/>
    <w:rPr>
      <w:rFonts w:ascii="Calibri Light" w:eastAsia="Times New Roman" w:hAnsi="Calibri Light" w:cs="Times New Roman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3611F4"/>
    <w:pPr>
      <w:spacing w:after="600"/>
    </w:pPr>
    <w:rPr>
      <w:rFonts w:ascii="Calibri Light" w:hAnsi="Calibri Light"/>
      <w:i/>
      <w:iCs/>
      <w:spacing w:val="13"/>
      <w:sz w:val="24"/>
      <w:szCs w:val="24"/>
    </w:rPr>
  </w:style>
  <w:style w:type="character" w:customStyle="1" w:styleId="SubttuloCar">
    <w:name w:val="Subtítulo Car"/>
    <w:link w:val="Subttulo"/>
    <w:uiPriority w:val="11"/>
    <w:rsid w:val="003611F4"/>
    <w:rPr>
      <w:rFonts w:ascii="Calibri Light" w:eastAsia="Times New Roman" w:hAnsi="Calibri Light" w:cs="Times New Roman"/>
      <w:i/>
      <w:iCs/>
      <w:spacing w:val="13"/>
      <w:sz w:val="24"/>
      <w:szCs w:val="24"/>
    </w:rPr>
  </w:style>
  <w:style w:type="character" w:styleId="Textoennegrita">
    <w:name w:val="Strong"/>
    <w:uiPriority w:val="22"/>
    <w:qFormat/>
    <w:rsid w:val="003611F4"/>
    <w:rPr>
      <w:b/>
      <w:bCs/>
    </w:rPr>
  </w:style>
  <w:style w:type="character" w:styleId="nfasis">
    <w:name w:val="Emphasis"/>
    <w:uiPriority w:val="20"/>
    <w:qFormat/>
    <w:rsid w:val="003611F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inespaciado">
    <w:name w:val="No Spacing"/>
    <w:basedOn w:val="Normal"/>
    <w:uiPriority w:val="1"/>
    <w:qFormat/>
    <w:rsid w:val="003611F4"/>
  </w:style>
  <w:style w:type="paragraph" w:styleId="Prrafodelista">
    <w:name w:val="List Paragraph"/>
    <w:basedOn w:val="Normal"/>
    <w:uiPriority w:val="34"/>
    <w:qFormat/>
    <w:rsid w:val="003611F4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3611F4"/>
    <w:pPr>
      <w:spacing w:before="200"/>
      <w:ind w:left="360" w:right="360"/>
    </w:pPr>
    <w:rPr>
      <w:i/>
      <w:iCs/>
    </w:rPr>
  </w:style>
  <w:style w:type="character" w:customStyle="1" w:styleId="CitaCar">
    <w:name w:val="Cita Car"/>
    <w:link w:val="Cita"/>
    <w:uiPriority w:val="29"/>
    <w:rsid w:val="003611F4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11F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destacadaCar">
    <w:name w:val="Cita destacada Car"/>
    <w:link w:val="Citadestacada"/>
    <w:uiPriority w:val="30"/>
    <w:rsid w:val="003611F4"/>
    <w:rPr>
      <w:b/>
      <w:bCs/>
      <w:i/>
      <w:iCs/>
    </w:rPr>
  </w:style>
  <w:style w:type="character" w:styleId="nfasissutil">
    <w:name w:val="Subtle Emphasis"/>
    <w:uiPriority w:val="19"/>
    <w:qFormat/>
    <w:rsid w:val="003611F4"/>
    <w:rPr>
      <w:i/>
      <w:iCs/>
    </w:rPr>
  </w:style>
  <w:style w:type="character" w:styleId="nfasisintenso">
    <w:name w:val="Intense Emphasis"/>
    <w:uiPriority w:val="21"/>
    <w:qFormat/>
    <w:rsid w:val="003611F4"/>
    <w:rPr>
      <w:b/>
      <w:bCs/>
    </w:rPr>
  </w:style>
  <w:style w:type="character" w:styleId="Referenciasutil">
    <w:name w:val="Subtle Reference"/>
    <w:uiPriority w:val="31"/>
    <w:qFormat/>
    <w:rsid w:val="003611F4"/>
    <w:rPr>
      <w:smallCaps/>
    </w:rPr>
  </w:style>
  <w:style w:type="character" w:styleId="Referenciaintensa">
    <w:name w:val="Intense Reference"/>
    <w:uiPriority w:val="32"/>
    <w:qFormat/>
    <w:rsid w:val="003611F4"/>
    <w:rPr>
      <w:smallCaps/>
      <w:spacing w:val="5"/>
      <w:u w:val="single"/>
    </w:rPr>
  </w:style>
  <w:style w:type="character" w:styleId="Ttulodellibro">
    <w:name w:val="Book Title"/>
    <w:uiPriority w:val="33"/>
    <w:qFormat/>
    <w:rsid w:val="003611F4"/>
    <w:rPr>
      <w:i/>
      <w:i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611F4"/>
    <w:pPr>
      <w:outlineLvl w:val="9"/>
    </w:pPr>
    <w:rPr>
      <w:lang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68F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68F4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hyperlink" Target="http://www.infinitecs.mx" TargetMode="External"/><Relationship Id="rId5" Type="http://schemas.openxmlformats.org/officeDocument/2006/relationships/hyperlink" Target="mailto:soporte@infinitecs.com.mx" TargetMode="External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os%20Gonzalez%20R\Documents\Custom%20Office%20Templates\Plantilla%20formato%20INFINI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formato INFINITE</Template>
  <TotalTime>379</TotalTime>
  <Pages>3</Pages>
  <Words>410</Words>
  <Characters>2259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 Gonzalez R</dc:creator>
  <cp:lastModifiedBy>DELL</cp:lastModifiedBy>
  <cp:revision>6</cp:revision>
  <dcterms:created xsi:type="dcterms:W3CDTF">2022-11-16T16:51:00Z</dcterms:created>
  <dcterms:modified xsi:type="dcterms:W3CDTF">2022-11-17T15:33:00Z</dcterms:modified>
</cp:coreProperties>
</file>