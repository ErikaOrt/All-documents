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02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5"/>
        <w:gridCol w:w="2739"/>
        <w:gridCol w:w="1322"/>
        <w:gridCol w:w="3182"/>
      </w:tblGrid>
      <w:tr w:rsidR="00D45AD4" w:rsidRPr="005F056E" w14:paraId="4D7FDFF8" w14:textId="77777777" w:rsidTr="00CB1DF5">
        <w:trPr>
          <w:trHeight w:val="254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346D62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67233E8E" w:rsidR="00D45AD4" w:rsidRPr="005F056E" w:rsidRDefault="00DB5DB7" w:rsidP="00DB5DB7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01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Agosto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CB1DF5">
        <w:trPr>
          <w:trHeight w:val="270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7B4D0262" w:rsidR="002A4DE6" w:rsidRPr="005F056E" w:rsidRDefault="00DB5DB7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Coordinación de Planeación Hacendaria</w:t>
            </w:r>
          </w:p>
        </w:tc>
      </w:tr>
      <w:tr w:rsidR="002A4DE6" w:rsidRPr="004F1B1F" w14:paraId="7F8B18BD" w14:textId="77777777" w:rsidTr="00CB1DF5">
        <w:trPr>
          <w:trHeight w:val="524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EFC857D" w:rsidR="002A4DE6" w:rsidRPr="005F056E" w:rsidRDefault="00DB5DB7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Retroalimentación de Avance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Plataforma de Distribución de Recursos a Municipios y Entidades</w:t>
            </w:r>
          </w:p>
        </w:tc>
      </w:tr>
      <w:tr w:rsidR="002A4DE6" w:rsidRPr="005F056E" w14:paraId="478EAA7F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FB162A" w:rsidRPr="005F056E" w14:paraId="125FA8CC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46F3CF2C" w14:textId="11A8E58A" w:rsidR="00FB162A" w:rsidRDefault="00FB162A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Cesar Gabriel Rivera Cantú</w:t>
                  </w:r>
                </w:p>
              </w:tc>
            </w:tr>
            <w:tr w:rsidR="00FB162A" w:rsidRPr="005F056E" w14:paraId="3454C8D8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5310335" w14:textId="31533A91" w:rsidR="00FB162A" w:rsidRDefault="00FB162A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Juan Luis Jiménez Herrera</w:t>
                  </w:r>
                </w:p>
              </w:tc>
            </w:tr>
            <w:tr w:rsidR="00FB162A" w:rsidRPr="005F056E" w14:paraId="1FE2F49F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52FA53D" w14:textId="02219F4E" w:rsidR="00FB162A" w:rsidRDefault="00FB162A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Oswaldo Calzada Alba.</w:t>
                  </w:r>
                </w:p>
              </w:tc>
            </w:tr>
            <w:tr w:rsidR="00FB162A" w:rsidRPr="005F056E" w14:paraId="18C85547" w14:textId="77777777" w:rsidTr="00A91171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0C2B5E2" w14:textId="59D7DDD9" w:rsidR="00FB162A" w:rsidRPr="005F056E" w:rsidRDefault="00FB162A" w:rsidP="00FB162A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Perla Roció Arellano Salazar</w:t>
                  </w: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FB162A" w:rsidRPr="005F056E" w14:paraId="76698EC3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ACE463F" w14:textId="42D0B7F4" w:rsidR="00FB162A" w:rsidRDefault="00FB162A" w:rsidP="00FB162A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Coordinador Participaciones</w:t>
                  </w:r>
                </w:p>
              </w:tc>
            </w:tr>
            <w:tr w:rsidR="00FB162A" w:rsidRPr="005F056E" w14:paraId="042424F9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EC3AF2E" w14:textId="2AB46DE5" w:rsidR="00FB162A" w:rsidRDefault="00FB162A" w:rsidP="00FB162A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Jefe de Departamento</w:t>
                  </w:r>
                </w:p>
              </w:tc>
            </w:tr>
            <w:tr w:rsidR="00FB162A" w:rsidRPr="005F056E" w14:paraId="7F297671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6E95AD62" w14:textId="3CA99683" w:rsidR="00FB162A" w:rsidRDefault="00FB162A" w:rsidP="00FB162A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Analista Ingresos</w:t>
                  </w:r>
                </w:p>
              </w:tc>
            </w:tr>
            <w:tr w:rsidR="00FB162A" w:rsidRPr="005F056E" w14:paraId="65C57538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4B1D857" w14:textId="5C48A5FB" w:rsidR="00FB162A" w:rsidRPr="005F056E" w:rsidRDefault="00FB162A" w:rsidP="00FB162A">
                  <w:pPr>
                    <w:tabs>
                      <w:tab w:val="left" w:pos="1302"/>
                    </w:tabs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Jefe Análisis Económico</w:t>
                  </w:r>
                </w:p>
              </w:tc>
            </w:tr>
          </w:tbl>
          <w:p w14:paraId="0B282EAF" w14:textId="0FFC8D10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E1F61" w:rsidRPr="005F056E" w14:paraId="1CBFE525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586579" w14:textId="3E7E3043" w:rsidR="002E1F61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bookmarkStart w:id="0" w:name="_GoBack"/>
            <w:bookmarkEnd w:id="0"/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839CED0" w14:textId="307B4D3E" w:rsidR="002E1F61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E1F61" w:rsidRPr="005F056E" w14:paraId="1EF0D621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E1F61" w:rsidRPr="005F056E" w14:paraId="167BB2B0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E1F61" w:rsidRPr="005F056E" w14:paraId="02FE90B8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E1F61" w:rsidRPr="005F056E" w14:paraId="3A83CF19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FB162A" w:rsidRPr="005F056E" w14:paraId="67E3E4B4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7E9CE4A" w14:textId="660CE61A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F9BD26A" w14:textId="410A2377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FB162A" w:rsidRPr="005F056E" w14:paraId="7A33A6B7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CFD346D" w14:textId="3B25FA09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8D122E0" w14:textId="772A1D0F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FB162A" w:rsidRPr="005F056E" w14:paraId="7842D3A9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FB162A" w:rsidRPr="005F056E" w14:paraId="5F84A494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FB162A" w:rsidRPr="005F056E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FB162A" w:rsidRPr="005F056E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FB162A" w:rsidRPr="00E86ED8" w14:paraId="69D23BCD" w14:textId="77777777" w:rsidTr="00CB1DF5">
        <w:trPr>
          <w:trHeight w:val="699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FB162A" w:rsidRPr="005F056E" w:rsidRDefault="00FB162A" w:rsidP="00FB162A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9F10F7A" w14:textId="6F69CEA5" w:rsidR="00FB162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Retroalimentación de maquetado de la plataforma de </w:t>
            </w:r>
            <w:r w:rsidRPr="00DB5DB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Distribución de Recursos a Municipios y Entidades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con el área de CPH</w:t>
            </w:r>
          </w:p>
          <w:p w14:paraId="626BC441" w14:textId="77777777" w:rsidR="00FB162A" w:rsidRPr="0013094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FEB8486" w14:textId="75E7E7DE" w:rsidR="00FB162A" w:rsidRDefault="00FB162A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Funciones Generales</w:t>
            </w:r>
          </w:p>
          <w:p w14:paraId="5CB72C2E" w14:textId="20E1F558" w:rsidR="00FB162A" w:rsidRDefault="00FB162A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Menús y Alertas</w:t>
            </w:r>
          </w:p>
          <w:p w14:paraId="28EA1179" w14:textId="268BB4F4" w:rsidR="00FB162A" w:rsidRPr="00D245B4" w:rsidRDefault="00FB162A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Artículos</w:t>
            </w:r>
          </w:p>
          <w:p w14:paraId="3947F447" w14:textId="3CA00A4A" w:rsidR="00FB162A" w:rsidRDefault="00FB162A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Participaciones y Aportaciones</w:t>
            </w:r>
          </w:p>
          <w:p w14:paraId="62B77AD1" w14:textId="3B89153D" w:rsidR="00FB162A" w:rsidRDefault="00FB162A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Calendario y Generador de Estadísticas</w:t>
            </w:r>
          </w:p>
          <w:p w14:paraId="0D5C1C0E" w14:textId="77777777" w:rsidR="00FB162A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24573E1" w14:textId="77777777" w:rsidR="00FB162A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A9B86B2" w14:textId="77777777" w:rsidR="00FB162A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96E66D0" w14:textId="69DB0BD2" w:rsidR="00FB162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792AA41" w14:textId="77777777" w:rsidR="00FB162A" w:rsidRPr="00D245B4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E5C54FD" w:rsidR="00FB162A" w:rsidRPr="00190D60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FB162A" w:rsidRPr="00B5236D" w14:paraId="3EE8D449" w14:textId="77777777" w:rsidTr="00CB1DF5">
        <w:trPr>
          <w:trHeight w:val="699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7D18368" w14:textId="00870472" w:rsidR="00FB162A" w:rsidRDefault="00FB162A" w:rsidP="00FB162A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Se cambiará el orden en que se muestran las variables de los cálculos, concentrándolas todas en un solo apartado “catálogos”</w:t>
            </w:r>
          </w:p>
          <w:p w14:paraId="56C24761" w14:textId="70057F21" w:rsidR="00FB162A" w:rsidRDefault="00FB162A" w:rsidP="00FB162A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Cambiar la palabra presupuesto por observado</w:t>
            </w:r>
          </w:p>
          <w:p w14:paraId="0846CD8C" w14:textId="68F353C7" w:rsidR="00FB162A" w:rsidRDefault="00FB162A" w:rsidP="00FB162A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Agregar opción para hacer múltiples cálculos</w:t>
            </w:r>
          </w:p>
          <w:p w14:paraId="59E1D946" w14:textId="555F1D26" w:rsidR="00FB162A" w:rsidRPr="00DB5DB7" w:rsidRDefault="00FB162A" w:rsidP="00FB162A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Agregar tipo de distribución</w:t>
            </w:r>
          </w:p>
          <w:p w14:paraId="45C9B36D" w14:textId="3751FE27" w:rsidR="00FB162A" w:rsidRPr="00AB0257" w:rsidRDefault="00FB162A" w:rsidP="00FB162A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Se Acordó Reunión para revisar los cambios</w:t>
            </w:r>
          </w:p>
          <w:p w14:paraId="2D3BFF1A" w14:textId="24D52830" w:rsidR="00FB162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B4C731B" w14:textId="79F81580" w:rsidR="00FB162A" w:rsidRPr="005F056E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A3BAF" w14:textId="77777777" w:rsidR="00E7550E" w:rsidRDefault="00E7550E" w:rsidP="00C437A5">
      <w:r>
        <w:separator/>
      </w:r>
    </w:p>
  </w:endnote>
  <w:endnote w:type="continuationSeparator" w:id="0">
    <w:p w14:paraId="68D608F7" w14:textId="77777777" w:rsidR="00E7550E" w:rsidRDefault="00E7550E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75726CCA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FB162A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FB162A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C3EC0" w14:textId="77777777" w:rsidR="00E7550E" w:rsidRDefault="00E7550E" w:rsidP="00C437A5">
      <w:r>
        <w:separator/>
      </w:r>
    </w:p>
  </w:footnote>
  <w:footnote w:type="continuationSeparator" w:id="0">
    <w:p w14:paraId="3ED53034" w14:textId="77777777" w:rsidR="00E7550E" w:rsidRDefault="00E7550E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05BE2"/>
    <w:multiLevelType w:val="hybridMultilevel"/>
    <w:tmpl w:val="DD1E72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15293"/>
    <w:rsid w:val="00021FA0"/>
    <w:rsid w:val="000436B3"/>
    <w:rsid w:val="00045DDB"/>
    <w:rsid w:val="00053DEA"/>
    <w:rsid w:val="00064736"/>
    <w:rsid w:val="00075D08"/>
    <w:rsid w:val="0008032D"/>
    <w:rsid w:val="000907EF"/>
    <w:rsid w:val="000967A4"/>
    <w:rsid w:val="000A1D49"/>
    <w:rsid w:val="000C40B7"/>
    <w:rsid w:val="000C4AA0"/>
    <w:rsid w:val="000C690A"/>
    <w:rsid w:val="001102DA"/>
    <w:rsid w:val="00111F93"/>
    <w:rsid w:val="00112158"/>
    <w:rsid w:val="0013094A"/>
    <w:rsid w:val="00190D60"/>
    <w:rsid w:val="001D1DD1"/>
    <w:rsid w:val="001D79D4"/>
    <w:rsid w:val="001E6E25"/>
    <w:rsid w:val="001F3316"/>
    <w:rsid w:val="00225228"/>
    <w:rsid w:val="00240493"/>
    <w:rsid w:val="002A4DE6"/>
    <w:rsid w:val="002A5AC1"/>
    <w:rsid w:val="002C6FD9"/>
    <w:rsid w:val="002C72D6"/>
    <w:rsid w:val="002D00C3"/>
    <w:rsid w:val="002D0834"/>
    <w:rsid w:val="002D2E70"/>
    <w:rsid w:val="002E1F61"/>
    <w:rsid w:val="00300265"/>
    <w:rsid w:val="0030722F"/>
    <w:rsid w:val="00322541"/>
    <w:rsid w:val="00341A77"/>
    <w:rsid w:val="00346D62"/>
    <w:rsid w:val="00357F8A"/>
    <w:rsid w:val="003611F4"/>
    <w:rsid w:val="003700A0"/>
    <w:rsid w:val="0037182F"/>
    <w:rsid w:val="00382249"/>
    <w:rsid w:val="003A154B"/>
    <w:rsid w:val="003A744D"/>
    <w:rsid w:val="003B012C"/>
    <w:rsid w:val="003B3778"/>
    <w:rsid w:val="003E4133"/>
    <w:rsid w:val="003E49F4"/>
    <w:rsid w:val="00421C2E"/>
    <w:rsid w:val="00444549"/>
    <w:rsid w:val="00453878"/>
    <w:rsid w:val="004576B7"/>
    <w:rsid w:val="004703B5"/>
    <w:rsid w:val="00485EA2"/>
    <w:rsid w:val="004A04D8"/>
    <w:rsid w:val="004E4264"/>
    <w:rsid w:val="004F1B1F"/>
    <w:rsid w:val="004F2086"/>
    <w:rsid w:val="00500006"/>
    <w:rsid w:val="00503E9E"/>
    <w:rsid w:val="00526EBF"/>
    <w:rsid w:val="00542769"/>
    <w:rsid w:val="0056038C"/>
    <w:rsid w:val="00565040"/>
    <w:rsid w:val="005726CA"/>
    <w:rsid w:val="00574182"/>
    <w:rsid w:val="00575BAD"/>
    <w:rsid w:val="00595267"/>
    <w:rsid w:val="005A13BF"/>
    <w:rsid w:val="005B2A28"/>
    <w:rsid w:val="005C67E3"/>
    <w:rsid w:val="005F056E"/>
    <w:rsid w:val="00603578"/>
    <w:rsid w:val="00632502"/>
    <w:rsid w:val="00634E02"/>
    <w:rsid w:val="00635EC0"/>
    <w:rsid w:val="006467D4"/>
    <w:rsid w:val="006E2B19"/>
    <w:rsid w:val="006E3A49"/>
    <w:rsid w:val="006E5563"/>
    <w:rsid w:val="007059CA"/>
    <w:rsid w:val="00706F02"/>
    <w:rsid w:val="007230EB"/>
    <w:rsid w:val="00767D46"/>
    <w:rsid w:val="007A2BEA"/>
    <w:rsid w:val="007A6198"/>
    <w:rsid w:val="007E2D49"/>
    <w:rsid w:val="00826347"/>
    <w:rsid w:val="0084198F"/>
    <w:rsid w:val="00865AC8"/>
    <w:rsid w:val="00871B8C"/>
    <w:rsid w:val="00882E39"/>
    <w:rsid w:val="008868F4"/>
    <w:rsid w:val="008A5CC5"/>
    <w:rsid w:val="008B0188"/>
    <w:rsid w:val="008C1C01"/>
    <w:rsid w:val="008E30A4"/>
    <w:rsid w:val="008F20C8"/>
    <w:rsid w:val="00914C28"/>
    <w:rsid w:val="009171FF"/>
    <w:rsid w:val="00921E9B"/>
    <w:rsid w:val="00940A0F"/>
    <w:rsid w:val="00940F4A"/>
    <w:rsid w:val="0094648B"/>
    <w:rsid w:val="009700C9"/>
    <w:rsid w:val="009757A0"/>
    <w:rsid w:val="00983516"/>
    <w:rsid w:val="00991732"/>
    <w:rsid w:val="009A2BDA"/>
    <w:rsid w:val="009D093C"/>
    <w:rsid w:val="009E5F5B"/>
    <w:rsid w:val="00A04C9F"/>
    <w:rsid w:val="00A53669"/>
    <w:rsid w:val="00A90B00"/>
    <w:rsid w:val="00A96CB6"/>
    <w:rsid w:val="00AB0257"/>
    <w:rsid w:val="00AD2680"/>
    <w:rsid w:val="00AD65D5"/>
    <w:rsid w:val="00AD71FD"/>
    <w:rsid w:val="00B075D6"/>
    <w:rsid w:val="00B15171"/>
    <w:rsid w:val="00B1663B"/>
    <w:rsid w:val="00B43911"/>
    <w:rsid w:val="00B5236D"/>
    <w:rsid w:val="00B57DEB"/>
    <w:rsid w:val="00B61ECF"/>
    <w:rsid w:val="00B6420A"/>
    <w:rsid w:val="00B804C1"/>
    <w:rsid w:val="00BC1BDE"/>
    <w:rsid w:val="00C04195"/>
    <w:rsid w:val="00C14B1D"/>
    <w:rsid w:val="00C24887"/>
    <w:rsid w:val="00C262D0"/>
    <w:rsid w:val="00C3436A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B1DF5"/>
    <w:rsid w:val="00CC2CFD"/>
    <w:rsid w:val="00CD1703"/>
    <w:rsid w:val="00D13A5E"/>
    <w:rsid w:val="00D175E2"/>
    <w:rsid w:val="00D245B4"/>
    <w:rsid w:val="00D374D9"/>
    <w:rsid w:val="00D45AD4"/>
    <w:rsid w:val="00D524E2"/>
    <w:rsid w:val="00D748E3"/>
    <w:rsid w:val="00D752B5"/>
    <w:rsid w:val="00D7763D"/>
    <w:rsid w:val="00DB5DB7"/>
    <w:rsid w:val="00DB63ED"/>
    <w:rsid w:val="00E02248"/>
    <w:rsid w:val="00E04EDA"/>
    <w:rsid w:val="00E2364D"/>
    <w:rsid w:val="00E274B3"/>
    <w:rsid w:val="00E33E88"/>
    <w:rsid w:val="00E7068C"/>
    <w:rsid w:val="00E7550E"/>
    <w:rsid w:val="00E76DBA"/>
    <w:rsid w:val="00E86ED8"/>
    <w:rsid w:val="00EA4764"/>
    <w:rsid w:val="00EC530E"/>
    <w:rsid w:val="00EE47D7"/>
    <w:rsid w:val="00F12ECC"/>
    <w:rsid w:val="00F2306E"/>
    <w:rsid w:val="00F26029"/>
    <w:rsid w:val="00F55819"/>
    <w:rsid w:val="00F56B75"/>
    <w:rsid w:val="00F848F9"/>
    <w:rsid w:val="00FA216D"/>
    <w:rsid w:val="00FB162A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INFINITE.dot</Template>
  <TotalTime>6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inifap.gob.mx</cp:lastModifiedBy>
  <cp:revision>3</cp:revision>
  <dcterms:created xsi:type="dcterms:W3CDTF">2022-08-01T20:23:00Z</dcterms:created>
  <dcterms:modified xsi:type="dcterms:W3CDTF">2022-08-01T20:29:00Z</dcterms:modified>
</cp:coreProperties>
</file>