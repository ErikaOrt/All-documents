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2"/>
        <w:gridCol w:w="3182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55A6E234" w:rsidR="00D45AD4" w:rsidRPr="005F056E" w:rsidRDefault="00F37329" w:rsidP="00DB5DB7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16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DB5DB7"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7B4D0262" w:rsidR="002A4DE6" w:rsidRPr="005F056E" w:rsidRDefault="00DB5DB7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Coordinación de Planeación Hacendaria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EFC857D" w:rsidR="002A4DE6" w:rsidRPr="005F056E" w:rsidRDefault="00DB5DB7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FB162A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11A8E58A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 Gabriel Rivera Cantú</w:t>
                  </w:r>
                </w:p>
              </w:tc>
            </w:tr>
            <w:tr w:rsidR="00FB162A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31533A91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Luis Jiménez Herrera</w:t>
                  </w:r>
                </w:p>
              </w:tc>
            </w:tr>
            <w:tr w:rsidR="00FB162A" w:rsidRPr="005F056E" w14:paraId="1FE2F49F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52FA53D" w14:textId="02219F4E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Oswaldo Calzada Alba.</w:t>
                  </w: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59D7DDD9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Perla Roció Arellano Salazar</w:t>
                  </w: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FB162A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42D0B7F4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FB162A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2AB46DE5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Departamento</w:t>
                  </w: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3CA99683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Ingresos</w:t>
                  </w:r>
                </w:p>
              </w:tc>
            </w:tr>
            <w:tr w:rsidR="00FB162A" w:rsidRPr="005F056E" w14:paraId="65C5753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4B1D857" w14:textId="5C48A5FB" w:rsidR="00FB162A" w:rsidRPr="005F056E" w:rsidRDefault="00FB162A" w:rsidP="00FB162A">
                  <w:pPr>
                    <w:tabs>
                      <w:tab w:val="left" w:pos="1302"/>
                    </w:tabs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Análisis Económico</w:t>
                  </w: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02FE90B8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E1F61" w:rsidRPr="005F056E" w14:paraId="3A83CF19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FB162A" w:rsidRPr="005F056E" w14:paraId="67E3E4B4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E9CE4A" w14:textId="660CE61A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F9BD26A" w14:textId="410A2377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6F69CEA5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Retroalimentación de maquetado de la plataforma de </w:t>
            </w:r>
            <w:r w:rsidRPr="00DB5D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Distribución de Recursos a Municipios y Entidades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con el área de CPH</w:t>
            </w:r>
          </w:p>
          <w:p w14:paraId="626BC441" w14:textId="77777777" w:rsidR="00FB162A" w:rsidRPr="0013094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FEB8486" w14:textId="75E7E7DE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Funciones Generales</w:t>
            </w:r>
          </w:p>
          <w:p w14:paraId="5CB72C2E" w14:textId="20E1F558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Menús y Alertas</w:t>
            </w:r>
          </w:p>
          <w:p w14:paraId="28EA1179" w14:textId="268BB4F4" w:rsidR="00FB162A" w:rsidRPr="00D245B4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Artículos</w:t>
            </w:r>
          </w:p>
          <w:p w14:paraId="3947F447" w14:textId="3CA00A4A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y Aportaciones</w:t>
            </w:r>
          </w:p>
          <w:p w14:paraId="62B77AD1" w14:textId="3B89153D" w:rsidR="00FB162A" w:rsidRDefault="00FB162A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Calendario y Generador de Estadísticas</w:t>
            </w:r>
          </w:p>
          <w:p w14:paraId="0D5C1C0E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A9B86B2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96E66D0" w14:textId="69DB0BD2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792AA41" w14:textId="77777777" w:rsidR="00FB162A" w:rsidRPr="00D245B4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205FE36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F8B6748" w:rsidR="007C6E57" w:rsidRPr="00190D60" w:rsidRDefault="007C6E57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8544D3" w14:textId="4B9B4AB1" w:rsidR="00F37329" w:rsidRDefault="00F37329" w:rsidP="007C6E57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realizarán los siguientes cambios</w:t>
            </w:r>
            <w:bookmarkStart w:id="0" w:name="_GoBack"/>
            <w:bookmarkEnd w:id="0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  <w:p w14:paraId="1D477A87" w14:textId="33462C98" w:rsidR="00F37329" w:rsidRPr="00F37329" w:rsidRDefault="007C6E57" w:rsidP="00F3732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Q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uitar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periodo mensual semestral del 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inicial de </w:t>
            </w:r>
            <w:r w:rsid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</w:t>
            </w:r>
          </w:p>
          <w:p w14:paraId="5A346156" w14:textId="526D279B" w:rsidR="00F37329" w:rsidRPr="00F37329" w:rsidRDefault="007C6E57" w:rsidP="00F3732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2.- </w:t>
            </w:r>
            <w:r w:rsid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Al 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volver a recalcular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mostrar un 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mensaje emergente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avisando sobre un recalculo y 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agregar comentario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del </w:t>
            </w:r>
            <w:r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porque</w:t>
            </w:r>
            <w:r w:rsidR="00F37329" w:rsidRPr="00F3732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lo estas recalculando</w:t>
            </w:r>
          </w:p>
          <w:p w14:paraId="25319269" w14:textId="7237908B" w:rsidR="00F37329" w:rsidRPr="007C6E57" w:rsidRDefault="007C6E57" w:rsidP="007C6E5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3.- A</w:t>
            </w:r>
            <w:r w:rsidR="00F37329"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ctualizaron la lista de </w:t>
            </w:r>
            <w:r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cálculos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(agregar nuevos cálculos)</w:t>
            </w:r>
          </w:p>
          <w:p w14:paraId="6D42F9E6" w14:textId="105853BD" w:rsidR="00F37329" w:rsidRPr="007C6E57" w:rsidRDefault="007C6E57" w:rsidP="007C6E5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4.- I</w:t>
            </w:r>
            <w:r w:rsidR="00F37329"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cv agregar clave de municipio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estado (no inegi) en plantilla</w:t>
            </w:r>
          </w:p>
          <w:p w14:paraId="3D79D53B" w14:textId="13EA5D60" w:rsidR="00F37329" w:rsidRPr="007C6E57" w:rsidRDefault="007C6E57" w:rsidP="007C6E5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5.- Pantalla</w:t>
            </w:r>
            <w:r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general</w:t>
            </w:r>
            <w:r w:rsidR="00F37329"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60 40 para todos y configuraciones</w:t>
            </w:r>
          </w:p>
          <w:p w14:paraId="4ABDA965" w14:textId="2ECAF4C0" w:rsidR="00F37329" w:rsidRPr="007C6E57" w:rsidRDefault="007C6E57" w:rsidP="007C6E5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6.- A</w:t>
            </w:r>
            <w:r w:rsidR="00F37329"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gregar </w:t>
            </w:r>
            <w:r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opción de </w:t>
            </w:r>
            <w:r w:rsidR="00F37329"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monto impuesto IEJA</w:t>
            </w:r>
          </w:p>
          <w:p w14:paraId="7B4C731B" w14:textId="342839D1" w:rsidR="00FB162A" w:rsidRPr="005F056E" w:rsidRDefault="007C6E57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7.- R</w:t>
            </w:r>
            <w:r w:rsidR="00F37329" w:rsidRPr="007C6E5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egla para sugerir a quien se le va a quitar o dar pesos en caso de que falte o sobre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3165E" w14:textId="77777777" w:rsidR="00AB7703" w:rsidRDefault="00AB7703" w:rsidP="00C437A5">
      <w:r>
        <w:separator/>
      </w:r>
    </w:p>
  </w:endnote>
  <w:endnote w:type="continuationSeparator" w:id="0">
    <w:p w14:paraId="49B65104" w14:textId="77777777" w:rsidR="00AB7703" w:rsidRDefault="00AB7703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4E1F703E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7C6E57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7C6E57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15CBD" w14:textId="77777777" w:rsidR="00AB7703" w:rsidRDefault="00AB7703" w:rsidP="00C437A5">
      <w:r>
        <w:separator/>
      </w:r>
    </w:p>
  </w:footnote>
  <w:footnote w:type="continuationSeparator" w:id="0">
    <w:p w14:paraId="3E42C128" w14:textId="77777777" w:rsidR="00AB7703" w:rsidRDefault="00AB7703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90D60"/>
    <w:rsid w:val="001D1DD1"/>
    <w:rsid w:val="001D79D4"/>
    <w:rsid w:val="001E6E25"/>
    <w:rsid w:val="001F3316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2E1F61"/>
    <w:rsid w:val="00300265"/>
    <w:rsid w:val="0030722F"/>
    <w:rsid w:val="00322541"/>
    <w:rsid w:val="00341A77"/>
    <w:rsid w:val="00346D62"/>
    <w:rsid w:val="00357F8A"/>
    <w:rsid w:val="003611F4"/>
    <w:rsid w:val="003700A0"/>
    <w:rsid w:val="0037182F"/>
    <w:rsid w:val="00382249"/>
    <w:rsid w:val="003A154B"/>
    <w:rsid w:val="003A744D"/>
    <w:rsid w:val="003B012C"/>
    <w:rsid w:val="003B3778"/>
    <w:rsid w:val="003E4133"/>
    <w:rsid w:val="003E49F4"/>
    <w:rsid w:val="00421C2E"/>
    <w:rsid w:val="00444549"/>
    <w:rsid w:val="00453878"/>
    <w:rsid w:val="004576B7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26CA"/>
    <w:rsid w:val="00574182"/>
    <w:rsid w:val="00575BAD"/>
    <w:rsid w:val="00595267"/>
    <w:rsid w:val="005A13BF"/>
    <w:rsid w:val="005B2A28"/>
    <w:rsid w:val="005C67E3"/>
    <w:rsid w:val="005F056E"/>
    <w:rsid w:val="00603578"/>
    <w:rsid w:val="00632502"/>
    <w:rsid w:val="00634E02"/>
    <w:rsid w:val="00635EC0"/>
    <w:rsid w:val="006467D4"/>
    <w:rsid w:val="006E2B19"/>
    <w:rsid w:val="006E3A49"/>
    <w:rsid w:val="006E5563"/>
    <w:rsid w:val="007059CA"/>
    <w:rsid w:val="00706F02"/>
    <w:rsid w:val="007230EB"/>
    <w:rsid w:val="00767D46"/>
    <w:rsid w:val="007A2BEA"/>
    <w:rsid w:val="007A6198"/>
    <w:rsid w:val="007C6E57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E30A4"/>
    <w:rsid w:val="008F20C8"/>
    <w:rsid w:val="00914C28"/>
    <w:rsid w:val="009171FF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6CB6"/>
    <w:rsid w:val="00AB0257"/>
    <w:rsid w:val="00AB7703"/>
    <w:rsid w:val="00AD2680"/>
    <w:rsid w:val="00AD65D5"/>
    <w:rsid w:val="00AD71FD"/>
    <w:rsid w:val="00B075D6"/>
    <w:rsid w:val="00B15171"/>
    <w:rsid w:val="00B1663B"/>
    <w:rsid w:val="00B43911"/>
    <w:rsid w:val="00B5236D"/>
    <w:rsid w:val="00B57DEB"/>
    <w:rsid w:val="00B61ECF"/>
    <w:rsid w:val="00B6420A"/>
    <w:rsid w:val="00B804C1"/>
    <w:rsid w:val="00BC1BDE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B1DF5"/>
    <w:rsid w:val="00CC2CFD"/>
    <w:rsid w:val="00CD1703"/>
    <w:rsid w:val="00D13A5E"/>
    <w:rsid w:val="00D175E2"/>
    <w:rsid w:val="00D245B4"/>
    <w:rsid w:val="00D374D9"/>
    <w:rsid w:val="00D45AD4"/>
    <w:rsid w:val="00D524E2"/>
    <w:rsid w:val="00D748E3"/>
    <w:rsid w:val="00D752B5"/>
    <w:rsid w:val="00D7763D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530E"/>
    <w:rsid w:val="00EE47D7"/>
    <w:rsid w:val="00F12ECC"/>
    <w:rsid w:val="00F2306E"/>
    <w:rsid w:val="00F26029"/>
    <w:rsid w:val="00F37329"/>
    <w:rsid w:val="00F55819"/>
    <w:rsid w:val="00F56B75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Usuario</cp:lastModifiedBy>
  <cp:revision>2</cp:revision>
  <dcterms:created xsi:type="dcterms:W3CDTF">2022-08-25T21:13:00Z</dcterms:created>
  <dcterms:modified xsi:type="dcterms:W3CDTF">2022-08-25T21:13:00Z</dcterms:modified>
</cp:coreProperties>
</file>