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2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5"/>
        <w:gridCol w:w="2739"/>
        <w:gridCol w:w="1323"/>
        <w:gridCol w:w="3181"/>
      </w:tblGrid>
      <w:tr w:rsidR="00D45AD4" w:rsidRPr="005F056E" w14:paraId="4D7FDFF8" w14:textId="77777777" w:rsidTr="00CB1DF5">
        <w:trPr>
          <w:trHeight w:val="25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4467B6CC" w:rsidR="00D45AD4" w:rsidRPr="005F056E" w:rsidRDefault="00D52DDC" w:rsidP="00D52DDC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15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Noviembre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CB1DF5">
        <w:trPr>
          <w:trHeight w:val="270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1D8443B2" w:rsidR="002A4DE6" w:rsidRPr="005F056E" w:rsidRDefault="00841693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TI</w:t>
            </w:r>
          </w:p>
        </w:tc>
      </w:tr>
      <w:tr w:rsidR="002A4DE6" w:rsidRPr="004F1B1F" w14:paraId="7F8B18BD" w14:textId="77777777" w:rsidTr="00CB1DF5">
        <w:trPr>
          <w:trHeight w:val="52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EFC857D" w:rsidR="002A4DE6" w:rsidRPr="005F056E" w:rsidRDefault="00DB5DB7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Retroalimentación de Avance Plataforma de Distribución de Recursos a Municipios y Entidades</w:t>
            </w:r>
          </w:p>
        </w:tc>
      </w:tr>
      <w:tr w:rsidR="002A4DE6" w:rsidRPr="005F056E" w14:paraId="478EAA7F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D52DDC" w:rsidRPr="005F056E" w14:paraId="4ADEC9F3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B2DE60A" w14:textId="618A79CF" w:rsidR="00D52DDC" w:rsidRDefault="00D52DDC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D52DDC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José Luis </w:t>
                  </w:r>
                  <w:proofErr w:type="spellStart"/>
                  <w:r w:rsidR="00306D2D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Cantú</w:t>
                  </w:r>
                  <w:proofErr w:type="spellEnd"/>
                </w:p>
              </w:tc>
            </w:tr>
            <w:tr w:rsidR="00FB162A" w:rsidRPr="005F056E" w14:paraId="125FA8CC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46F3CF2C" w14:textId="11A8E58A" w:rsidR="00FB162A" w:rsidRDefault="00FB162A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Cesar Gabriel Rivera Cantú</w:t>
                  </w:r>
                </w:p>
              </w:tc>
            </w:tr>
            <w:tr w:rsidR="00FB162A" w:rsidRPr="005F056E" w14:paraId="3454C8D8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5310335" w14:textId="31533A91" w:rsidR="00FB162A" w:rsidRDefault="00FB162A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Juan Luis Jiménez Herrera</w:t>
                  </w:r>
                </w:p>
              </w:tc>
            </w:tr>
            <w:tr w:rsidR="00FB162A" w:rsidRPr="005F056E" w14:paraId="1FE2F49F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52FA53D" w14:textId="02219F4E" w:rsidR="00FB162A" w:rsidRDefault="00FB162A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Oswaldo Calzada Alba.</w:t>
                  </w:r>
                </w:p>
              </w:tc>
            </w:tr>
            <w:tr w:rsidR="00FB162A" w:rsidRPr="005F056E" w14:paraId="18C85547" w14:textId="77777777" w:rsidTr="00A91171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0C2B5E2" w14:textId="7FFC654C" w:rsidR="00FB162A" w:rsidRPr="005F056E" w:rsidRDefault="00FB162A" w:rsidP="00FB162A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D52DDC" w:rsidRPr="005F056E" w14:paraId="19259489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0EFC356" w14:textId="6B43C509" w:rsidR="00D52DDC" w:rsidRDefault="00D52DDC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TI</w:t>
                  </w:r>
                </w:p>
              </w:tc>
            </w:tr>
            <w:tr w:rsidR="00FB162A" w:rsidRPr="005F056E" w14:paraId="76698EC3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ACE463F" w14:textId="42D0B7F4" w:rsidR="00FB162A" w:rsidRDefault="00FB162A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Coordinador Participaciones</w:t>
                  </w:r>
                </w:p>
              </w:tc>
            </w:tr>
            <w:tr w:rsidR="00FB162A" w:rsidRPr="005F056E" w14:paraId="042424F9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EC3AF2E" w14:textId="2AB46DE5" w:rsidR="00FB162A" w:rsidRDefault="00FB162A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de Departamento</w:t>
                  </w:r>
                </w:p>
              </w:tc>
            </w:tr>
            <w:tr w:rsidR="00FB162A" w:rsidRPr="005F056E" w14:paraId="7F297671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E95AD62" w14:textId="3CA99683" w:rsidR="00FB162A" w:rsidRDefault="00FB162A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Analista Ingresos</w:t>
                  </w:r>
                </w:p>
              </w:tc>
            </w:tr>
            <w:tr w:rsidR="00FB162A" w:rsidRPr="005F056E" w14:paraId="65C57538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4B1D857" w14:textId="778031AF" w:rsidR="00FB162A" w:rsidRPr="005F056E" w:rsidRDefault="00FB162A" w:rsidP="00D52DDC">
                  <w:pPr>
                    <w:tabs>
                      <w:tab w:val="left" w:pos="1302"/>
                    </w:tabs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0FFC8D10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E1F61" w:rsidRPr="005F056E" w14:paraId="1CBFE525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586579" w14:textId="3E7E3043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839CED0" w14:textId="307B4D3E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E1F61" w:rsidRPr="005F056E" w14:paraId="1EF0D621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E1F61" w:rsidRPr="005F056E" w14:paraId="167BB2B0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FB162A" w:rsidRPr="005F056E" w14:paraId="7A33A6B7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FD346D" w14:textId="3B25FA09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8D122E0" w14:textId="772A1D0F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841693" w:rsidRPr="005F056E" w14:paraId="6469F9DB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214C061" w14:textId="1D8E3982" w:rsidR="00841693" w:rsidRDefault="00841693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1250627" w14:textId="7F5AC8D2" w:rsidR="00841693" w:rsidRDefault="00841693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Director 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Proyecto</w:t>
            </w:r>
          </w:p>
        </w:tc>
      </w:tr>
      <w:tr w:rsidR="00FB162A" w:rsidRPr="005F056E" w14:paraId="7842D3A9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FB162A" w:rsidRPr="005F056E" w14:paraId="5F84A49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FB162A" w:rsidRPr="00E86ED8" w14:paraId="69D23BCD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FB162A" w:rsidRPr="005F056E" w:rsidRDefault="00FB162A" w:rsidP="00FB162A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9F10F7A" w14:textId="59689613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D52DD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Entrega de Modulo de CPH QA </w:t>
            </w:r>
          </w:p>
          <w:p w14:paraId="626BC441" w14:textId="77777777" w:rsidR="00FB162A" w:rsidRPr="0013094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FEB8486" w14:textId="242E31BC" w:rsidR="00FB162A" w:rsidRDefault="00D52DDC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realizó una demostración del módulo</w:t>
            </w:r>
            <w:r w:rsidR="00306D2D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 CPH de la Plataforma.</w:t>
            </w:r>
          </w:p>
          <w:p w14:paraId="1B36B3F8" w14:textId="32D72F9D" w:rsidR="00306D2D" w:rsidRDefault="00306D2D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Catálogos, Aportaciones, Participaciones, Coeficientes, ISAI, Calculo de Garantías.</w:t>
            </w:r>
          </w:p>
          <w:p w14:paraId="044A7082" w14:textId="7A0C6954" w:rsidR="00306D2D" w:rsidRPr="00306D2D" w:rsidRDefault="00306D2D" w:rsidP="00306D2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Cargas Iniciales </w:t>
            </w:r>
            <w:r w:rsidRPr="00306D2D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de Información mediante Plantillas</w:t>
            </w:r>
          </w:p>
          <w:p w14:paraId="068CC38F" w14:textId="1E858955" w:rsidR="00306D2D" w:rsidRDefault="00306D2D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Fondos Configurables</w:t>
            </w:r>
          </w:p>
          <w:p w14:paraId="03F24FBC" w14:textId="34F7AEDE" w:rsidR="00306D2D" w:rsidRDefault="00306D2D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</w:t>
            </w:r>
            <w:r w:rsidRPr="00306D2D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articipaciones</w:t>
            </w:r>
            <w:proofErr w:type="spellEnd"/>
            <w:r w:rsidRPr="00306D2D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6D2D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Federales</w:t>
            </w:r>
            <w:proofErr w:type="spellEnd"/>
            <w:r w:rsidRPr="00306D2D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y </w:t>
            </w:r>
            <w:proofErr w:type="spellStart"/>
            <w:r w:rsidRPr="00306D2D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Estatales</w:t>
            </w:r>
            <w:proofErr w:type="spellEnd"/>
          </w:p>
          <w:p w14:paraId="0D5C1C0E" w14:textId="4358E5A3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46E7C66" w14:textId="72CBCC1C" w:rsidR="00D52DDC" w:rsidRDefault="00D52DD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0F62453C" w14:textId="186057DA" w:rsidR="00D52DDC" w:rsidRDefault="00D52DD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3171672" w14:textId="77777777" w:rsidR="00D52DDC" w:rsidRDefault="00D52DD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24573E1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792AA41" w14:textId="3AA59180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CCBBDCD" w14:textId="77777777" w:rsidR="00306D2D" w:rsidRDefault="00306D2D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64F6190" w14:textId="77777777" w:rsidR="00306D2D" w:rsidRPr="00D245B4" w:rsidRDefault="00306D2D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E5C54FD" w:rsidR="00FB162A" w:rsidRPr="00190D60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FB162A" w:rsidRPr="00B5236D" w14:paraId="3EE8D449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FFF94C6" w14:textId="77777777" w:rsidR="00D52DDC" w:rsidRDefault="00306D2D" w:rsidP="00D52DDC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 Los cambios de QA quedan fijos para seguir trabajando</w:t>
            </w:r>
          </w:p>
          <w:p w14:paraId="7B4C731B" w14:textId="67F3642F" w:rsidR="00306D2D" w:rsidRPr="00D52DDC" w:rsidRDefault="00306D2D" w:rsidP="00306D2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2.- Las notificaciones vía correo serán agregadas próximamente</w:t>
            </w: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57F04" w14:textId="77777777" w:rsidR="002F5120" w:rsidRDefault="002F5120" w:rsidP="00C437A5">
      <w:r>
        <w:separator/>
      </w:r>
    </w:p>
  </w:endnote>
  <w:endnote w:type="continuationSeparator" w:id="0">
    <w:p w14:paraId="185D1A0B" w14:textId="77777777" w:rsidR="002F5120" w:rsidRDefault="002F5120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2B593F2E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841693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841693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C20D3" w14:textId="77777777" w:rsidR="002F5120" w:rsidRDefault="002F5120" w:rsidP="00C437A5">
      <w:r>
        <w:separator/>
      </w:r>
    </w:p>
  </w:footnote>
  <w:footnote w:type="continuationSeparator" w:id="0">
    <w:p w14:paraId="6A520193" w14:textId="77777777" w:rsidR="002F5120" w:rsidRDefault="002F5120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05BE2"/>
    <w:multiLevelType w:val="hybridMultilevel"/>
    <w:tmpl w:val="DD1E72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15293"/>
    <w:rsid w:val="00021FA0"/>
    <w:rsid w:val="000436B3"/>
    <w:rsid w:val="00045DDB"/>
    <w:rsid w:val="00053DEA"/>
    <w:rsid w:val="00064736"/>
    <w:rsid w:val="00075D08"/>
    <w:rsid w:val="0008032D"/>
    <w:rsid w:val="000907EF"/>
    <w:rsid w:val="000967A4"/>
    <w:rsid w:val="000A1D49"/>
    <w:rsid w:val="000C40B7"/>
    <w:rsid w:val="000C4AA0"/>
    <w:rsid w:val="000C690A"/>
    <w:rsid w:val="001102DA"/>
    <w:rsid w:val="00111F93"/>
    <w:rsid w:val="00112158"/>
    <w:rsid w:val="0013094A"/>
    <w:rsid w:val="00190D60"/>
    <w:rsid w:val="001D1DD1"/>
    <w:rsid w:val="001D79D4"/>
    <w:rsid w:val="001E6E25"/>
    <w:rsid w:val="001F3316"/>
    <w:rsid w:val="00225228"/>
    <w:rsid w:val="00240493"/>
    <w:rsid w:val="002A4DE6"/>
    <w:rsid w:val="002A5AC1"/>
    <w:rsid w:val="002C6FD9"/>
    <w:rsid w:val="002C72D6"/>
    <w:rsid w:val="002D00C3"/>
    <w:rsid w:val="002D0834"/>
    <w:rsid w:val="002D2E70"/>
    <w:rsid w:val="002E1F61"/>
    <w:rsid w:val="002F5120"/>
    <w:rsid w:val="00300265"/>
    <w:rsid w:val="00306D2D"/>
    <w:rsid w:val="0030722F"/>
    <w:rsid w:val="00322541"/>
    <w:rsid w:val="00341A77"/>
    <w:rsid w:val="00346D62"/>
    <w:rsid w:val="00357F8A"/>
    <w:rsid w:val="003611F4"/>
    <w:rsid w:val="003700A0"/>
    <w:rsid w:val="0037182F"/>
    <w:rsid w:val="00382249"/>
    <w:rsid w:val="003A154B"/>
    <w:rsid w:val="003A744D"/>
    <w:rsid w:val="003B012C"/>
    <w:rsid w:val="003B3778"/>
    <w:rsid w:val="003E4133"/>
    <w:rsid w:val="003E49F4"/>
    <w:rsid w:val="00421C2E"/>
    <w:rsid w:val="00444549"/>
    <w:rsid w:val="00453878"/>
    <w:rsid w:val="004576B7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26CA"/>
    <w:rsid w:val="00574182"/>
    <w:rsid w:val="00575BAD"/>
    <w:rsid w:val="00595267"/>
    <w:rsid w:val="005A13BF"/>
    <w:rsid w:val="005B2A28"/>
    <w:rsid w:val="005C67E3"/>
    <w:rsid w:val="005F056E"/>
    <w:rsid w:val="00603578"/>
    <w:rsid w:val="00632502"/>
    <w:rsid w:val="00634E02"/>
    <w:rsid w:val="00635EC0"/>
    <w:rsid w:val="006467D4"/>
    <w:rsid w:val="006E2B19"/>
    <w:rsid w:val="006E3A49"/>
    <w:rsid w:val="006E5563"/>
    <w:rsid w:val="007059CA"/>
    <w:rsid w:val="00706F02"/>
    <w:rsid w:val="007230EB"/>
    <w:rsid w:val="00767D46"/>
    <w:rsid w:val="007A2BEA"/>
    <w:rsid w:val="007A6198"/>
    <w:rsid w:val="007E2D49"/>
    <w:rsid w:val="00826347"/>
    <w:rsid w:val="00841693"/>
    <w:rsid w:val="0084198F"/>
    <w:rsid w:val="00865AC8"/>
    <w:rsid w:val="00871B8C"/>
    <w:rsid w:val="00882E39"/>
    <w:rsid w:val="008868F4"/>
    <w:rsid w:val="008A5CC5"/>
    <w:rsid w:val="008B0188"/>
    <w:rsid w:val="008C1C01"/>
    <w:rsid w:val="008E30A4"/>
    <w:rsid w:val="008F20C8"/>
    <w:rsid w:val="00914C28"/>
    <w:rsid w:val="009171FF"/>
    <w:rsid w:val="00921E9B"/>
    <w:rsid w:val="00940A0F"/>
    <w:rsid w:val="00940F4A"/>
    <w:rsid w:val="0094648B"/>
    <w:rsid w:val="009700C9"/>
    <w:rsid w:val="009757A0"/>
    <w:rsid w:val="00983516"/>
    <w:rsid w:val="00991732"/>
    <w:rsid w:val="009A2BDA"/>
    <w:rsid w:val="009D093C"/>
    <w:rsid w:val="009E5F5B"/>
    <w:rsid w:val="00A04C9F"/>
    <w:rsid w:val="00A53669"/>
    <w:rsid w:val="00A90B00"/>
    <w:rsid w:val="00A96CB6"/>
    <w:rsid w:val="00AB0257"/>
    <w:rsid w:val="00AD2680"/>
    <w:rsid w:val="00AD65D5"/>
    <w:rsid w:val="00AD71FD"/>
    <w:rsid w:val="00B075D6"/>
    <w:rsid w:val="00B15171"/>
    <w:rsid w:val="00B1663B"/>
    <w:rsid w:val="00B43911"/>
    <w:rsid w:val="00B5236D"/>
    <w:rsid w:val="00B57DEB"/>
    <w:rsid w:val="00B61ECF"/>
    <w:rsid w:val="00B6420A"/>
    <w:rsid w:val="00B804C1"/>
    <w:rsid w:val="00BC1BDE"/>
    <w:rsid w:val="00C04195"/>
    <w:rsid w:val="00C14B1D"/>
    <w:rsid w:val="00C24887"/>
    <w:rsid w:val="00C262D0"/>
    <w:rsid w:val="00C3436A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B1DF5"/>
    <w:rsid w:val="00CC2CFD"/>
    <w:rsid w:val="00CD1703"/>
    <w:rsid w:val="00D13A5E"/>
    <w:rsid w:val="00D175E2"/>
    <w:rsid w:val="00D245B4"/>
    <w:rsid w:val="00D374D9"/>
    <w:rsid w:val="00D45AD4"/>
    <w:rsid w:val="00D524E2"/>
    <w:rsid w:val="00D52DDC"/>
    <w:rsid w:val="00D748E3"/>
    <w:rsid w:val="00D752B5"/>
    <w:rsid w:val="00D7763D"/>
    <w:rsid w:val="00DB5DB7"/>
    <w:rsid w:val="00DB63ED"/>
    <w:rsid w:val="00E02248"/>
    <w:rsid w:val="00E04EDA"/>
    <w:rsid w:val="00E2364D"/>
    <w:rsid w:val="00E274B3"/>
    <w:rsid w:val="00E33E88"/>
    <w:rsid w:val="00E7068C"/>
    <w:rsid w:val="00E7550E"/>
    <w:rsid w:val="00E76DBA"/>
    <w:rsid w:val="00E86ED8"/>
    <w:rsid w:val="00EA4764"/>
    <w:rsid w:val="00EC530E"/>
    <w:rsid w:val="00EE47D7"/>
    <w:rsid w:val="00F12ECC"/>
    <w:rsid w:val="00F2306E"/>
    <w:rsid w:val="00F26029"/>
    <w:rsid w:val="00F55819"/>
    <w:rsid w:val="00F56B75"/>
    <w:rsid w:val="00F60599"/>
    <w:rsid w:val="00F848F9"/>
    <w:rsid w:val="00FA216D"/>
    <w:rsid w:val="00FB162A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2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3</cp:revision>
  <dcterms:created xsi:type="dcterms:W3CDTF">2022-11-15T23:48:00Z</dcterms:created>
  <dcterms:modified xsi:type="dcterms:W3CDTF">2022-11-15T23:50:00Z</dcterms:modified>
</cp:coreProperties>
</file>