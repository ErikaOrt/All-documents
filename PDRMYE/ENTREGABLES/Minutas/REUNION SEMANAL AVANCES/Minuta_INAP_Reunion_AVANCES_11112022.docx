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6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7"/>
        <w:gridCol w:w="2737"/>
        <w:gridCol w:w="1301"/>
        <w:gridCol w:w="3129"/>
      </w:tblGrid>
      <w:tr w:rsidR="00D45AD4" w:rsidRPr="005F056E" w14:paraId="4D7FDFF8" w14:textId="77777777" w:rsidTr="00923B75">
        <w:trPr>
          <w:trHeight w:val="254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4209AB6C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TEMA:</w:t>
            </w:r>
          </w:p>
        </w:tc>
        <w:tc>
          <w:tcPr>
            <w:tcW w:w="15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80217D1" w14:textId="4DD6A0EA" w:rsidR="003B012C" w:rsidRPr="005F056E" w:rsidRDefault="008C1C01" w:rsidP="00B43911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 Narrow" w:eastAsia="Calibri" w:hAnsi="Arial Narrow" w:cs="Arial"/>
                <w:sz w:val="22"/>
                <w:szCs w:val="22"/>
              </w:rPr>
              <w:t xml:space="preserve"> </w:t>
            </w:r>
            <w:r w:rsidRPr="0030722F">
              <w:rPr>
                <w:rFonts w:cs="Arial"/>
                <w:b/>
                <w:iCs/>
              </w:rPr>
              <w:t>“</w:t>
            </w:r>
            <w:r w:rsidR="00346D62">
              <w:rPr>
                <w:rFonts w:cs="Arial"/>
                <w:b/>
                <w:iCs/>
              </w:rPr>
              <w:t>Implementación</w:t>
            </w:r>
            <w:r>
              <w:rPr>
                <w:rFonts w:cs="Arial"/>
                <w:b/>
                <w:iCs/>
              </w:rPr>
              <w:t xml:space="preserve"> de la 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Pla</w:t>
            </w:r>
            <w:r>
              <w:rPr>
                <w:rFonts w:cs="Arial"/>
                <w:b/>
                <w:bCs/>
                <w:iCs/>
                <w:lang w:val="es-ES"/>
              </w:rPr>
              <w:t xml:space="preserve">taforma de </w:t>
            </w:r>
            <w:r w:rsidR="00346D62">
              <w:rPr>
                <w:rFonts w:cs="Arial"/>
                <w:b/>
                <w:bCs/>
                <w:iCs/>
                <w:lang w:val="es-ES"/>
              </w:rPr>
              <w:t>Distribución</w:t>
            </w:r>
            <w:r w:rsidR="00B43911">
              <w:rPr>
                <w:rFonts w:cs="Arial"/>
                <w:b/>
                <w:bCs/>
                <w:iCs/>
                <w:lang w:val="es-ES"/>
              </w:rPr>
              <w:t xml:space="preserve"> de Recursos a Muni</w:t>
            </w:r>
            <w:r w:rsidR="00346D62">
              <w:rPr>
                <w:rFonts w:cs="Arial"/>
                <w:b/>
                <w:bCs/>
                <w:iCs/>
                <w:lang w:val="es-ES"/>
              </w:rPr>
              <w:t>ci</w:t>
            </w:r>
            <w:r w:rsidR="00B43911">
              <w:rPr>
                <w:rFonts w:cs="Arial"/>
                <w:b/>
                <w:bCs/>
                <w:iCs/>
                <w:lang w:val="es-ES"/>
              </w:rPr>
              <w:t>pios y Entidades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.</w:t>
            </w:r>
            <w:r w:rsidRPr="0030722F">
              <w:rPr>
                <w:rFonts w:cs="Arial"/>
                <w:iCs/>
              </w:rPr>
              <w:t>”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3586EA3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FECHA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 xml:space="preserve">: </w:t>
            </w:r>
          </w:p>
        </w:tc>
        <w:tc>
          <w:tcPr>
            <w:tcW w:w="17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2994886" w14:textId="239511C1" w:rsidR="00D45AD4" w:rsidRPr="005F056E" w:rsidRDefault="00717384" w:rsidP="008A67CA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11</w:t>
            </w:r>
            <w:r w:rsidR="00E86ED8">
              <w:rPr>
                <w:rFonts w:ascii="Arial" w:eastAsia="Calibri" w:hAnsi="Arial" w:cs="Arial"/>
                <w:sz w:val="24"/>
                <w:szCs w:val="24"/>
              </w:rPr>
              <w:t xml:space="preserve"> de </w:t>
            </w:r>
            <w:r w:rsidR="008A67CA">
              <w:rPr>
                <w:rFonts w:ascii="Arial" w:eastAsia="Calibri" w:hAnsi="Arial" w:cs="Arial"/>
                <w:sz w:val="24"/>
                <w:szCs w:val="24"/>
              </w:rPr>
              <w:t>noviembre</w:t>
            </w:r>
            <w:r w:rsidR="0030722F" w:rsidRPr="005F056E">
              <w:rPr>
                <w:rFonts w:ascii="Arial" w:eastAsia="Calibri" w:hAnsi="Arial" w:cs="Arial"/>
                <w:sz w:val="24"/>
                <w:szCs w:val="24"/>
              </w:rPr>
              <w:t xml:space="preserve"> 2022</w:t>
            </w:r>
          </w:p>
        </w:tc>
      </w:tr>
      <w:tr w:rsidR="002A4DE6" w:rsidRPr="00D748E3" w14:paraId="5296647E" w14:textId="77777777" w:rsidTr="00923B75">
        <w:trPr>
          <w:trHeight w:val="270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3DC01C2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ELABORÓ:</w:t>
            </w:r>
          </w:p>
        </w:tc>
        <w:tc>
          <w:tcPr>
            <w:tcW w:w="15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E0462E7" w14:textId="29B99109" w:rsidR="002A4DE6" w:rsidRPr="005F056E" w:rsidRDefault="002A4DE6" w:rsidP="002A4DE6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Alfonso O. Ortiz Espinoza Gerente de Proyectos INAP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952F8E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AREA:</w:t>
            </w:r>
          </w:p>
        </w:tc>
        <w:tc>
          <w:tcPr>
            <w:tcW w:w="17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F22BC15" w14:textId="2CC58139" w:rsidR="002A4DE6" w:rsidRPr="005F056E" w:rsidRDefault="00485EA2" w:rsidP="002A4DE6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INAP</w:t>
            </w:r>
          </w:p>
        </w:tc>
      </w:tr>
      <w:tr w:rsidR="002A4DE6" w:rsidRPr="000A161A" w14:paraId="7F8B18BD" w14:textId="77777777" w:rsidTr="00575BAD">
        <w:trPr>
          <w:trHeight w:val="524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E9A211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OBJETIVO: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9F38D93" w14:textId="4A78C19D" w:rsidR="002A4DE6" w:rsidRPr="005F056E" w:rsidRDefault="00B43911" w:rsidP="003557B7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Reunión de revisión de avances de la Plataforma de Distribución de Recursos a Municipios y </w:t>
            </w:r>
            <w:r w:rsidR="003557B7">
              <w:rPr>
                <w:rFonts w:ascii="Arial" w:eastAsia="Calibri" w:hAnsi="Arial" w:cs="Arial"/>
                <w:sz w:val="24"/>
                <w:szCs w:val="24"/>
              </w:rPr>
              <w:t>Organismos Paraestatales</w:t>
            </w:r>
          </w:p>
        </w:tc>
      </w:tr>
      <w:tr w:rsidR="002A4DE6" w:rsidRPr="005F056E" w14:paraId="478EAA7F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164110C9" w14:textId="3D8DFD7A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PARTICIPANTES</w:t>
            </w: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592DA7E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ROL:</w:t>
            </w:r>
          </w:p>
        </w:tc>
      </w:tr>
      <w:tr w:rsidR="00B37D07" w:rsidRPr="005F056E" w14:paraId="4C93D202" w14:textId="77777777" w:rsidTr="00F24D7B">
        <w:trPr>
          <w:trHeight w:val="28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4540D950" w14:textId="2DBD73B1" w:rsidR="00B37D07" w:rsidRDefault="004F58D9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Blanca Sánchez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63DDBC75" w14:textId="3577B7F6" w:rsidR="00B37D07" w:rsidRDefault="004F58D9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DCCP</w:t>
            </w:r>
          </w:p>
        </w:tc>
      </w:tr>
      <w:tr w:rsidR="00B37D07" w:rsidRPr="005F056E" w14:paraId="6C4161DF" w14:textId="77777777" w:rsidTr="00F24D7B">
        <w:trPr>
          <w:trHeight w:val="28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685547D" w14:textId="6ED6ED4A" w:rsidR="00B37D07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Cesar Gabriel Rivera Cantú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407046C" w14:textId="44A81C3C" w:rsidR="00B37D07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CPH</w:t>
            </w:r>
          </w:p>
        </w:tc>
      </w:tr>
      <w:tr w:rsidR="00B37D07" w:rsidRPr="005F056E" w14:paraId="72039940" w14:textId="77777777" w:rsidTr="00F24D7B">
        <w:trPr>
          <w:trHeight w:val="28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EF18723" w14:textId="3499D916" w:rsidR="00B37D07" w:rsidRDefault="004F58D9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Ángel Genaro Carreón Díaz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32DA0BCD" w14:textId="3DF832D9" w:rsidR="00B37D07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DAMOP</w:t>
            </w:r>
          </w:p>
        </w:tc>
      </w:tr>
      <w:tr w:rsidR="00B06A08" w:rsidRPr="005F056E" w14:paraId="3421C47D" w14:textId="77777777" w:rsidTr="00F24D7B">
        <w:trPr>
          <w:trHeight w:val="28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F438922" w14:textId="0AFF9562" w:rsidR="00B06A08" w:rsidRPr="005F056E" w:rsidRDefault="00122558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José Luis Cantú</w:t>
            </w:r>
            <w:r w:rsidR="004F58D9">
              <w:rPr>
                <w:rFonts w:ascii="Arial" w:eastAsia="Arial" w:hAnsi="Arial" w:cs="Arial"/>
                <w:b/>
                <w:sz w:val="24"/>
                <w:szCs w:val="24"/>
              </w:rPr>
              <w:t xml:space="preserve"> Pérez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7CF09219" w14:textId="2BE171E3" w:rsidR="00B06A08" w:rsidRPr="005F056E" w:rsidRDefault="004F58D9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TI</w:t>
            </w:r>
          </w:p>
        </w:tc>
      </w:tr>
      <w:tr w:rsidR="00B37D07" w:rsidRPr="005F056E" w14:paraId="473329AA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04B7C4AC" w14:textId="032E137F" w:rsidR="00B37D07" w:rsidRDefault="004F58D9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Juan Luis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9009A7B" w14:textId="52263A9B" w:rsidR="00B37D07" w:rsidRDefault="004F58D9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CPH</w:t>
            </w:r>
          </w:p>
        </w:tc>
      </w:tr>
      <w:tr w:rsidR="00B37D07" w:rsidRPr="005F056E" w14:paraId="24C6F0EA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8B1A78A" w14:textId="4DB8D0A3" w:rsidR="00B37D07" w:rsidRPr="005F056E" w:rsidRDefault="00B37D07" w:rsidP="00B37D07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PARTICIPANTES INAP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 xml:space="preserve">: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42753033" w14:textId="6C97A891" w:rsidR="00B37D07" w:rsidRPr="005F056E" w:rsidRDefault="00B37D07" w:rsidP="00B37D07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ROL:</w:t>
            </w:r>
          </w:p>
        </w:tc>
      </w:tr>
      <w:tr w:rsidR="00B37D07" w:rsidRPr="005F056E" w14:paraId="1EF0D621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81DCB8F" w14:textId="1F387638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Adolfo Ángel García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A16FCE6" w14:textId="6BA7AE7F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Personal INAP</w:t>
            </w:r>
          </w:p>
        </w:tc>
      </w:tr>
      <w:tr w:rsidR="00B37D07" w:rsidRPr="005F056E" w14:paraId="167BB2B0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E8AD52A" w14:textId="4AC49233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San Juanita de Jesús Reyes Hinojosa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F205577" w14:textId="189E4752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Personal INAP</w:t>
            </w:r>
          </w:p>
        </w:tc>
      </w:tr>
      <w:tr w:rsidR="00B37D07" w:rsidRPr="005F056E" w14:paraId="02FE90B8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02E71B1" w14:textId="00DF87D5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Gonzalo Cantú Treviño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0CC91B5" w14:textId="3E55F1C4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Personal INAP</w:t>
            </w:r>
          </w:p>
        </w:tc>
      </w:tr>
      <w:tr w:rsidR="00B37D07" w:rsidRPr="005F056E" w14:paraId="3A83CF19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9E56BE6" w14:textId="1219CA44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Rodolfo Zúñiga Sánchez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1692A2E" w14:textId="1AEFA4BF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Personal INAP</w:t>
            </w:r>
          </w:p>
        </w:tc>
      </w:tr>
      <w:tr w:rsidR="00A869DB" w:rsidRPr="005F056E" w14:paraId="64EB64F0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8537133" w14:textId="39C8C57B" w:rsidR="00A869DB" w:rsidRPr="00575BAD" w:rsidRDefault="00B06A08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Abelino </w:t>
            </w:r>
            <w:r w:rsidR="00122558">
              <w:rPr>
                <w:rFonts w:ascii="Arial" w:eastAsia="Arial" w:hAnsi="Arial" w:cs="Arial"/>
                <w:b/>
                <w:sz w:val="24"/>
                <w:szCs w:val="24"/>
              </w:rPr>
              <w:t>Olguín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Morales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42AB195" w14:textId="5BCED4C7" w:rsidR="00A869DB" w:rsidRDefault="00122558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Personal INAP</w:t>
            </w:r>
          </w:p>
        </w:tc>
      </w:tr>
      <w:tr w:rsidR="00B37D07" w:rsidRPr="005F056E" w14:paraId="2B0FC46E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E91D20D" w14:textId="346156DA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575BAD">
              <w:rPr>
                <w:rFonts w:ascii="Arial" w:eastAsia="Arial" w:hAnsi="Arial" w:cs="Arial"/>
                <w:b/>
                <w:sz w:val="24"/>
                <w:szCs w:val="24"/>
              </w:rPr>
              <w:t>Miguel Ángel vega Quintero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B3428D8" w14:textId="0862D17E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Personal INAP</w:t>
            </w:r>
          </w:p>
        </w:tc>
      </w:tr>
      <w:tr w:rsidR="00B37D07" w:rsidRPr="005F056E" w14:paraId="0FB3FD50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5CF115F" w14:textId="1BD3C2B5" w:rsidR="00B37D07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Oliver Jonathan Rentería Silva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3DA1066" w14:textId="2D88F58F" w:rsidR="00B37D07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Líder de Proyecto</w:t>
            </w:r>
          </w:p>
        </w:tc>
      </w:tr>
      <w:tr w:rsidR="00B37D07" w:rsidRPr="005F056E" w14:paraId="69F7EE87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DFC50E9" w14:textId="7AC9FD9A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Alfonso Oswaldo Ortiz Espinoza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3B8F767" w14:textId="10BCA03F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Gerente Proyecto</w:t>
            </w:r>
          </w:p>
        </w:tc>
      </w:tr>
      <w:tr w:rsidR="00B37D07" w:rsidRPr="005F056E" w14:paraId="3A8057B8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ECBFD66" w14:textId="0DB7618B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Néstor Ibarra Palomares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2C4FF3B" w14:textId="16004E6C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Director Proyecto</w:t>
            </w:r>
          </w:p>
        </w:tc>
      </w:tr>
      <w:tr w:rsidR="00B37D07" w:rsidRPr="005F056E" w14:paraId="7842D3A9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73A8312" w14:textId="77777777" w:rsidR="00B37D07" w:rsidRPr="005F056E" w:rsidRDefault="00B37D07" w:rsidP="00B37D07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PARA SU INFORMACIÓN: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0AC30FD3" w14:textId="77777777" w:rsidR="00B37D07" w:rsidRPr="005F056E" w:rsidRDefault="00B37D07" w:rsidP="00B37D07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ROL:</w:t>
            </w:r>
          </w:p>
        </w:tc>
      </w:tr>
      <w:tr w:rsidR="00B37D07" w:rsidRPr="005F056E" w14:paraId="5F84A494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36BEFB92" w14:textId="1FDA50FE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</w:rPr>
              <w:t>Alberto Sobrado Garnica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7C5EF92" w14:textId="07A68D9C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</w:rPr>
              <w:t>Administrador del Proyecto</w:t>
            </w:r>
          </w:p>
        </w:tc>
      </w:tr>
      <w:tr w:rsidR="00B37D07" w:rsidRPr="00B35981" w14:paraId="69D23BCD" w14:textId="77777777" w:rsidTr="00575BAD">
        <w:trPr>
          <w:trHeight w:val="699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B4A432D" w14:textId="242AF9FA" w:rsidR="00B37D07" w:rsidRPr="005F056E" w:rsidRDefault="00B37D07" w:rsidP="00B37D07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AGENDA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885FD96" w14:textId="2ED42CFB" w:rsidR="00B37D07" w:rsidRDefault="00B37D07" w:rsidP="00B37D07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F056E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1.- 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Presentación de Avances Semanal</w:t>
            </w:r>
          </w:p>
          <w:p w14:paraId="61AEA2DF" w14:textId="77777777" w:rsidR="00B37D07" w:rsidRPr="0013094A" w:rsidRDefault="00B37D07" w:rsidP="00B37D07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1E7B5B8F" w14:textId="5255628A" w:rsidR="00B37D07" w:rsidRDefault="00717384" w:rsidP="00717384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Módulo de Administración: Alta de Usuarios</w:t>
            </w:r>
          </w:p>
          <w:p w14:paraId="30B23142" w14:textId="16F57036" w:rsidR="00717384" w:rsidRDefault="00717384" w:rsidP="00717384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Calculo de Datos de Coordinación de Planeación Hacendaria</w:t>
            </w:r>
          </w:p>
          <w:p w14:paraId="12F3D1C0" w14:textId="1852AF5A" w:rsidR="00717384" w:rsidRDefault="00717384" w:rsidP="00717384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Reuniones de Presentación de Módulos</w:t>
            </w:r>
          </w:p>
          <w:p w14:paraId="08899ABE" w14:textId="52143585" w:rsidR="00A65DA9" w:rsidRPr="00A65DA9" w:rsidRDefault="00717384" w:rsidP="00A65DA9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Plan de Liberación</w:t>
            </w:r>
          </w:p>
          <w:p w14:paraId="4715E836" w14:textId="41292B18" w:rsidR="00122558" w:rsidRDefault="00122558" w:rsidP="009220E0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636708DD" w14:textId="08AB42A7" w:rsidR="004E76D4" w:rsidRDefault="004E76D4" w:rsidP="009220E0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2D28A409" w14:textId="4CE59A81" w:rsidR="004E76D4" w:rsidRDefault="004E76D4" w:rsidP="009220E0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1F65159D" w14:textId="44B887AE" w:rsidR="004E76D4" w:rsidRDefault="004E76D4" w:rsidP="009220E0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7639FDAB" w14:textId="77777777" w:rsidR="004E76D4" w:rsidRDefault="004E76D4" w:rsidP="009220E0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1AFFFE7A" w14:textId="5648EF6C" w:rsidR="007A3DAB" w:rsidRPr="009220E0" w:rsidRDefault="007A3DAB" w:rsidP="009220E0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</w:tc>
      </w:tr>
      <w:tr w:rsidR="00B37D07" w:rsidRPr="000A161A" w14:paraId="3EE8D449" w14:textId="77777777" w:rsidTr="00575BAD">
        <w:trPr>
          <w:trHeight w:val="699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600"/>
            <w:tcMar>
              <w:left w:w="28" w:type="dxa"/>
              <w:right w:w="28" w:type="dxa"/>
            </w:tcMar>
            <w:vAlign w:val="center"/>
          </w:tcPr>
          <w:p w14:paraId="6777D5A8" w14:textId="77777777" w:rsidR="00B37D07" w:rsidRPr="005F056E" w:rsidRDefault="00B37D07" w:rsidP="00B37D07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ACUERDOS: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EAE51BF" w14:textId="346771CA" w:rsidR="00CD2D13" w:rsidRDefault="0001644F" w:rsidP="00CD2D13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1</w:t>
            </w:r>
            <w:r w:rsidR="00CD2D13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.- Falta Revisar el tema de Participaciones Estatales con Norma y Carlos</w:t>
            </w:r>
          </w:p>
          <w:p w14:paraId="7B4C731B" w14:textId="1AB930F2" w:rsidR="00CD2D13" w:rsidRPr="005F056E" w:rsidRDefault="0001644F" w:rsidP="00CD2D13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2</w:t>
            </w:r>
            <w:r w:rsidR="00CD2D13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.-Se presentara la pl</w:t>
            </w:r>
            <w:bookmarkStart w:id="0" w:name="_GoBack"/>
            <w:bookmarkEnd w:id="0"/>
            <w:r w:rsidR="00CD2D13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ataforma con el área de Presupuesto DPCP Ing. Alma</w:t>
            </w:r>
          </w:p>
        </w:tc>
      </w:tr>
    </w:tbl>
    <w:p w14:paraId="3D1E061B" w14:textId="3524AEC0" w:rsidR="009E5F5B" w:rsidRDefault="003611F4" w:rsidP="003611F4">
      <w:pPr>
        <w:tabs>
          <w:tab w:val="left" w:pos="5475"/>
        </w:tabs>
      </w:pPr>
      <w:r w:rsidRPr="008E30A4">
        <w:tab/>
      </w:r>
    </w:p>
    <w:p w14:paraId="590AF335" w14:textId="77777777" w:rsidR="00983516" w:rsidRPr="00C653E7" w:rsidRDefault="00983516" w:rsidP="00983516">
      <w:pPr>
        <w:pStyle w:val="Ttulo2"/>
        <w:spacing w:before="0"/>
        <w:rPr>
          <w:sz w:val="28"/>
          <w:lang w:val="es-ES"/>
        </w:rPr>
      </w:pPr>
      <w:bookmarkStart w:id="1" w:name="_Toc482808197"/>
      <w:bookmarkStart w:id="2" w:name="_Toc25749708"/>
      <w:r w:rsidRPr="00C653E7">
        <w:rPr>
          <w:sz w:val="28"/>
          <w:lang w:val="es-ES"/>
        </w:rPr>
        <w:t>12.0 Firmas de recepción</w:t>
      </w:r>
      <w:bookmarkEnd w:id="1"/>
      <w:bookmarkEnd w:id="2"/>
    </w:p>
    <w:p w14:paraId="19CF1100" w14:textId="77777777" w:rsidR="00983516" w:rsidRPr="00C653E7" w:rsidRDefault="00983516" w:rsidP="00983516">
      <w:pPr>
        <w:jc w:val="both"/>
        <w:rPr>
          <w:rFonts w:cs="Arial"/>
          <w:b/>
          <w:sz w:val="28"/>
          <w:lang w:val="es-ES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2268"/>
        <w:gridCol w:w="1647"/>
        <w:gridCol w:w="2152"/>
      </w:tblGrid>
      <w:tr w:rsidR="00983516" w:rsidRPr="00C653E7" w14:paraId="4D65CDAE" w14:textId="77777777" w:rsidTr="00B7688C">
        <w:trPr>
          <w:trHeight w:val="427"/>
        </w:trPr>
        <w:tc>
          <w:tcPr>
            <w:tcW w:w="2722" w:type="dxa"/>
            <w:shd w:val="clear" w:color="auto" w:fill="D9D9D9" w:themeFill="background1" w:themeFillShade="D9"/>
            <w:vAlign w:val="center"/>
          </w:tcPr>
          <w:p w14:paraId="37CBEFFD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Nombre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25C27F39" w14:textId="3DA63E8C" w:rsidR="00983516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Rol</w:t>
            </w:r>
          </w:p>
        </w:tc>
        <w:tc>
          <w:tcPr>
            <w:tcW w:w="1647" w:type="dxa"/>
            <w:shd w:val="clear" w:color="auto" w:fill="D9D9D9" w:themeFill="background1" w:themeFillShade="D9"/>
            <w:vAlign w:val="center"/>
          </w:tcPr>
          <w:p w14:paraId="31977E08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Fecha de recepción</w:t>
            </w:r>
          </w:p>
        </w:tc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1BCAC7F5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Firma</w:t>
            </w:r>
          </w:p>
        </w:tc>
      </w:tr>
      <w:tr w:rsidR="005B2A28" w:rsidRPr="00C653E7" w14:paraId="3B9033A9" w14:textId="77777777" w:rsidTr="00BA3435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55907795" w14:textId="406B6959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487422" w14:textId="029C4764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</w:tcPr>
          <w:p w14:paraId="509C107F" w14:textId="5CBA7A32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64B2325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7AC3779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261A9F8E" w14:textId="72FF0AC0" w:rsidR="005B2A28" w:rsidRPr="00C653E7" w:rsidRDefault="005B2A28" w:rsidP="005B2A28">
            <w:pPr>
              <w:rPr>
                <w:rFonts w:cs="Arial"/>
                <w:sz w:val="24"/>
                <w:szCs w:val="24"/>
                <w:lang w:val="es-ES" w:eastAsia="es-VE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667D729" w14:textId="0B7DC519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8B63229" w14:textId="73B540A4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EF8BE5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E106D0D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04D90BA1" w14:textId="2F70D89A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59FDDD5" w14:textId="32C7A0CE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10DECA7" w14:textId="3D4C4A35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92AE7EE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482AD853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721A609C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9CDEAA5" w14:textId="0132FBD2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BAF73EA" w14:textId="173256A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4FEA5C8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2E2DD92" w14:textId="77777777" w:rsidTr="00983516">
        <w:trPr>
          <w:trHeight w:val="398"/>
        </w:trPr>
        <w:tc>
          <w:tcPr>
            <w:tcW w:w="2722" w:type="dxa"/>
            <w:shd w:val="clear" w:color="auto" w:fill="auto"/>
            <w:vAlign w:val="center"/>
          </w:tcPr>
          <w:p w14:paraId="2EB9CCDB" w14:textId="122361C3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8F4CC32" w14:textId="6021F791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524A5D73" w14:textId="1BF34EC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9EFE2F7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7BE9AEA1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45AFA96" w14:textId="1B026793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14C3073" w14:textId="70B997D3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2EB6B18" w14:textId="726A3D2B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C783DDB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6B1A6575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4CF01845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1DFEDC7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76B1B58B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A8E95ED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7E4CC72A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EB33AD4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CE4C4A2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1F58712A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EFA2AE8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49777E1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281A1FF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30AAB3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4011608E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5B20505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0624720C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082BFF5C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AF03435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0F892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4B0E7ED4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35462749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3F37E078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DAB3894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A66F91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812D36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B107742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D60AB42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096C67C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63497623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445F68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3EC17C1D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1BBF85E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333FC60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C65BAA1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25B57E78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42371FE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1FC3390E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F70A3BB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F460803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CAE3513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</w:tbl>
    <w:p w14:paraId="6EDA7F28" w14:textId="77777777" w:rsidR="00983516" w:rsidRPr="00C653E7" w:rsidRDefault="00983516" w:rsidP="00983516">
      <w:pPr>
        <w:jc w:val="center"/>
        <w:rPr>
          <w:rFonts w:cs="Arial"/>
          <w:b/>
          <w:sz w:val="28"/>
          <w:lang w:val="es-ES"/>
        </w:rPr>
      </w:pPr>
    </w:p>
    <w:p w14:paraId="687702E9" w14:textId="2816B09F" w:rsidR="00983516" w:rsidRPr="008E30A4" w:rsidRDefault="00983516" w:rsidP="00983516">
      <w:pPr>
        <w:jc w:val="center"/>
      </w:pPr>
      <w:r>
        <w:rPr>
          <w:rFonts w:cs="Arial"/>
          <w:b/>
          <w:sz w:val="28"/>
        </w:rPr>
        <w:t>*****FIN DE DOCUMENTO*****</w:t>
      </w:r>
    </w:p>
    <w:sectPr w:rsidR="00983516" w:rsidRPr="008E30A4" w:rsidSect="00500006">
      <w:headerReference w:type="default" r:id="rId7"/>
      <w:footerReference w:type="default" r:id="rId8"/>
      <w:pgSz w:w="12240" w:h="15840"/>
      <w:pgMar w:top="212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7AA34E" w14:textId="77777777" w:rsidR="000A301F" w:rsidRDefault="000A301F" w:rsidP="00C437A5">
      <w:r>
        <w:separator/>
      </w:r>
    </w:p>
  </w:endnote>
  <w:endnote w:type="continuationSeparator" w:id="0">
    <w:p w14:paraId="7379B442" w14:textId="77777777" w:rsidR="000A301F" w:rsidRDefault="000A301F" w:rsidP="00C43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B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rima Sans">
    <w:altName w:val="Calibri"/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3CA48D" w14:textId="1FE9B377" w:rsidR="0030722F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b/>
        <w:bCs/>
        <w:szCs w:val="24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40F948B5" wp14:editId="30DFAD24">
              <wp:simplePos x="0" y="0"/>
              <wp:positionH relativeFrom="margin">
                <wp:posOffset>-485775</wp:posOffset>
              </wp:positionH>
              <wp:positionV relativeFrom="paragraph">
                <wp:posOffset>59690</wp:posOffset>
              </wp:positionV>
              <wp:extent cx="6372225" cy="0"/>
              <wp:effectExtent l="0" t="19050" r="47625" b="3810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72225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3981FAD" id="Conector recto 4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.25pt,4.7pt" to="463.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" strokecolor="#a8d08d [1945]" strokeweight="4pt">
              <v:stroke joinstyle="miter"/>
              <w10:wrap anchorx="margin"/>
            </v:line>
          </w:pict>
        </mc:Fallback>
      </mc:AlternateContent>
    </w:r>
  </w:p>
  <w:p w14:paraId="579C148B" w14:textId="1BA38B72" w:rsidR="0030722F" w:rsidRPr="00500006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sz w:val="16"/>
      </w:rPr>
    </w:pP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</w:rPr>
      <w:instrText xml:space="preserve"> PAGE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01644F">
      <w:rPr>
        <w:rFonts w:ascii="Arial" w:hAnsi="Arial" w:cs="Arial"/>
        <w:b/>
        <w:bCs/>
        <w:noProof/>
        <w:sz w:val="18"/>
      </w:rPr>
      <w:t>2</w:t>
    </w:r>
    <w:r w:rsidRPr="00111F93">
      <w:rPr>
        <w:rFonts w:ascii="Arial" w:hAnsi="Arial" w:cs="Arial"/>
        <w:b/>
        <w:bCs/>
        <w:szCs w:val="24"/>
      </w:rPr>
      <w:fldChar w:fldCharType="end"/>
    </w:r>
    <w:r w:rsidRPr="009700C9">
      <w:rPr>
        <w:rFonts w:ascii="Arial" w:hAnsi="Arial" w:cs="Arial"/>
        <w:sz w:val="18"/>
      </w:rPr>
      <w:t xml:space="preserve"> de </w:t>
    </w: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</w:rPr>
      <w:instrText xml:space="preserve"> NUMPAGES 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01644F">
      <w:rPr>
        <w:rFonts w:ascii="Arial" w:hAnsi="Arial" w:cs="Arial"/>
        <w:b/>
        <w:bCs/>
        <w:noProof/>
        <w:sz w:val="18"/>
      </w:rPr>
      <w:t>2</w:t>
    </w:r>
    <w:r w:rsidRPr="00111F93">
      <w:rPr>
        <w:rFonts w:ascii="Arial" w:hAnsi="Arial" w:cs="Arial"/>
        <w:b/>
        <w:bCs/>
        <w:szCs w:val="24"/>
      </w:rPr>
      <w:fldChar w:fldCharType="end"/>
    </w:r>
  </w:p>
  <w:p w14:paraId="3B341A83" w14:textId="77777777" w:rsidR="0030722F" w:rsidRPr="00C869CC" w:rsidRDefault="0030722F" w:rsidP="00500006">
    <w:pPr>
      <w:rPr>
        <w:rFonts w:eastAsia="Corbel" w:cs="Arial"/>
        <w:sz w:val="16"/>
        <w:lang w:val="es-ES"/>
      </w:rPr>
    </w:pPr>
    <w:r>
      <w:rPr>
        <w:noProof/>
        <w:lang w:eastAsia="es-MX"/>
      </w:rPr>
      <w:drawing>
        <wp:anchor distT="0" distB="0" distL="114300" distR="114300" simplePos="0" relativeHeight="251740160" behindDoc="0" locked="0" layoutInCell="1" allowOverlap="1" wp14:anchorId="52513B60" wp14:editId="115FB42F">
          <wp:simplePos x="0" y="0"/>
          <wp:positionH relativeFrom="page">
            <wp:posOffset>76200</wp:posOffset>
          </wp:positionH>
          <wp:positionV relativeFrom="margin">
            <wp:align>bottom</wp:align>
          </wp:positionV>
          <wp:extent cx="1403350" cy="1295400"/>
          <wp:effectExtent l="0" t="0" r="6350" b="0"/>
          <wp:wrapNone/>
          <wp:docPr id="79" name="Imagen 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1295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D2E06">
      <w:rPr>
        <w:rFonts w:cs="Arial"/>
        <w:b/>
        <w:color w:val="000000"/>
        <w:sz w:val="15"/>
        <w:szCs w:val="15"/>
        <w:lang w:val="es-ES" w:eastAsia="ja-JP"/>
      </w:rPr>
      <w:t>CONFORME A LA NORMA ISO 9001-2015/ NMX-CC-9001-IMNC-2015</w:t>
    </w:r>
    <w:r>
      <w:rPr>
        <w:rFonts w:cs="Arial"/>
        <w:b/>
        <w:color w:val="000000"/>
        <w:sz w:val="15"/>
        <w:szCs w:val="15"/>
        <w:lang w:val="es-ES" w:eastAsia="ja-JP"/>
      </w:rPr>
      <w:t xml:space="preserve">                       </w:t>
    </w:r>
    <w:r w:rsidRPr="00C869CC">
      <w:rPr>
        <w:rFonts w:cs="Arial"/>
        <w:b/>
        <w:color w:val="000000"/>
        <w:sz w:val="15"/>
        <w:szCs w:val="15"/>
        <w:lang w:val="es-ES" w:eastAsia="ja-JP"/>
      </w:rPr>
      <w:t xml:space="preserve">                                       </w:t>
    </w:r>
  </w:p>
  <w:p w14:paraId="58E9F85E" w14:textId="75F45120" w:rsidR="0030722F" w:rsidRPr="00C869CC" w:rsidRDefault="0030722F" w:rsidP="00500006">
    <w:pPr>
      <w:spacing w:before="100" w:beforeAutospacing="1"/>
      <w:ind w:right="-180"/>
      <w:contextualSpacing/>
      <w:rPr>
        <w:rFonts w:cs="Arial"/>
        <w:color w:val="000000"/>
        <w:sz w:val="15"/>
        <w:szCs w:val="15"/>
        <w:lang w:val="es-ES" w:eastAsia="ja-JP"/>
      </w:rPr>
    </w:pP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Infinite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Computer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Solutions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, S.A. de C.V. </w:t>
    </w:r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                                           </w:t>
    </w:r>
    <w:proofErr w:type="gramStart"/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>Carolina  #</w:t>
    </w:r>
    <w:proofErr w:type="gramEnd"/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113-205 Col. Nochebuena, 03720 CDMX</w:t>
    </w:r>
  </w:p>
  <w:p w14:paraId="22EA13C1" w14:textId="47E3BEEA" w:rsidR="0030722F" w:rsidRPr="00C869CC" w:rsidRDefault="0030722F" w:rsidP="00500006">
    <w:pPr>
      <w:spacing w:before="8" w:line="100" w:lineRule="exact"/>
      <w:rPr>
        <w:sz w:val="11"/>
        <w:szCs w:val="11"/>
        <w:lang w:val="es-ES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1F902E8A" wp14:editId="531CB2A8">
          <wp:simplePos x="0" y="0"/>
          <wp:positionH relativeFrom="page">
            <wp:posOffset>908685</wp:posOffset>
          </wp:positionH>
          <wp:positionV relativeFrom="page">
            <wp:posOffset>9481820</wp:posOffset>
          </wp:positionV>
          <wp:extent cx="152400" cy="152400"/>
          <wp:effectExtent l="0" t="0" r="0" b="0"/>
          <wp:wrapNone/>
          <wp:docPr id="80" name="Imagen 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049248" w14:textId="415E7FE0" w:rsidR="0030722F" w:rsidRPr="00C869CC" w:rsidRDefault="0030722F" w:rsidP="00500006">
    <w:pPr>
      <w:pStyle w:val="Piedepgina"/>
      <w:rPr>
        <w:rFonts w:ascii="Calibri" w:hAnsi="Calibri"/>
        <w:sz w:val="22"/>
        <w:lang w:val="es-ES"/>
      </w:rPr>
    </w:pPr>
    <w:r>
      <w:rPr>
        <w:noProof/>
        <w:lang w:eastAsia="es-MX"/>
      </w:rPr>
      <w:drawing>
        <wp:anchor distT="0" distB="0" distL="114300" distR="114300" simplePos="0" relativeHeight="251715584" behindDoc="1" locked="0" layoutInCell="1" allowOverlap="1" wp14:anchorId="5790B9CB" wp14:editId="47195630">
          <wp:simplePos x="0" y="0"/>
          <wp:positionH relativeFrom="page">
            <wp:posOffset>5617210</wp:posOffset>
          </wp:positionH>
          <wp:positionV relativeFrom="page">
            <wp:posOffset>9483090</wp:posOffset>
          </wp:positionV>
          <wp:extent cx="152400" cy="152400"/>
          <wp:effectExtent l="0" t="0" r="0" b="0"/>
          <wp:wrapNone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89984" behindDoc="1" locked="0" layoutInCell="1" allowOverlap="1" wp14:anchorId="7BB6F515" wp14:editId="5E638F32">
          <wp:simplePos x="0" y="0"/>
          <wp:positionH relativeFrom="page">
            <wp:posOffset>3423285</wp:posOffset>
          </wp:positionH>
          <wp:positionV relativeFrom="page">
            <wp:posOffset>9492615</wp:posOffset>
          </wp:positionV>
          <wp:extent cx="152400" cy="152400"/>
          <wp:effectExtent l="0" t="0" r="0" b="0"/>
          <wp:wrapNone/>
          <wp:docPr id="81" name="Imagen 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5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hyperlink r:id="rId5">
      <w:r w:rsidRPr="00C869CC">
        <w:rPr>
          <w:rFonts w:ascii="Corbel" w:eastAsia="Corbel" w:hAnsi="Corbel" w:cs="Corbel"/>
          <w:sz w:val="13"/>
          <w:szCs w:val="13"/>
          <w:lang w:val="es-ES"/>
        </w:rPr>
        <w:t>s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p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r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t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e@INFINITE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c</w:t>
      </w:r>
      <w:r w:rsidRPr="00C869CC">
        <w:rPr>
          <w:rFonts w:ascii="Corbel" w:eastAsia="Corbel" w:hAnsi="Corbel" w:cs="Corbel"/>
          <w:spacing w:val="2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                    6547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96</w:t>
    </w:r>
    <w:r w:rsidRPr="00C869CC">
      <w:rPr>
        <w:rFonts w:ascii="Corbel" w:eastAsia="Corbel" w:hAnsi="Corbel" w:cs="Corbel"/>
        <w:spacing w:val="-1"/>
        <w:sz w:val="13"/>
        <w:szCs w:val="13"/>
        <w:lang w:val="es-ES"/>
      </w:rPr>
      <w:t>1</w:t>
    </w:r>
    <w:r w:rsidRPr="00C869CC">
      <w:rPr>
        <w:rFonts w:ascii="Corbel" w:eastAsia="Corbel" w:hAnsi="Corbel" w:cs="Corbel"/>
        <w:sz w:val="13"/>
        <w:szCs w:val="13"/>
        <w:lang w:val="es-ES"/>
      </w:rPr>
      <w:t>2,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6379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5074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y</w:t>
    </w:r>
    <w:r w:rsidRPr="00C869CC">
      <w:rPr>
        <w:rFonts w:ascii="Corbel" w:eastAsia="Corbel" w:hAnsi="Corbel" w:cs="Corbel"/>
        <w:spacing w:val="1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 xml:space="preserve">75                                                                                </w:t>
    </w:r>
    <w:hyperlink r:id="rId6">
      <w:r w:rsidRPr="00C869CC">
        <w:rPr>
          <w:rFonts w:ascii="Corbel" w:eastAsia="Corbel" w:hAnsi="Corbel" w:cs="Corbel"/>
          <w:sz w:val="13"/>
          <w:szCs w:val="13"/>
          <w:lang w:val="es-ES"/>
        </w:rPr>
        <w:t>www.INFINITE.mx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</w:t>
    </w:r>
  </w:p>
  <w:p w14:paraId="0F6C8C5B" w14:textId="77777777" w:rsidR="0030722F" w:rsidRPr="00C869CC" w:rsidRDefault="0030722F" w:rsidP="00500006">
    <w:pPr>
      <w:pStyle w:val="Piedepgina"/>
      <w:rPr>
        <w:lang w:val="es-ES"/>
      </w:rPr>
    </w:pPr>
  </w:p>
  <w:p w14:paraId="21E3C660" w14:textId="77777777" w:rsidR="0030722F" w:rsidRPr="00021FA0" w:rsidRDefault="0030722F" w:rsidP="00500006">
    <w:pPr>
      <w:spacing w:before="100" w:beforeAutospacing="1" w:line="0" w:lineRule="atLeast"/>
      <w:ind w:right="-180"/>
      <w:contextualSpacing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4A0529" w14:textId="77777777" w:rsidR="000A301F" w:rsidRDefault="000A301F" w:rsidP="00C437A5">
      <w:r>
        <w:separator/>
      </w:r>
    </w:p>
  </w:footnote>
  <w:footnote w:type="continuationSeparator" w:id="0">
    <w:p w14:paraId="41D9B6B7" w14:textId="77777777" w:rsidR="000A301F" w:rsidRDefault="000A301F" w:rsidP="00C43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84C24" w14:textId="33859F3E" w:rsidR="0030722F" w:rsidRDefault="0030722F" w:rsidP="00C437A5">
    <w:pPr>
      <w:pStyle w:val="Encabezado"/>
    </w:pPr>
  </w:p>
  <w:tbl>
    <w:tblPr>
      <w:tblpPr w:leftFromText="141" w:rightFromText="141" w:vertAnchor="text" w:horzAnchor="margin" w:tblpXSpec="center" w:tblpY="366"/>
      <w:tblOverlap w:val="never"/>
      <w:tblW w:w="40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55"/>
      <w:gridCol w:w="1224"/>
      <w:gridCol w:w="1014"/>
      <w:gridCol w:w="613"/>
    </w:tblGrid>
    <w:tr w:rsidR="0030722F" w:rsidRPr="00565040" w14:paraId="3040BA4D" w14:textId="77777777" w:rsidTr="002D00C3">
      <w:trPr>
        <w:trHeight w:val="441"/>
      </w:trPr>
      <w:tc>
        <w:tcPr>
          <w:tcW w:w="1155" w:type="dxa"/>
          <w:shd w:val="clear" w:color="auto" w:fill="A8D08D" w:themeFill="accent6" w:themeFillTint="99"/>
        </w:tcPr>
        <w:p w14:paraId="71FDD6CB" w14:textId="4E29E660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TIPO DE DOCUMENTO</w:t>
          </w:r>
        </w:p>
      </w:tc>
      <w:tc>
        <w:tcPr>
          <w:tcW w:w="1224" w:type="dxa"/>
          <w:shd w:val="clear" w:color="auto" w:fill="A8D08D" w:themeFill="accent6" w:themeFillTint="99"/>
        </w:tcPr>
        <w:p w14:paraId="32262228" w14:textId="246D94F6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NOMBRE</w:t>
          </w:r>
        </w:p>
      </w:tc>
      <w:tc>
        <w:tcPr>
          <w:tcW w:w="1014" w:type="dxa"/>
          <w:shd w:val="clear" w:color="auto" w:fill="A8D08D" w:themeFill="accent6" w:themeFillTint="99"/>
        </w:tcPr>
        <w:p w14:paraId="7BF92E78" w14:textId="21E3FF53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CÓDIGO</w:t>
          </w:r>
        </w:p>
      </w:tc>
      <w:tc>
        <w:tcPr>
          <w:tcW w:w="613" w:type="dxa"/>
          <w:shd w:val="clear" w:color="auto" w:fill="A8D08D" w:themeFill="accent6" w:themeFillTint="99"/>
        </w:tcPr>
        <w:p w14:paraId="2178BEE9" w14:textId="0A548F94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REV</w:t>
          </w:r>
        </w:p>
      </w:tc>
    </w:tr>
    <w:tr w:rsidR="0030722F" w:rsidRPr="00565040" w14:paraId="240A117A" w14:textId="77777777" w:rsidTr="008C1C01">
      <w:trPr>
        <w:trHeight w:val="64"/>
      </w:trPr>
      <w:tc>
        <w:tcPr>
          <w:tcW w:w="1155" w:type="dxa"/>
          <w:shd w:val="clear" w:color="auto" w:fill="auto"/>
        </w:tcPr>
        <w:p w14:paraId="3E37E4A7" w14:textId="77777777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Formato</w:t>
          </w:r>
        </w:p>
      </w:tc>
      <w:tc>
        <w:tcPr>
          <w:tcW w:w="1224" w:type="dxa"/>
          <w:shd w:val="clear" w:color="auto" w:fill="auto"/>
        </w:tcPr>
        <w:p w14:paraId="014BBBDB" w14:textId="4E1E5A8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Minuta</w:t>
          </w:r>
        </w:p>
      </w:tc>
      <w:tc>
        <w:tcPr>
          <w:tcW w:w="1014" w:type="dxa"/>
          <w:shd w:val="clear" w:color="auto" w:fill="auto"/>
        </w:tcPr>
        <w:p w14:paraId="51726439" w14:textId="15709E3C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FO-PLA-25</w:t>
          </w:r>
        </w:p>
      </w:tc>
      <w:tc>
        <w:tcPr>
          <w:tcW w:w="613" w:type="dxa"/>
          <w:shd w:val="clear" w:color="auto" w:fill="auto"/>
        </w:tcPr>
        <w:p w14:paraId="2C7BCA3B" w14:textId="2078DE3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00</w:t>
          </w:r>
        </w:p>
      </w:tc>
    </w:tr>
  </w:tbl>
  <w:p w14:paraId="314D3935" w14:textId="557E1DCC" w:rsidR="0030722F" w:rsidRDefault="002D00C3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423D0C" wp14:editId="49E2D5AB">
              <wp:simplePos x="0" y="0"/>
              <wp:positionH relativeFrom="margin">
                <wp:posOffset>-254445</wp:posOffset>
              </wp:positionH>
              <wp:positionV relativeFrom="paragraph">
                <wp:posOffset>990837</wp:posOffset>
              </wp:positionV>
              <wp:extent cx="6114197" cy="0"/>
              <wp:effectExtent l="0" t="19050" r="39370" b="38100"/>
              <wp:wrapNone/>
              <wp:docPr id="83" name="Conector recto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14197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7279AC0" id="Conector recto 8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05pt,78pt" to="461.4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" strokecolor="#a8d08d [1945]" strokeweight="4pt">
              <v:stroke joinstyle="miter"/>
              <w10:wrap anchorx="margin"/>
            </v:line>
          </w:pict>
        </mc:Fallback>
      </mc:AlternateContent>
    </w:r>
    <w:r w:rsidR="008C1C01" w:rsidRPr="00423135">
      <w:rPr>
        <w:noProof/>
        <w:lang w:eastAsia="es-MX"/>
      </w:rPr>
      <w:drawing>
        <wp:anchor distT="0" distB="0" distL="114300" distR="114300" simplePos="0" relativeHeight="251672576" behindDoc="0" locked="0" layoutInCell="1" allowOverlap="1" wp14:anchorId="76B0936C" wp14:editId="77DAC0DD">
          <wp:simplePos x="0" y="0"/>
          <wp:positionH relativeFrom="column">
            <wp:posOffset>-213503</wp:posOffset>
          </wp:positionH>
          <wp:positionV relativeFrom="paragraph">
            <wp:posOffset>55049</wp:posOffset>
          </wp:positionV>
          <wp:extent cx="1521725" cy="805575"/>
          <wp:effectExtent l="0" t="0" r="2540" b="0"/>
          <wp:wrapNone/>
          <wp:docPr id="5" name="Imagen 5" descr="C:\Users\lenovo\Desktop\NUEVOS LOGOS INAP\INAP_LOGO-202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NUEVOS LOGOS INAP\INAP_LOGO-202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730" cy="811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1C01" w:rsidRPr="009962FD">
      <w:rPr>
        <w:noProof/>
        <w:lang w:eastAsia="es-MX"/>
      </w:rPr>
      <w:drawing>
        <wp:anchor distT="0" distB="0" distL="114300" distR="114300" simplePos="0" relativeHeight="251679744" behindDoc="0" locked="0" layoutInCell="1" allowOverlap="1" wp14:anchorId="36A4A301" wp14:editId="33DE958D">
          <wp:simplePos x="0" y="0"/>
          <wp:positionH relativeFrom="margin">
            <wp:posOffset>4194146</wp:posOffset>
          </wp:positionH>
          <wp:positionV relativeFrom="paragraph">
            <wp:posOffset>123711</wp:posOffset>
          </wp:positionV>
          <wp:extent cx="1866900" cy="738505"/>
          <wp:effectExtent l="0" t="0" r="0" b="4445"/>
          <wp:wrapNone/>
          <wp:docPr id="6" name="Imagen 6" descr="C:\Users\lenovo\Desktop\escudo rojo tesoreria 980x39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escudo rojo tesoreria 980x39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6900" cy="738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B60D0"/>
    <w:multiLevelType w:val="hybridMultilevel"/>
    <w:tmpl w:val="A01E3B5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AE0EC0"/>
    <w:multiLevelType w:val="hybridMultilevel"/>
    <w:tmpl w:val="0504D3C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FE1B53"/>
    <w:multiLevelType w:val="hybridMultilevel"/>
    <w:tmpl w:val="45C61C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D716E"/>
    <w:multiLevelType w:val="multilevel"/>
    <w:tmpl w:val="CA804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F244AA"/>
    <w:multiLevelType w:val="multilevel"/>
    <w:tmpl w:val="E4B201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897488A"/>
    <w:multiLevelType w:val="multilevel"/>
    <w:tmpl w:val="42C28F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2532FCB"/>
    <w:multiLevelType w:val="multilevel"/>
    <w:tmpl w:val="82D6E5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4861B68"/>
    <w:multiLevelType w:val="hybridMultilevel"/>
    <w:tmpl w:val="C0284EDE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88516A8"/>
    <w:multiLevelType w:val="multilevel"/>
    <w:tmpl w:val="A1E8F1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B026D4D"/>
    <w:multiLevelType w:val="multilevel"/>
    <w:tmpl w:val="DBAE50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B36384E"/>
    <w:multiLevelType w:val="multilevel"/>
    <w:tmpl w:val="96303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3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2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D4"/>
    <w:rsid w:val="00001F0B"/>
    <w:rsid w:val="0001644F"/>
    <w:rsid w:val="00021FA0"/>
    <w:rsid w:val="000436B3"/>
    <w:rsid w:val="00045DDB"/>
    <w:rsid w:val="00053DEA"/>
    <w:rsid w:val="00064736"/>
    <w:rsid w:val="00075D08"/>
    <w:rsid w:val="0008032D"/>
    <w:rsid w:val="000935FA"/>
    <w:rsid w:val="000967A4"/>
    <w:rsid w:val="000A161A"/>
    <w:rsid w:val="000A1D49"/>
    <w:rsid w:val="000A301F"/>
    <w:rsid w:val="000B7548"/>
    <w:rsid w:val="000C40B7"/>
    <w:rsid w:val="000C4AA0"/>
    <w:rsid w:val="000C690A"/>
    <w:rsid w:val="001102DA"/>
    <w:rsid w:val="00111F93"/>
    <w:rsid w:val="00112158"/>
    <w:rsid w:val="00122558"/>
    <w:rsid w:val="0012767A"/>
    <w:rsid w:val="0013094A"/>
    <w:rsid w:val="0013522B"/>
    <w:rsid w:val="00136E74"/>
    <w:rsid w:val="001522CD"/>
    <w:rsid w:val="0016452C"/>
    <w:rsid w:val="001B0F85"/>
    <w:rsid w:val="001D1DD1"/>
    <w:rsid w:val="001D79D4"/>
    <w:rsid w:val="001E6E25"/>
    <w:rsid w:val="001F3316"/>
    <w:rsid w:val="002029C1"/>
    <w:rsid w:val="0021264F"/>
    <w:rsid w:val="00225228"/>
    <w:rsid w:val="00240493"/>
    <w:rsid w:val="00261D85"/>
    <w:rsid w:val="002A4DE6"/>
    <w:rsid w:val="002A5AC1"/>
    <w:rsid w:val="002C6FD9"/>
    <w:rsid w:val="002C72D6"/>
    <w:rsid w:val="002D00C3"/>
    <w:rsid w:val="002D0834"/>
    <w:rsid w:val="002D2E70"/>
    <w:rsid w:val="00300265"/>
    <w:rsid w:val="0030722F"/>
    <w:rsid w:val="00341A77"/>
    <w:rsid w:val="00346D62"/>
    <w:rsid w:val="003557B7"/>
    <w:rsid w:val="00355DA3"/>
    <w:rsid w:val="00357F8A"/>
    <w:rsid w:val="003611F4"/>
    <w:rsid w:val="0037182F"/>
    <w:rsid w:val="00382249"/>
    <w:rsid w:val="003A744D"/>
    <w:rsid w:val="003B012C"/>
    <w:rsid w:val="003B3778"/>
    <w:rsid w:val="003E49F4"/>
    <w:rsid w:val="003E7A9A"/>
    <w:rsid w:val="003F369C"/>
    <w:rsid w:val="00421C2E"/>
    <w:rsid w:val="00453878"/>
    <w:rsid w:val="004576B7"/>
    <w:rsid w:val="0046391B"/>
    <w:rsid w:val="004703B5"/>
    <w:rsid w:val="00473C8D"/>
    <w:rsid w:val="00485EA2"/>
    <w:rsid w:val="004A04D8"/>
    <w:rsid w:val="004E4264"/>
    <w:rsid w:val="004E76D4"/>
    <w:rsid w:val="004F1B1F"/>
    <w:rsid w:val="004F2086"/>
    <w:rsid w:val="004F58D9"/>
    <w:rsid w:val="00500006"/>
    <w:rsid w:val="00503E9E"/>
    <w:rsid w:val="00526EBF"/>
    <w:rsid w:val="00542769"/>
    <w:rsid w:val="0056038C"/>
    <w:rsid w:val="00565040"/>
    <w:rsid w:val="00574182"/>
    <w:rsid w:val="00575BAD"/>
    <w:rsid w:val="00595267"/>
    <w:rsid w:val="00596BDF"/>
    <w:rsid w:val="005A3680"/>
    <w:rsid w:val="005B2A28"/>
    <w:rsid w:val="005F056E"/>
    <w:rsid w:val="00603578"/>
    <w:rsid w:val="00632502"/>
    <w:rsid w:val="00634E02"/>
    <w:rsid w:val="00635EC0"/>
    <w:rsid w:val="006467D4"/>
    <w:rsid w:val="00675EAF"/>
    <w:rsid w:val="006800D6"/>
    <w:rsid w:val="006E2B19"/>
    <w:rsid w:val="007059CA"/>
    <w:rsid w:val="00706F02"/>
    <w:rsid w:val="00717384"/>
    <w:rsid w:val="007230EB"/>
    <w:rsid w:val="00767D46"/>
    <w:rsid w:val="0079534C"/>
    <w:rsid w:val="007A2BEA"/>
    <w:rsid w:val="007A3DAB"/>
    <w:rsid w:val="007A6198"/>
    <w:rsid w:val="007E2D49"/>
    <w:rsid w:val="00805249"/>
    <w:rsid w:val="00824F95"/>
    <w:rsid w:val="00826347"/>
    <w:rsid w:val="0084198F"/>
    <w:rsid w:val="00865AC8"/>
    <w:rsid w:val="00871B8C"/>
    <w:rsid w:val="00882E39"/>
    <w:rsid w:val="008868F4"/>
    <w:rsid w:val="008A5CC5"/>
    <w:rsid w:val="008A67CA"/>
    <w:rsid w:val="008B0188"/>
    <w:rsid w:val="008C1C01"/>
    <w:rsid w:val="008C73AC"/>
    <w:rsid w:val="008D0330"/>
    <w:rsid w:val="008D2884"/>
    <w:rsid w:val="008E30A4"/>
    <w:rsid w:val="008F20C8"/>
    <w:rsid w:val="00914C28"/>
    <w:rsid w:val="009171FF"/>
    <w:rsid w:val="0092004C"/>
    <w:rsid w:val="00921E9B"/>
    <w:rsid w:val="009220E0"/>
    <w:rsid w:val="00923B75"/>
    <w:rsid w:val="00935760"/>
    <w:rsid w:val="00940A0F"/>
    <w:rsid w:val="00940F4A"/>
    <w:rsid w:val="0094648B"/>
    <w:rsid w:val="00957145"/>
    <w:rsid w:val="0096043D"/>
    <w:rsid w:val="009700C9"/>
    <w:rsid w:val="009757A0"/>
    <w:rsid w:val="00983516"/>
    <w:rsid w:val="00991732"/>
    <w:rsid w:val="009A2BDA"/>
    <w:rsid w:val="009A6355"/>
    <w:rsid w:val="009D093C"/>
    <w:rsid w:val="009E5F5B"/>
    <w:rsid w:val="00A04C9F"/>
    <w:rsid w:val="00A06CF4"/>
    <w:rsid w:val="00A53669"/>
    <w:rsid w:val="00A6564C"/>
    <w:rsid w:val="00A65DA9"/>
    <w:rsid w:val="00A867E8"/>
    <w:rsid w:val="00A869DB"/>
    <w:rsid w:val="00A90B00"/>
    <w:rsid w:val="00A96CB6"/>
    <w:rsid w:val="00AD2680"/>
    <w:rsid w:val="00AD65D5"/>
    <w:rsid w:val="00AD71FD"/>
    <w:rsid w:val="00AF7AE1"/>
    <w:rsid w:val="00B06A08"/>
    <w:rsid w:val="00B075D6"/>
    <w:rsid w:val="00B15171"/>
    <w:rsid w:val="00B1663B"/>
    <w:rsid w:val="00B35981"/>
    <w:rsid w:val="00B37D07"/>
    <w:rsid w:val="00B43911"/>
    <w:rsid w:val="00B5236D"/>
    <w:rsid w:val="00B61ECF"/>
    <w:rsid w:val="00B6420A"/>
    <w:rsid w:val="00B804C1"/>
    <w:rsid w:val="00BC1BDE"/>
    <w:rsid w:val="00BE6F8E"/>
    <w:rsid w:val="00BF7F45"/>
    <w:rsid w:val="00C04195"/>
    <w:rsid w:val="00C14B1D"/>
    <w:rsid w:val="00C24887"/>
    <w:rsid w:val="00C262D0"/>
    <w:rsid w:val="00C4077C"/>
    <w:rsid w:val="00C437A5"/>
    <w:rsid w:val="00C4682B"/>
    <w:rsid w:val="00C653E7"/>
    <w:rsid w:val="00C713CD"/>
    <w:rsid w:val="00C72CA4"/>
    <w:rsid w:val="00C74196"/>
    <w:rsid w:val="00C84EA6"/>
    <w:rsid w:val="00C869CC"/>
    <w:rsid w:val="00CA1163"/>
    <w:rsid w:val="00CD1703"/>
    <w:rsid w:val="00CD2D13"/>
    <w:rsid w:val="00CE662C"/>
    <w:rsid w:val="00D13A5E"/>
    <w:rsid w:val="00D175E2"/>
    <w:rsid w:val="00D374D9"/>
    <w:rsid w:val="00D45AD4"/>
    <w:rsid w:val="00D524E2"/>
    <w:rsid w:val="00D748E3"/>
    <w:rsid w:val="00D752B5"/>
    <w:rsid w:val="00D7763D"/>
    <w:rsid w:val="00D852E5"/>
    <w:rsid w:val="00DB080A"/>
    <w:rsid w:val="00DB63ED"/>
    <w:rsid w:val="00E02248"/>
    <w:rsid w:val="00E04EDA"/>
    <w:rsid w:val="00E2364D"/>
    <w:rsid w:val="00E33E88"/>
    <w:rsid w:val="00E664F9"/>
    <w:rsid w:val="00E66AC6"/>
    <w:rsid w:val="00E7068C"/>
    <w:rsid w:val="00E72E72"/>
    <w:rsid w:val="00E76DBA"/>
    <w:rsid w:val="00E82621"/>
    <w:rsid w:val="00E86ED8"/>
    <w:rsid w:val="00EA4764"/>
    <w:rsid w:val="00EB1AB8"/>
    <w:rsid w:val="00EC010B"/>
    <w:rsid w:val="00EC530E"/>
    <w:rsid w:val="00EE47D7"/>
    <w:rsid w:val="00F03C2C"/>
    <w:rsid w:val="00F12ECC"/>
    <w:rsid w:val="00F2306E"/>
    <w:rsid w:val="00F24D7B"/>
    <w:rsid w:val="00F26029"/>
    <w:rsid w:val="00F5289A"/>
    <w:rsid w:val="00F55819"/>
    <w:rsid w:val="00F56B75"/>
    <w:rsid w:val="00F848F9"/>
    <w:rsid w:val="00FA216D"/>
    <w:rsid w:val="00FD5FF6"/>
    <w:rsid w:val="00FF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050664"/>
  <w15:docId w15:val="{525D95A9-38E0-425B-8CB1-405D72A8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AD4"/>
    <w:rPr>
      <w:rFonts w:ascii="Futura Bk" w:hAnsi="Futura Bk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611F4"/>
    <w:pPr>
      <w:spacing w:before="480"/>
      <w:contextualSpacing/>
      <w:outlineLvl w:val="0"/>
    </w:pPr>
    <w:rPr>
      <w:rFonts w:ascii="Calibri Light" w:hAnsi="Calibri Light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11F4"/>
    <w:pPr>
      <w:spacing w:before="200"/>
      <w:outlineLvl w:val="1"/>
    </w:pPr>
    <w:rPr>
      <w:rFonts w:ascii="Calibri Light" w:hAnsi="Calibri Light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11F4"/>
    <w:pPr>
      <w:spacing w:before="200" w:line="271" w:lineRule="auto"/>
      <w:outlineLvl w:val="2"/>
    </w:pPr>
    <w:rPr>
      <w:rFonts w:ascii="Calibri Light" w:hAnsi="Calibri Light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11F4"/>
    <w:pPr>
      <w:spacing w:before="200"/>
      <w:outlineLvl w:val="3"/>
    </w:pPr>
    <w:rPr>
      <w:rFonts w:ascii="Calibri Light" w:hAnsi="Calibri Light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11F4"/>
    <w:pPr>
      <w:spacing w:before="200"/>
      <w:outlineLvl w:val="4"/>
    </w:pPr>
    <w:rPr>
      <w:rFonts w:ascii="Calibri Light" w:hAnsi="Calibri Light"/>
      <w:b/>
      <w:bCs/>
      <w:color w:val="7F7F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11F4"/>
    <w:pPr>
      <w:spacing w:line="271" w:lineRule="auto"/>
      <w:outlineLvl w:val="5"/>
    </w:pPr>
    <w:rPr>
      <w:rFonts w:ascii="Calibri Light" w:hAnsi="Calibri Light"/>
      <w:b/>
      <w:bCs/>
      <w:i/>
      <w:iCs/>
      <w:color w:val="7F7F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11F4"/>
    <w:pPr>
      <w:outlineLvl w:val="6"/>
    </w:pPr>
    <w:rPr>
      <w:rFonts w:ascii="Calibri Light" w:hAnsi="Calibri Light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11F4"/>
    <w:pPr>
      <w:outlineLvl w:val="7"/>
    </w:pPr>
    <w:rPr>
      <w:rFonts w:ascii="Calibri Light" w:hAnsi="Calibri Light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11F4"/>
    <w:pPr>
      <w:outlineLvl w:val="8"/>
    </w:pPr>
    <w:rPr>
      <w:rFonts w:ascii="Calibri Light" w:hAnsi="Calibri Light"/>
      <w:i/>
      <w:iCs/>
      <w:spacing w:val="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37A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37A5"/>
  </w:style>
  <w:style w:type="paragraph" w:styleId="Piedepgina">
    <w:name w:val="footer"/>
    <w:basedOn w:val="Normal"/>
    <w:link w:val="PiedepginaCar"/>
    <w:unhideWhenUsed/>
    <w:rsid w:val="00C437A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7A5"/>
  </w:style>
  <w:style w:type="paragraph" w:styleId="Textoindependiente">
    <w:name w:val="Body Text"/>
    <w:aliases w:val="Body Text Char1"/>
    <w:basedOn w:val="Normal"/>
    <w:link w:val="TextoindependienteCar"/>
    <w:rsid w:val="00C437A5"/>
    <w:pPr>
      <w:keepLines/>
      <w:spacing w:before="120"/>
    </w:pPr>
  </w:style>
  <w:style w:type="character" w:customStyle="1" w:styleId="TextoindependienteCar">
    <w:name w:val="Texto independiente Car"/>
    <w:aliases w:val="Body Text Char1 Car"/>
    <w:link w:val="Textoindependiente"/>
    <w:rsid w:val="00C437A5"/>
    <w:rPr>
      <w:rFonts w:ascii="Futura Bk" w:eastAsia="Times New Roman" w:hAnsi="Futura Bk" w:cs="Times New Roman"/>
      <w:szCs w:val="20"/>
      <w:lang w:val="en-US"/>
    </w:rPr>
  </w:style>
  <w:style w:type="table" w:styleId="Tablaconcuadrcula">
    <w:name w:val="Table Grid"/>
    <w:basedOn w:val="Tablanormal"/>
    <w:uiPriority w:val="99"/>
    <w:rsid w:val="00C437A5"/>
    <w:rPr>
      <w:rFonts w:ascii="Times New Roman" w:hAnsi="Times New Roman"/>
      <w:lang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uiPriority w:val="9"/>
    <w:rsid w:val="003611F4"/>
    <w:rPr>
      <w:rFonts w:ascii="Calibri Light" w:eastAsia="Times New Roman" w:hAnsi="Calibri Light" w:cs="Times New Roman"/>
      <w:b/>
      <w:bCs/>
      <w:sz w:val="28"/>
      <w:szCs w:val="28"/>
    </w:rPr>
  </w:style>
  <w:style w:type="character" w:customStyle="1" w:styleId="Ttulo2Car">
    <w:name w:val="Título 2 Car"/>
    <w:link w:val="Ttulo2"/>
    <w:uiPriority w:val="9"/>
    <w:semiHidden/>
    <w:rsid w:val="003611F4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Ttulo3Car">
    <w:name w:val="Título 3 Car"/>
    <w:link w:val="Ttulo3"/>
    <w:uiPriority w:val="9"/>
    <w:semiHidden/>
    <w:rsid w:val="003611F4"/>
    <w:rPr>
      <w:rFonts w:ascii="Calibri Light" w:eastAsia="Times New Roman" w:hAnsi="Calibri Light" w:cs="Times New Roman"/>
      <w:b/>
      <w:bCs/>
    </w:rPr>
  </w:style>
  <w:style w:type="character" w:customStyle="1" w:styleId="Ttulo4Car">
    <w:name w:val="Título 4 Car"/>
    <w:link w:val="Ttulo4"/>
    <w:uiPriority w:val="9"/>
    <w:semiHidden/>
    <w:rsid w:val="003611F4"/>
    <w:rPr>
      <w:rFonts w:ascii="Calibri Light" w:eastAsia="Times New Roman" w:hAnsi="Calibri Light" w:cs="Times New Roman"/>
      <w:b/>
      <w:bCs/>
      <w:i/>
      <w:iCs/>
    </w:rPr>
  </w:style>
  <w:style w:type="character" w:customStyle="1" w:styleId="Ttulo5Car">
    <w:name w:val="Título 5 Car"/>
    <w:link w:val="Ttulo5"/>
    <w:uiPriority w:val="9"/>
    <w:semiHidden/>
    <w:rsid w:val="003611F4"/>
    <w:rPr>
      <w:rFonts w:ascii="Calibri Light" w:eastAsia="Times New Roman" w:hAnsi="Calibri Light" w:cs="Times New Roman"/>
      <w:b/>
      <w:bCs/>
      <w:color w:val="7F7F7F"/>
    </w:rPr>
  </w:style>
  <w:style w:type="character" w:customStyle="1" w:styleId="Ttulo6Car">
    <w:name w:val="Título 6 Car"/>
    <w:link w:val="Ttulo6"/>
    <w:uiPriority w:val="9"/>
    <w:semiHidden/>
    <w:rsid w:val="003611F4"/>
    <w:rPr>
      <w:rFonts w:ascii="Calibri Light" w:eastAsia="Times New Roman" w:hAnsi="Calibri Light" w:cs="Times New Roman"/>
      <w:b/>
      <w:bCs/>
      <w:i/>
      <w:iCs/>
      <w:color w:val="7F7F7F"/>
    </w:rPr>
  </w:style>
  <w:style w:type="character" w:customStyle="1" w:styleId="Ttulo7Car">
    <w:name w:val="Título 7 Car"/>
    <w:link w:val="Ttulo7"/>
    <w:uiPriority w:val="9"/>
    <w:semiHidden/>
    <w:rsid w:val="003611F4"/>
    <w:rPr>
      <w:rFonts w:ascii="Calibri Light" w:eastAsia="Times New Roman" w:hAnsi="Calibri Light" w:cs="Times New Roman"/>
      <w:i/>
      <w:iCs/>
    </w:rPr>
  </w:style>
  <w:style w:type="character" w:customStyle="1" w:styleId="Ttulo8Car">
    <w:name w:val="Título 8 Car"/>
    <w:link w:val="Ttulo8"/>
    <w:uiPriority w:val="9"/>
    <w:semiHidden/>
    <w:rsid w:val="003611F4"/>
    <w:rPr>
      <w:rFonts w:ascii="Calibri Light" w:eastAsia="Times New Roman" w:hAnsi="Calibri Light" w:cs="Times New Roman"/>
      <w:sz w:val="20"/>
      <w:szCs w:val="20"/>
    </w:rPr>
  </w:style>
  <w:style w:type="character" w:customStyle="1" w:styleId="Ttulo9Car">
    <w:name w:val="Título 9 Car"/>
    <w:link w:val="Ttulo9"/>
    <w:uiPriority w:val="9"/>
    <w:semiHidden/>
    <w:rsid w:val="003611F4"/>
    <w:rPr>
      <w:rFonts w:ascii="Calibri Light" w:eastAsia="Times New Roman" w:hAnsi="Calibri Light" w:cs="Times New Roman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3611F4"/>
    <w:pPr>
      <w:pBdr>
        <w:bottom w:val="single" w:sz="4" w:space="1" w:color="auto"/>
      </w:pBdr>
      <w:contextualSpacing/>
    </w:pPr>
    <w:rPr>
      <w:rFonts w:ascii="Calibri Light" w:hAnsi="Calibri Light"/>
      <w:spacing w:val="5"/>
      <w:sz w:val="52"/>
      <w:szCs w:val="52"/>
    </w:rPr>
  </w:style>
  <w:style w:type="character" w:customStyle="1" w:styleId="TtuloCar">
    <w:name w:val="Título Car"/>
    <w:link w:val="Ttulo"/>
    <w:uiPriority w:val="10"/>
    <w:rsid w:val="003611F4"/>
    <w:rPr>
      <w:rFonts w:ascii="Calibri Light" w:eastAsia="Times New Roman" w:hAnsi="Calibri Light" w:cs="Times New Roman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611F4"/>
    <w:pPr>
      <w:spacing w:after="600"/>
    </w:pPr>
    <w:rPr>
      <w:rFonts w:ascii="Calibri Light" w:hAnsi="Calibri Light"/>
      <w:i/>
      <w:iCs/>
      <w:spacing w:val="13"/>
      <w:sz w:val="24"/>
      <w:szCs w:val="24"/>
    </w:rPr>
  </w:style>
  <w:style w:type="character" w:customStyle="1" w:styleId="SubttuloCar">
    <w:name w:val="Subtítulo Car"/>
    <w:link w:val="Subttulo"/>
    <w:uiPriority w:val="11"/>
    <w:rsid w:val="003611F4"/>
    <w:rPr>
      <w:rFonts w:ascii="Calibri Light" w:eastAsia="Times New Roman" w:hAnsi="Calibri Light" w:cs="Times New Roman"/>
      <w:i/>
      <w:iCs/>
      <w:spacing w:val="13"/>
      <w:sz w:val="24"/>
      <w:szCs w:val="24"/>
    </w:rPr>
  </w:style>
  <w:style w:type="character" w:styleId="Textoennegrita">
    <w:name w:val="Strong"/>
    <w:uiPriority w:val="22"/>
    <w:qFormat/>
    <w:rsid w:val="003611F4"/>
    <w:rPr>
      <w:b/>
      <w:bCs/>
    </w:rPr>
  </w:style>
  <w:style w:type="character" w:styleId="nfasis">
    <w:name w:val="Emphasis"/>
    <w:uiPriority w:val="20"/>
    <w:qFormat/>
    <w:rsid w:val="003611F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nespaciado">
    <w:name w:val="No Spacing"/>
    <w:basedOn w:val="Normal"/>
    <w:uiPriority w:val="1"/>
    <w:qFormat/>
    <w:rsid w:val="003611F4"/>
  </w:style>
  <w:style w:type="paragraph" w:styleId="Prrafodelista">
    <w:name w:val="List Paragraph"/>
    <w:basedOn w:val="Normal"/>
    <w:uiPriority w:val="34"/>
    <w:qFormat/>
    <w:rsid w:val="003611F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611F4"/>
    <w:pPr>
      <w:spacing w:before="200"/>
      <w:ind w:left="360" w:right="360"/>
    </w:pPr>
    <w:rPr>
      <w:i/>
      <w:iCs/>
    </w:rPr>
  </w:style>
  <w:style w:type="character" w:customStyle="1" w:styleId="CitaCar">
    <w:name w:val="Cita Car"/>
    <w:link w:val="Cita"/>
    <w:uiPriority w:val="29"/>
    <w:rsid w:val="003611F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11F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destacadaCar">
    <w:name w:val="Cita destacada Car"/>
    <w:link w:val="Citadestacada"/>
    <w:uiPriority w:val="30"/>
    <w:rsid w:val="003611F4"/>
    <w:rPr>
      <w:b/>
      <w:bCs/>
      <w:i/>
      <w:iCs/>
    </w:rPr>
  </w:style>
  <w:style w:type="character" w:styleId="nfasissutil">
    <w:name w:val="Subtle Emphasis"/>
    <w:uiPriority w:val="19"/>
    <w:qFormat/>
    <w:rsid w:val="003611F4"/>
    <w:rPr>
      <w:i/>
      <w:iCs/>
    </w:rPr>
  </w:style>
  <w:style w:type="character" w:styleId="nfasisintenso">
    <w:name w:val="Intense Emphasis"/>
    <w:uiPriority w:val="21"/>
    <w:qFormat/>
    <w:rsid w:val="003611F4"/>
    <w:rPr>
      <w:b/>
      <w:bCs/>
    </w:rPr>
  </w:style>
  <w:style w:type="character" w:styleId="Referenciasutil">
    <w:name w:val="Subtle Reference"/>
    <w:uiPriority w:val="31"/>
    <w:qFormat/>
    <w:rsid w:val="003611F4"/>
    <w:rPr>
      <w:smallCaps/>
    </w:rPr>
  </w:style>
  <w:style w:type="character" w:styleId="Referenciaintensa">
    <w:name w:val="Intense Reference"/>
    <w:uiPriority w:val="32"/>
    <w:qFormat/>
    <w:rsid w:val="003611F4"/>
    <w:rPr>
      <w:smallCaps/>
      <w:spacing w:val="5"/>
      <w:u w:val="single"/>
    </w:rPr>
  </w:style>
  <w:style w:type="character" w:styleId="Ttulodellibro">
    <w:name w:val="Book Title"/>
    <w:uiPriority w:val="33"/>
    <w:qFormat/>
    <w:rsid w:val="003611F4"/>
    <w:rPr>
      <w:i/>
      <w:i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611F4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68F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8F4"/>
    <w:rPr>
      <w:rFonts w:ascii="Segoe UI" w:hAnsi="Segoe UI" w:cs="Segoe UI"/>
      <w:sz w:val="18"/>
      <w:szCs w:val="18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A3DAB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hyperlink" Target="http://www.infinitecs.mx" TargetMode="External"/><Relationship Id="rId5" Type="http://schemas.openxmlformats.org/officeDocument/2006/relationships/hyperlink" Target="mailto:soporte@infinitecs.com.mx" TargetMode="External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%20Gonzalez%20R\Documents\Custom%20Office%20Templates\Plantilla%20formato%20INFINI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formato INFINITE</Template>
  <TotalTime>104</TotalTime>
  <Pages>2</Pages>
  <Words>229</Words>
  <Characters>1265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Gonzalez R</dc:creator>
  <cp:lastModifiedBy>DELL</cp:lastModifiedBy>
  <cp:revision>3</cp:revision>
  <dcterms:created xsi:type="dcterms:W3CDTF">2022-11-16T16:30:00Z</dcterms:created>
  <dcterms:modified xsi:type="dcterms:W3CDTF">2022-11-16T19:07:00Z</dcterms:modified>
</cp:coreProperties>
</file>