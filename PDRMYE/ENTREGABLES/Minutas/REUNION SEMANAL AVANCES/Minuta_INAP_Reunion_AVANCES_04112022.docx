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7A27D438" w:rsidR="00D45AD4" w:rsidRPr="005F056E" w:rsidRDefault="008A67CA" w:rsidP="008A67CA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A78C19D" w:rsidR="002A4DE6" w:rsidRPr="005F056E" w:rsidRDefault="00B43911" w:rsidP="003557B7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Reunión de revisión de avances de la Plataforma de Distribución de Recursos a Municipios y </w:t>
            </w:r>
            <w:r w:rsidR="003557B7">
              <w:rPr>
                <w:rFonts w:ascii="Arial" w:eastAsia="Calibri" w:hAnsi="Arial" w:cs="Arial"/>
                <w:sz w:val="24"/>
                <w:szCs w:val="24"/>
                <w:lang w:val="es-MX"/>
              </w:rPr>
              <w:t>Organismos Paraestatales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4C93D202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40D950" w14:textId="2DBD73B1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3DDBC75" w14:textId="3577B7F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DCCP</w:t>
            </w:r>
          </w:p>
        </w:tc>
      </w:tr>
      <w:tr w:rsidR="00B37D07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6ED6ED4A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44A81C3C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99D91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  <w:bookmarkStart w:id="0" w:name="_GoBack"/>
            <w:bookmarkEnd w:id="0"/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6D4F703" w14:textId="12CD39ED" w:rsidR="00B37D07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Cálculos de Datos de CPH.</w:t>
            </w:r>
          </w:p>
          <w:p w14:paraId="26DFF3DC" w14:textId="00E771CD" w:rsidR="007A3DAB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Administración de Usuarios</w:t>
            </w:r>
          </w:p>
          <w:p w14:paraId="18DE81B4" w14:textId="3297F976" w:rsidR="009220E0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“Formato de Registro de Usuarios”</w:t>
            </w:r>
            <w:r w:rsidR="009220E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67736AE2" w14:textId="77777777" w:rsidR="007A3DAB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Integración de Arquitectura</w:t>
            </w:r>
          </w:p>
          <w:p w14:paraId="4B86273F" w14:textId="7C8A79E6" w:rsidR="00C4077C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“puesta a punto QA”</w:t>
            </w:r>
          </w:p>
          <w:p w14:paraId="42740DE1" w14:textId="45C44865" w:rsidR="009220E0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Plan de Liberación</w:t>
            </w:r>
          </w:p>
          <w:p w14:paraId="161A1B78" w14:textId="5A1BD070" w:rsidR="007A3DAB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“Plataforma de Distribución de Recursos a Municipios y Organismos Paraestatales</w:t>
            </w:r>
          </w:p>
          <w:p w14:paraId="1E7B5B8F" w14:textId="77777777" w:rsidR="00B37D07" w:rsidRDefault="00B37D0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715E836" w14:textId="77777777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08B00EB" w14:textId="4A74439C" w:rsidR="007A3DAB" w:rsidRPr="007A3DAB" w:rsidRDefault="009220E0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Cesar </w:t>
            </w:r>
            <w:r w:rsidR="007A3DAB"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comenta qu</w:t>
            </w:r>
            <w:r w:rsid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 antes de recibir la liga de QA</w:t>
            </w:r>
            <w:r w:rsidR="007A3DAB"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las pruebas el 15 de nov, quiere continuar interactuando e ir viendo observaciones con el equipo de desarrollo, como hasta ahora.</w:t>
            </w:r>
          </w:p>
          <w:p w14:paraId="7CA6BA18" w14:textId="6D532E99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Al liberar la liga QA, hacer una introducción (capacitación) para el área planeación hacendaria a partir del martes, de ser posible</w:t>
            </w:r>
          </w:p>
          <w:p w14:paraId="20890DEF" w14:textId="5D193C1C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J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osé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Luis Cantú va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 definir cómo será el control de la administración y harán llegar observaciones</w:t>
            </w:r>
          </w:p>
          <w:p w14:paraId="2121EF7E" w14:textId="20E251B0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Néstor Ibarra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quiere saber qué conexiones se necesitan en SIREGOB</w:t>
            </w:r>
          </w:p>
          <w:p w14:paraId="7B4C731B" w14:textId="589E6B66" w:rsidR="00122558" w:rsidRPr="005F056E" w:rsidRDefault="00122558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D365D" w14:textId="77777777" w:rsidR="00935760" w:rsidRDefault="00935760" w:rsidP="00C437A5">
      <w:r>
        <w:separator/>
      </w:r>
    </w:p>
  </w:endnote>
  <w:endnote w:type="continuationSeparator" w:id="0">
    <w:p w14:paraId="40019C4D" w14:textId="77777777" w:rsidR="00935760" w:rsidRDefault="00935760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FB05EFC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E7A9A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E7A9A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971BA" w14:textId="77777777" w:rsidR="00935760" w:rsidRDefault="00935760" w:rsidP="00C437A5">
      <w:r>
        <w:separator/>
      </w:r>
    </w:p>
  </w:footnote>
  <w:footnote w:type="continuationSeparator" w:id="0">
    <w:p w14:paraId="3D263145" w14:textId="77777777" w:rsidR="00935760" w:rsidRDefault="00935760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E7A9A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3DAB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A67CA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35760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867E8"/>
    <w:rsid w:val="00A869DB"/>
    <w:rsid w:val="00A90B00"/>
    <w:rsid w:val="00A96CB6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2</cp:revision>
  <dcterms:created xsi:type="dcterms:W3CDTF">2022-11-04T23:36:00Z</dcterms:created>
  <dcterms:modified xsi:type="dcterms:W3CDTF">2022-11-04T23:36:00Z</dcterms:modified>
</cp:coreProperties>
</file>