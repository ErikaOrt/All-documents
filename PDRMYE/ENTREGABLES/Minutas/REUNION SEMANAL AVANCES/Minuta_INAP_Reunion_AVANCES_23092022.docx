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9F1A797" w:rsidR="00D45AD4" w:rsidRPr="005F056E" w:rsidRDefault="00ED2CD5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23</w:t>
            </w:r>
            <w:bookmarkStart w:id="0" w:name="_GoBack"/>
            <w:bookmarkEnd w:id="0"/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B35981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23B75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31BA2661" w:rsidR="00923B75" w:rsidRDefault="00B3598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de Organismos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1A777C2F" w:rsidR="00923B75" w:rsidRDefault="00B35981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OPD´s</w:t>
            </w:r>
          </w:p>
        </w:tc>
      </w:tr>
      <w:tr w:rsidR="00F24D7B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50F5FA5C" w:rsidR="00F24D7B" w:rsidRDefault="00BF7F4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13CD3239" w:rsidR="00F24D7B" w:rsidRDefault="00BF7F4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4D74E91" w:rsidR="00F24D7B" w:rsidRDefault="00B610CA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68EC2A06" w:rsidR="00F24D7B" w:rsidRDefault="00B610CA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</w:t>
            </w:r>
          </w:p>
        </w:tc>
      </w:tr>
      <w:tr w:rsidR="002A4DE6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18A053C2" w:rsidR="002A4DE6" w:rsidRPr="005F056E" w:rsidRDefault="00E8262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5518894B" w:rsidR="002A4DE6" w:rsidRPr="005F056E" w:rsidRDefault="00B3598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</w:t>
            </w:r>
            <w:r w:rsidR="00E82621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</w:t>
            </w:r>
          </w:p>
        </w:tc>
      </w:tr>
      <w:tr w:rsidR="00E82621" w:rsidRPr="005F056E" w14:paraId="750FEC2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6E3D03C" w14:textId="5B6EF89B" w:rsidR="00E82621" w:rsidRPr="005F056E" w:rsidRDefault="00E8262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Juan </w:t>
            </w:r>
            <w:r w:rsidR="00B610CA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Jiménez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CB84A86" w14:textId="1061C564" w:rsidR="00E82621" w:rsidRDefault="00E82621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2D14AE6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FA2E420" w14:textId="43F3B1FB" w:rsidR="00F24D7B" w:rsidRPr="005F056E" w:rsidRDefault="000A161A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Verónica Cárdenas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71649A8" w14:textId="4701F8F0" w:rsidR="00F24D7B" w:rsidRDefault="000A161A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E6F8E" w:rsidRPr="0013094A" w:rsidRDefault="00BE6F8E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346FBBB" w14:textId="16CD8579" w:rsidR="00B35981" w:rsidRDefault="00ED2CD5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Cierre de Levantamiento de Requerimientos del área de OPD´s.</w:t>
            </w:r>
          </w:p>
          <w:p w14:paraId="3E82CC0B" w14:textId="731D626C" w:rsidR="00ED2CD5" w:rsidRDefault="00ED2CD5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Plantillas de carga inicial módulo CPH.</w:t>
            </w:r>
          </w:p>
          <w:p w14:paraId="717C3293" w14:textId="219CDCA2" w:rsidR="00ED2CD5" w:rsidRDefault="00ED2CD5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maqueas de módulo de DAF.</w:t>
            </w:r>
          </w:p>
          <w:p w14:paraId="3864A5A2" w14:textId="7367FF98" w:rsidR="00ED2CD5" w:rsidRPr="00B35981" w:rsidRDefault="00ED2CD5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Avance general de Avance y Diseño.</w:t>
            </w:r>
          </w:p>
          <w:p w14:paraId="0026CE0E" w14:textId="353DB27E" w:rsidR="00BE6F8E" w:rsidRDefault="00BE6F8E" w:rsidP="0021264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ECE5371" w14:textId="1DA4ACA7" w:rsidR="00261D85" w:rsidRDefault="00261D8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544BC9" w14:textId="77777777" w:rsidR="00923B75" w:rsidRPr="00261D85" w:rsidRDefault="00923B7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93A4ACE" w14:textId="77777777" w:rsidR="0079534C" w:rsidRDefault="0079534C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386894F" w14:textId="77777777" w:rsidR="00ED2CD5" w:rsidRDefault="00ED2CD5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6FA3A1E4" w:rsidR="00ED2CD5" w:rsidRPr="00BE6F8E" w:rsidRDefault="00ED2CD5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1579EF" w14:textId="0B061314" w:rsidR="00B610CA" w:rsidRDefault="00261D85" w:rsidP="00ED2CD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ED2CD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Dar prioridad a la comunicación electrónica con los documentos electrónicos que se van a dar CPH sin demorar el desarrollo del área de DAMOP.</w:t>
            </w:r>
          </w:p>
          <w:p w14:paraId="7B4C731B" w14:textId="7148A47E" w:rsidR="00ED2CD5" w:rsidRPr="005F056E" w:rsidRDefault="00ED2CD5" w:rsidP="00ED2CD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2.-El área de CPH presionara para recibir la información del siguiente año fiscal en Enero para alimentar la plataforma.</w:t>
            </w: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EA216" w14:textId="77777777" w:rsidR="00F175F7" w:rsidRDefault="00F175F7" w:rsidP="00C437A5">
      <w:r>
        <w:separator/>
      </w:r>
    </w:p>
  </w:endnote>
  <w:endnote w:type="continuationSeparator" w:id="0">
    <w:p w14:paraId="56DB9E20" w14:textId="77777777" w:rsidR="00F175F7" w:rsidRDefault="00F175F7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0B165B0E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ED2CD5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ED2CD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FDFAB" w14:textId="77777777" w:rsidR="00F175F7" w:rsidRDefault="00F175F7" w:rsidP="00C437A5">
      <w:r>
        <w:separator/>
      </w:r>
    </w:p>
  </w:footnote>
  <w:footnote w:type="continuationSeparator" w:id="0">
    <w:p w14:paraId="09BB376C" w14:textId="77777777" w:rsidR="00F175F7" w:rsidRDefault="00F175F7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767A"/>
    <w:rsid w:val="0013094A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D0330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90B00"/>
    <w:rsid w:val="00A96CB6"/>
    <w:rsid w:val="00AD2680"/>
    <w:rsid w:val="00AD65D5"/>
    <w:rsid w:val="00AD71FD"/>
    <w:rsid w:val="00AF7AE1"/>
    <w:rsid w:val="00B075D6"/>
    <w:rsid w:val="00B15171"/>
    <w:rsid w:val="00B1663B"/>
    <w:rsid w:val="00B35981"/>
    <w:rsid w:val="00B43911"/>
    <w:rsid w:val="00B5236D"/>
    <w:rsid w:val="00B610CA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7068C"/>
    <w:rsid w:val="00E76DBA"/>
    <w:rsid w:val="00E82621"/>
    <w:rsid w:val="00E86ED8"/>
    <w:rsid w:val="00EA4764"/>
    <w:rsid w:val="00EC010B"/>
    <w:rsid w:val="00EC530E"/>
    <w:rsid w:val="00ED2CD5"/>
    <w:rsid w:val="00EE47D7"/>
    <w:rsid w:val="00F03C2C"/>
    <w:rsid w:val="00F12ECC"/>
    <w:rsid w:val="00F175F7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2</cp:revision>
  <dcterms:created xsi:type="dcterms:W3CDTF">2022-09-30T21:27:00Z</dcterms:created>
  <dcterms:modified xsi:type="dcterms:W3CDTF">2022-09-30T21:27:00Z</dcterms:modified>
</cp:coreProperties>
</file>