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23"/>
        <w:gridCol w:w="3181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B0B5626" w:rsidR="00D45AD4" w:rsidRPr="005F056E" w:rsidRDefault="005C67E3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22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485EA2">
              <w:rPr>
                <w:rFonts w:ascii="Arial" w:eastAsia="Calibri" w:hAnsi="Arial" w:cs="Arial"/>
                <w:sz w:val="24"/>
                <w:szCs w:val="24"/>
                <w:lang w:val="es-MX"/>
              </w:rPr>
              <w:t>Julio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297F398F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Cesar</w:t>
                  </w:r>
                  <w:r w:rsidR="002A5AC1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Gabriel Rivera Cantú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7892CA47" w:rsidR="002A4DE6" w:rsidRPr="005F056E" w:rsidRDefault="00CD1703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Yadira Hinojosa Martínez</w:t>
                  </w: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53145628" w:rsidR="00485EA2" w:rsidRPr="005F056E" w:rsidRDefault="000436B3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María Idalia Arroyo </w:t>
                  </w:r>
                  <w:r w:rsidR="001E6E25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Rodríguez</w:t>
                  </w:r>
                </w:p>
              </w:tc>
            </w:tr>
            <w:tr w:rsidR="004F2086" w:rsidRPr="005F056E" w14:paraId="3071E2C3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D5DBEEA" w14:textId="06BD1703" w:rsidR="004F2086" w:rsidRDefault="004F208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Ángel Carreón</w:t>
                  </w:r>
                </w:p>
              </w:tc>
            </w:tr>
            <w:tr w:rsidR="004576B7" w:rsidRPr="005F056E" w14:paraId="54388BE1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DB4024" w14:textId="2DDF7330" w:rsidR="004576B7" w:rsidRDefault="004576B7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576B7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Veró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nica</w:t>
                  </w:r>
                  <w:r w:rsidRPr="004576B7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Cárdenas</w:t>
                  </w:r>
                </w:p>
              </w:tc>
            </w:tr>
            <w:tr w:rsidR="004F2086" w:rsidRPr="005F056E" w14:paraId="2DA23CD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19A75B3" w14:textId="7E4CE0A0" w:rsidR="004F2086" w:rsidRDefault="004F208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Juan Jiménez</w:t>
                  </w:r>
                </w:p>
              </w:tc>
            </w:tr>
            <w:tr w:rsidR="004F2086" w:rsidRPr="005F056E" w14:paraId="1FD32421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36DA156" w14:textId="1EF384F1" w:rsidR="004F2086" w:rsidRDefault="004F208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Idalia Arroyo R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</w:t>
                  </w: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</w:t>
                  </w: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rígue</w:t>
                  </w: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z</w:t>
                  </w:r>
                </w:p>
              </w:tc>
            </w:tr>
            <w:tr w:rsidR="004F2086" w:rsidRPr="005F056E" w14:paraId="3454C8D8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5310335" w14:textId="55FB6669" w:rsidR="004F2086" w:rsidRDefault="004F2086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4F2086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Blanca Sánchez</w:t>
                  </w: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6FDFA12A" w:rsidR="00503E9E" w:rsidRDefault="0037182F" w:rsidP="0037182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José Luis Cantú</w:t>
                  </w: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55F94A0B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Mario Alberto Inguanzo</w:t>
                  </w: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5B2A28" w:rsidRPr="005F056E" w14:paraId="4A35A792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50A0F722" w14:textId="675F717D" w:rsidR="005B2A28" w:rsidRPr="005F056E" w:rsidRDefault="005B2A28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Coordinador Participaciones</w:t>
                  </w:r>
                </w:p>
              </w:tc>
            </w:tr>
            <w:tr w:rsidR="005B2A28" w:rsidRPr="005F056E" w14:paraId="18C4AF8D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6A6C2D" w14:textId="5C85F628" w:rsidR="005B2A28" w:rsidRPr="005F056E" w:rsidRDefault="005B2A28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Jefe de Análisis Hacendarios</w:t>
                  </w:r>
                </w:p>
              </w:tc>
            </w:tr>
            <w:tr w:rsidR="005B2A28" w:rsidRPr="005F056E" w14:paraId="34565207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4C8F6659" w14:textId="2BB7E81F" w:rsidR="005B2A28" w:rsidRPr="005F056E" w:rsidRDefault="001E6E25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</w:t>
                  </w:r>
                  <w:r w:rsidR="000436B3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 de Contabilidad y CP</w:t>
                  </w:r>
                </w:p>
              </w:tc>
            </w:tr>
            <w:tr w:rsidR="004F2086" w:rsidRPr="005F056E" w14:paraId="39A72876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D2AAFCE" w14:textId="020F1E8B" w:rsidR="004F2086" w:rsidRDefault="004F2086" w:rsidP="005B2A2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a Municipios</w:t>
                  </w:r>
                </w:p>
              </w:tc>
            </w:tr>
            <w:tr w:rsidR="004576B7" w:rsidRPr="005F056E" w14:paraId="0AB04175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F5DC08A" w14:textId="7044383E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Dirección de Atención a Municipios</w:t>
                  </w:r>
                </w:p>
              </w:tc>
            </w:tr>
            <w:tr w:rsidR="004576B7" w:rsidRPr="005F056E" w14:paraId="157B6FDB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9943329" w14:textId="69F2BF3F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DCPH</w:t>
                  </w:r>
                </w:p>
              </w:tc>
            </w:tr>
            <w:tr w:rsidR="004576B7" w:rsidRPr="005F056E" w14:paraId="356B206E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BB6F893" w14:textId="1C3FCF1D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Contabilidad</w:t>
                  </w:r>
                </w:p>
              </w:tc>
            </w:tr>
            <w:tr w:rsidR="004576B7" w:rsidRPr="005F056E" w14:paraId="343BD31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11242F6B" w14:textId="058B8830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Contabilidad</w:t>
                  </w:r>
                </w:p>
              </w:tc>
            </w:tr>
            <w:tr w:rsidR="004576B7" w:rsidRPr="005F056E" w14:paraId="7F297671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6E95AD62" w14:textId="602217BB" w:rsidR="004576B7" w:rsidRDefault="004576B7" w:rsidP="004576B7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It</w:t>
                  </w:r>
                  <w:proofErr w:type="spellEnd"/>
                </w:p>
              </w:tc>
            </w:tr>
            <w:tr w:rsidR="004576B7" w:rsidRPr="005F056E" w14:paraId="65C57538" w14:textId="77777777" w:rsidTr="00430332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4B1D857" w14:textId="54020AFC" w:rsidR="004576B7" w:rsidRPr="005F056E" w:rsidRDefault="004576B7" w:rsidP="004576B7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Coordinación de Planeación Hacend.</w:t>
                  </w:r>
                </w:p>
              </w:tc>
            </w:tr>
          </w:tbl>
          <w:p w14:paraId="0B282EAF" w14:textId="0FFC8D10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57E4BE55" w:rsidR="0013094A" w:rsidRP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346D62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Presentación de </w:t>
            </w:r>
            <w:r w:rsidR="005C67E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Maqueta</w:t>
            </w:r>
          </w:p>
          <w:p w14:paraId="45B0CFD7" w14:textId="2A4BCA6C" w:rsidR="00575BAD" w:rsidRDefault="005C67E3" w:rsidP="004576B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mostraron pantallas diferentes áreas </w:t>
            </w:r>
            <w:r w:rsidR="00190D60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CPH, DPCP, DAMOP, DCCP, DAF, Municipios, Administrador, y Funciones</w:t>
            </w:r>
          </w:p>
          <w:p w14:paraId="732D72AB" w14:textId="0749FF45" w:rsidR="00225228" w:rsidRDefault="00190D60" w:rsidP="004576B7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Aclaración de dudas Eventos, Agenda, Conexión con SIREGOB y AS400</w:t>
            </w:r>
          </w:p>
          <w:p w14:paraId="1AFFFE7A" w14:textId="18200D45" w:rsidR="005C67E3" w:rsidRPr="00190D60" w:rsidRDefault="00190D60" w:rsidP="005C67E3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Observaciones Área CPH: tenencia y agregar filtro participaciones</w:t>
            </w:r>
            <w:bookmarkStart w:id="0" w:name="_GoBack"/>
            <w:bookmarkEnd w:id="0"/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47D18368" w14:textId="68DEFC55" w:rsidR="00190D60" w:rsidRDefault="00190D60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Maqueta se verá por separado con cada Área</w:t>
            </w:r>
          </w:p>
          <w:p w14:paraId="41CF8D93" w14:textId="588029D4" w:rsidR="004576B7" w:rsidRDefault="00190D60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</w:t>
            </w:r>
            <w:r w:rsidR="008B018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</w:t>
            </w:r>
            <w:r w:rsidR="008B0188">
              <w:t xml:space="preserve"> </w:t>
            </w:r>
            <w:r w:rsidR="005C67E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Área de D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AMOP </w:t>
            </w:r>
            <w:r w:rsidR="005C67E3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ha asignado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personal para levantamiento de requerimientos de municipios</w:t>
            </w:r>
          </w:p>
          <w:p w14:paraId="508D6C72" w14:textId="5385A941" w:rsidR="004576B7" w:rsidRDefault="00190D60" w:rsidP="004576B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</w:t>
            </w:r>
            <w:r w:rsidR="004576B7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.-</w:t>
            </w:r>
            <w:r w:rsidR="004576B7">
              <w:t xml:space="preserve"> 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Pendiente levantamiento de requerimientos con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OPDs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y Municipios</w:t>
            </w:r>
          </w:p>
          <w:p w14:paraId="2D3BFF1A" w14:textId="77777777" w:rsidR="004576B7" w:rsidRDefault="004576B7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9F81580" w:rsidR="008B0188" w:rsidRPr="005F056E" w:rsidRDefault="008B0188" w:rsidP="004576B7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3F2E7" w14:textId="77777777" w:rsidR="00E274B3" w:rsidRDefault="00E274B3" w:rsidP="00C437A5">
      <w:r>
        <w:separator/>
      </w:r>
    </w:p>
  </w:endnote>
  <w:endnote w:type="continuationSeparator" w:id="0">
    <w:p w14:paraId="48C79F99" w14:textId="77777777" w:rsidR="00E274B3" w:rsidRDefault="00E274B3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E523C60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90D60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90D60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1A560" w14:textId="77777777" w:rsidR="00E274B3" w:rsidRDefault="00E274B3" w:rsidP="00C437A5">
      <w:r>
        <w:separator/>
      </w:r>
    </w:p>
  </w:footnote>
  <w:footnote w:type="continuationSeparator" w:id="0">
    <w:p w14:paraId="0625DA85" w14:textId="77777777" w:rsidR="00E274B3" w:rsidRDefault="00E274B3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436B3"/>
    <w:rsid w:val="00045DDB"/>
    <w:rsid w:val="00053DEA"/>
    <w:rsid w:val="00064736"/>
    <w:rsid w:val="00075D08"/>
    <w:rsid w:val="0008032D"/>
    <w:rsid w:val="000967A4"/>
    <w:rsid w:val="000A1D49"/>
    <w:rsid w:val="000C40B7"/>
    <w:rsid w:val="000C4AA0"/>
    <w:rsid w:val="000C690A"/>
    <w:rsid w:val="001102DA"/>
    <w:rsid w:val="00111F93"/>
    <w:rsid w:val="00112158"/>
    <w:rsid w:val="0013094A"/>
    <w:rsid w:val="00190D60"/>
    <w:rsid w:val="001D1DD1"/>
    <w:rsid w:val="001D79D4"/>
    <w:rsid w:val="001E6E25"/>
    <w:rsid w:val="001F3316"/>
    <w:rsid w:val="00225228"/>
    <w:rsid w:val="00240493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7F8A"/>
    <w:rsid w:val="003611F4"/>
    <w:rsid w:val="0037182F"/>
    <w:rsid w:val="00382249"/>
    <w:rsid w:val="003A154B"/>
    <w:rsid w:val="003A744D"/>
    <w:rsid w:val="003B012C"/>
    <w:rsid w:val="003B3778"/>
    <w:rsid w:val="003E49F4"/>
    <w:rsid w:val="00421C2E"/>
    <w:rsid w:val="00453878"/>
    <w:rsid w:val="004576B7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26CA"/>
    <w:rsid w:val="00574182"/>
    <w:rsid w:val="00575BAD"/>
    <w:rsid w:val="00595267"/>
    <w:rsid w:val="005B2A28"/>
    <w:rsid w:val="005C67E3"/>
    <w:rsid w:val="005F056E"/>
    <w:rsid w:val="00603578"/>
    <w:rsid w:val="00632502"/>
    <w:rsid w:val="00634E02"/>
    <w:rsid w:val="00635EC0"/>
    <w:rsid w:val="006467D4"/>
    <w:rsid w:val="006E2B19"/>
    <w:rsid w:val="007059CA"/>
    <w:rsid w:val="00706F02"/>
    <w:rsid w:val="007230EB"/>
    <w:rsid w:val="00767D46"/>
    <w:rsid w:val="007A2BEA"/>
    <w:rsid w:val="007A6198"/>
    <w:rsid w:val="007E2D49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E30A4"/>
    <w:rsid w:val="008F20C8"/>
    <w:rsid w:val="00914C28"/>
    <w:rsid w:val="009171FF"/>
    <w:rsid w:val="00921E9B"/>
    <w:rsid w:val="00940A0F"/>
    <w:rsid w:val="00940F4A"/>
    <w:rsid w:val="0094648B"/>
    <w:rsid w:val="009700C9"/>
    <w:rsid w:val="009757A0"/>
    <w:rsid w:val="00983516"/>
    <w:rsid w:val="00991732"/>
    <w:rsid w:val="009A2BDA"/>
    <w:rsid w:val="009D093C"/>
    <w:rsid w:val="009E5F5B"/>
    <w:rsid w:val="00A04C9F"/>
    <w:rsid w:val="00A53669"/>
    <w:rsid w:val="00A90B00"/>
    <w:rsid w:val="00A96CB6"/>
    <w:rsid w:val="00AD2680"/>
    <w:rsid w:val="00AD65D5"/>
    <w:rsid w:val="00AD71FD"/>
    <w:rsid w:val="00B075D6"/>
    <w:rsid w:val="00B15171"/>
    <w:rsid w:val="00B1663B"/>
    <w:rsid w:val="00B43911"/>
    <w:rsid w:val="00B5236D"/>
    <w:rsid w:val="00B61ECF"/>
    <w:rsid w:val="00B6420A"/>
    <w:rsid w:val="00B804C1"/>
    <w:rsid w:val="00BC1BDE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B63ED"/>
    <w:rsid w:val="00E02248"/>
    <w:rsid w:val="00E04EDA"/>
    <w:rsid w:val="00E2364D"/>
    <w:rsid w:val="00E274B3"/>
    <w:rsid w:val="00E33E88"/>
    <w:rsid w:val="00E7068C"/>
    <w:rsid w:val="00E76DBA"/>
    <w:rsid w:val="00E86ED8"/>
    <w:rsid w:val="00EA4764"/>
    <w:rsid w:val="00EC530E"/>
    <w:rsid w:val="00EE47D7"/>
    <w:rsid w:val="00F12ECC"/>
    <w:rsid w:val="00F2306E"/>
    <w:rsid w:val="00F26029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9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3</cp:revision>
  <dcterms:created xsi:type="dcterms:W3CDTF">2022-07-22T20:11:00Z</dcterms:created>
  <dcterms:modified xsi:type="dcterms:W3CDTF">2022-07-22T20:20:00Z</dcterms:modified>
</cp:coreProperties>
</file>