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C8602B2" w:rsidR="00D45AD4" w:rsidRPr="005F056E" w:rsidRDefault="003F369C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</w:t>
            </w:r>
            <w:r w:rsidR="0096043D">
              <w:rPr>
                <w:rFonts w:ascii="Arial" w:eastAsia="Calibri" w:hAnsi="Arial" w:cs="Arial"/>
                <w:sz w:val="24"/>
                <w:szCs w:val="24"/>
                <w:lang w:val="es-MX"/>
              </w:rPr>
              <w:t>9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agosto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96043D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2D2A79D0" w:rsidR="00923B75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Idalia Arroyo R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</w:t>
            </w: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rígue</w:t>
            </w: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6E156154" w:rsidR="00923B75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Contabilidad</w:t>
            </w:r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50F5FA5C" w:rsidR="00F24D7B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CD3239" w:rsidR="00F24D7B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B110CA0" w:rsidR="00F24D7B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F24D7B" w:rsidRDefault="00923B7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0136235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4F208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DE3C9C8" w:rsidR="002A4DE6" w:rsidRPr="005F056E" w:rsidRDefault="00F24D7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Contabilidad</w:t>
            </w: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0C34AE4D" w:rsidR="00F24D7B" w:rsidRPr="005F056E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27B56E43" w:rsidR="00F24D7B" w:rsidRDefault="009A635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96043D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3674F02F" w:rsidR="00225228" w:rsidRDefault="00BF7F4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Retroalimentación de maquetas CPH y DAMOP</w:t>
            </w:r>
          </w:p>
          <w:p w14:paraId="1CC509AE" w14:textId="3190E275" w:rsidR="00923B75" w:rsidRDefault="00BF7F4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Maqueta de Municipios</w:t>
            </w:r>
          </w:p>
          <w:p w14:paraId="2C1A6872" w14:textId="243C3804" w:rsidR="005A3680" w:rsidRDefault="00BF7F45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Maqueta de documentos electrónicos</w:t>
            </w:r>
          </w:p>
          <w:p w14:paraId="338A3FDC" w14:textId="39FBD2BA" w:rsidR="005A3680" w:rsidRDefault="00BF7F45" w:rsidP="00F86C50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Configuración de Productivo y QA</w:t>
            </w:r>
          </w:p>
          <w:p w14:paraId="0026CE0E" w14:textId="353DB27E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558BA" w14:textId="77777777" w:rsidR="00BF7F45" w:rsidRDefault="00BF7F45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124288B" w14:textId="3245E77C" w:rsidR="0079534C" w:rsidRDefault="0079534C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180370B" w14:textId="3ECC7990" w:rsidR="005A3680" w:rsidRDefault="005A3680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560579D" w14:textId="77777777" w:rsidR="005A3680" w:rsidRDefault="005A3680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06D6E0F" w:rsidR="0079534C" w:rsidRPr="00BE6F8E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96043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58EA95" w14:textId="6D2C13DE" w:rsidR="00BF7F45" w:rsidRDefault="00261D85" w:rsidP="00BF7F4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BF7F4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Para la próxima reunión se mostrará un avance del cronograma de las etapas y proceso.</w:t>
            </w:r>
            <w:bookmarkStart w:id="0" w:name="_GoBack"/>
            <w:bookmarkEnd w:id="0"/>
          </w:p>
          <w:p w14:paraId="7B4C731B" w14:textId="79F81580" w:rsidR="008B0188" w:rsidRPr="005F056E" w:rsidRDefault="008B0188" w:rsidP="00E664F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A9521" w14:textId="77777777" w:rsidR="008D0330" w:rsidRDefault="008D0330" w:rsidP="00C437A5">
      <w:r>
        <w:separator/>
      </w:r>
    </w:p>
  </w:endnote>
  <w:endnote w:type="continuationSeparator" w:id="0">
    <w:p w14:paraId="5E7EC5B2" w14:textId="77777777" w:rsidR="008D0330" w:rsidRDefault="008D0330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789F1E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D997D" w14:textId="77777777" w:rsidR="008D0330" w:rsidRDefault="008D0330" w:rsidP="00C437A5">
      <w:r>
        <w:separator/>
      </w:r>
    </w:p>
  </w:footnote>
  <w:footnote w:type="continuationSeparator" w:id="0">
    <w:p w14:paraId="3EEC3E6B" w14:textId="77777777" w:rsidR="008D0330" w:rsidRDefault="008D0330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63ED"/>
    <w:rsid w:val="00E02248"/>
    <w:rsid w:val="00E04EDA"/>
    <w:rsid w:val="00E2364D"/>
    <w:rsid w:val="00E33E88"/>
    <w:rsid w:val="00E664F9"/>
    <w:rsid w:val="00E7068C"/>
    <w:rsid w:val="00E76DBA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2</cp:revision>
  <dcterms:created xsi:type="dcterms:W3CDTF">2022-08-25T21:47:00Z</dcterms:created>
  <dcterms:modified xsi:type="dcterms:W3CDTF">2022-08-25T21:47:00Z</dcterms:modified>
</cp:coreProperties>
</file>