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23"/>
        <w:gridCol w:w="3181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FD4E817" w:rsidR="00D45AD4" w:rsidRPr="005F056E" w:rsidRDefault="0046391B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29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485EA2">
              <w:rPr>
                <w:rFonts w:ascii="Arial" w:eastAsia="Calibri" w:hAnsi="Arial" w:cs="Arial"/>
                <w:sz w:val="24"/>
                <w:szCs w:val="24"/>
                <w:lang w:val="es-MX"/>
              </w:rPr>
              <w:t>Julio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297F398F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Cesar</w:t>
                  </w:r>
                  <w:r w:rsidR="002A5AC1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Gabriel Rivera Cantú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7892CA47" w:rsidR="002A4DE6" w:rsidRPr="005F056E" w:rsidRDefault="00CD1703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Yadira Hinojosa Martínez</w:t>
                  </w: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53145628" w:rsidR="00485EA2" w:rsidRPr="005F056E" w:rsidRDefault="000436B3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María Idalia Arroyo </w:t>
                  </w:r>
                  <w:r w:rsidR="001E6E25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Rodríguez</w:t>
                  </w:r>
                </w:p>
              </w:tc>
            </w:tr>
            <w:tr w:rsidR="004F2086" w:rsidRPr="005F056E" w14:paraId="3071E2C3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D5DBEEA" w14:textId="0A12F5F3" w:rsidR="004F2086" w:rsidRDefault="006800D6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Marisol González</w:t>
                  </w:r>
                </w:p>
              </w:tc>
            </w:tr>
            <w:tr w:rsidR="004576B7" w:rsidRPr="005F056E" w14:paraId="54388BE1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DB4024" w14:textId="2DDF7330" w:rsidR="004576B7" w:rsidRDefault="004576B7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4576B7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Veró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nica</w:t>
                  </w:r>
                  <w:r w:rsidRPr="004576B7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Cárdenas</w:t>
                  </w:r>
                </w:p>
              </w:tc>
            </w:tr>
            <w:tr w:rsidR="004F2086" w:rsidRPr="005F056E" w14:paraId="2DA23CD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19A75B3" w14:textId="7E4CE0A0" w:rsidR="004F2086" w:rsidRDefault="004F2086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Juan Jiménez</w:t>
                  </w:r>
                </w:p>
              </w:tc>
            </w:tr>
            <w:tr w:rsidR="004F2086" w:rsidRPr="005F056E" w14:paraId="1FD32421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36DA156" w14:textId="1EF384F1" w:rsidR="004F2086" w:rsidRDefault="004F2086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Idalia Arroyo R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</w:t>
                  </w: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rígue</w:t>
                  </w: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z</w:t>
                  </w:r>
                </w:p>
              </w:tc>
            </w:tr>
            <w:tr w:rsidR="004F2086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55FB6669" w:rsidR="004F2086" w:rsidRDefault="004F2086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Blanca Sánchez</w:t>
                  </w: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6FDFA12A" w:rsidR="00503E9E" w:rsidRDefault="0037182F" w:rsidP="003718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José Luis Cantú</w:t>
                  </w: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55F94A0B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Mario Alberto Inguanzo</w:t>
                  </w: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5B2A28" w:rsidRPr="005F056E" w14:paraId="4A35A792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0A0F722" w14:textId="675F717D" w:rsidR="005B2A28" w:rsidRPr="005F056E" w:rsidRDefault="005B2A28" w:rsidP="005B2A2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Coordinador Participaciones</w:t>
                  </w:r>
                </w:p>
              </w:tc>
            </w:tr>
            <w:tr w:rsidR="005B2A28" w:rsidRPr="005F056E" w14:paraId="18C4AF8D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6A6C2D" w14:textId="5C85F628" w:rsidR="005B2A28" w:rsidRPr="005F056E" w:rsidRDefault="005B2A28" w:rsidP="005B2A2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Análisis Hacendarios</w:t>
                  </w:r>
                </w:p>
              </w:tc>
            </w:tr>
            <w:tr w:rsidR="005B2A28" w:rsidRPr="005F056E" w14:paraId="34565207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C8F6659" w14:textId="2BB7E81F" w:rsidR="005B2A28" w:rsidRPr="005F056E" w:rsidRDefault="001E6E25" w:rsidP="005B2A2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</w:t>
                  </w:r>
                  <w:r w:rsidR="000436B3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de Contabilidad y CP</w:t>
                  </w:r>
                </w:p>
              </w:tc>
            </w:tr>
            <w:tr w:rsidR="004F2086" w:rsidRPr="005F056E" w14:paraId="39A72876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D2AAFCE" w14:textId="360DCE18" w:rsidR="004F2086" w:rsidRDefault="006800D6" w:rsidP="005B2A2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Identidad de Plataforma</w:t>
                  </w:r>
                </w:p>
              </w:tc>
            </w:tr>
            <w:tr w:rsidR="004576B7" w:rsidRPr="005F056E" w14:paraId="0AB04175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F5DC08A" w14:textId="7044383E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 de Atención a Municipios</w:t>
                  </w:r>
                </w:p>
              </w:tc>
            </w:tr>
            <w:tr w:rsidR="004576B7" w:rsidRPr="005F056E" w14:paraId="157B6FDB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9943329" w14:textId="69F2BF3F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DCPH</w:t>
                  </w:r>
                </w:p>
              </w:tc>
            </w:tr>
            <w:tr w:rsidR="004576B7" w:rsidRPr="005F056E" w14:paraId="356B206E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BB6F893" w14:textId="1C3FCF1D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Contabilidad</w:t>
                  </w:r>
                </w:p>
              </w:tc>
            </w:tr>
            <w:tr w:rsidR="004576B7" w:rsidRPr="005F056E" w14:paraId="343BD318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1242F6B" w14:textId="058B8830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Contabilidad</w:t>
                  </w:r>
                </w:p>
              </w:tc>
            </w:tr>
            <w:tr w:rsidR="004576B7" w:rsidRPr="005F056E" w14:paraId="7F297671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6E95AD62" w14:textId="602217BB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It</w:t>
                  </w:r>
                  <w:proofErr w:type="spellEnd"/>
                </w:p>
              </w:tc>
            </w:tr>
            <w:tr w:rsidR="004576B7" w:rsidRPr="005F056E" w14:paraId="65C57538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4B1D857" w14:textId="54020AFC" w:rsidR="004576B7" w:rsidRPr="005F056E" w:rsidRDefault="004576B7" w:rsidP="004576B7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Coordinación de Planeación Hacend.</w:t>
                  </w: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13094A" w:rsidRDefault="00575BAD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E6F8E" w:rsidRPr="0013094A" w:rsidRDefault="00BE6F8E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EF47F" w14:textId="47B75DD2" w:rsidR="00225228" w:rsidRDefault="00BE6F8E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presentó la Propuesta de Arquitectura</w:t>
            </w:r>
          </w:p>
          <w:p w14:paraId="276CF312" w14:textId="77777777" w:rsidR="006800D6" w:rsidRDefault="006800D6" w:rsidP="006800D6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presentó la Maqueta de “Plataforma de Distribución de Recursos a Municipios y Entidades” del Área de Coordinación de Planeación Hacendaria al Director de Proyecto.</w:t>
            </w:r>
          </w:p>
          <w:p w14:paraId="755D4CE8" w14:textId="70EF7F13" w:rsidR="006800D6" w:rsidRDefault="006800D6" w:rsidP="006800D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6FEFA738" w:rsidR="00BE6F8E" w:rsidRPr="00BE6F8E" w:rsidRDefault="00BE6F8E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3426E8C" w14:textId="1A9332E4" w:rsidR="00346D62" w:rsidRDefault="00346D62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8B018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.-</w:t>
            </w:r>
            <w:r w:rsidR="008B0188">
              <w:t xml:space="preserve"> </w:t>
            </w:r>
            <w:r w:rsidR="008B018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Agenda de R</w:t>
            </w:r>
            <w:r w:rsidR="008B0188" w:rsidRPr="008B018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eunión</w:t>
            </w:r>
            <w:r w:rsidR="008B018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para </w:t>
            </w:r>
            <w:r w:rsidR="001F331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el día </w:t>
            </w:r>
            <w:r w:rsidR="00BE6F8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viernes 5 de agosto</w:t>
            </w:r>
            <w:r w:rsidR="004576B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a las 10</w:t>
            </w:r>
            <w:r w:rsidR="008B018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:30</w:t>
            </w:r>
            <w:r w:rsidR="0094648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8B018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pm</w:t>
            </w:r>
            <w:r w:rsidR="004576B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</w:p>
          <w:p w14:paraId="41CF8D93" w14:textId="71DF52F6" w:rsidR="004576B7" w:rsidRDefault="006800D6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.-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Agenda Reunión para revisión de la Identidad</w:t>
            </w:r>
          </w:p>
          <w:p w14:paraId="2D3BFF1A" w14:textId="19C066C0" w:rsidR="004576B7" w:rsidRDefault="006800D6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</w:t>
            </w:r>
            <w:r w:rsidR="004576B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.-</w:t>
            </w:r>
            <w:r w:rsidR="004576B7"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Agenda R</w:t>
            </w:r>
            <w:r w:rsidR="00BE6F8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evisión de maquetado</w:t>
            </w:r>
            <w:r w:rsidR="00F03C2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y flujos con cada área por separado:</w:t>
            </w:r>
            <w:r w:rsidR="00BE6F8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F03C2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CPH</w:t>
            </w:r>
            <w:r w:rsidR="00BE6F8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,</w:t>
            </w:r>
            <w:r w:rsidR="00F03C2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DPCP, </w:t>
            </w:r>
            <w:r w:rsidR="00BE6F8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DAMOP, </w:t>
            </w:r>
            <w:r w:rsidR="00F03C2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DAF, DCCP.</w:t>
            </w:r>
            <w:bookmarkStart w:id="0" w:name="_GoBack"/>
            <w:bookmarkEnd w:id="0"/>
          </w:p>
          <w:p w14:paraId="7B4C731B" w14:textId="79F81580" w:rsidR="008B0188" w:rsidRPr="005F056E" w:rsidRDefault="008B0188" w:rsidP="004576B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B408F" w14:textId="77777777" w:rsidR="00596BDF" w:rsidRDefault="00596BDF" w:rsidP="00C437A5">
      <w:r>
        <w:separator/>
      </w:r>
    </w:p>
  </w:endnote>
  <w:endnote w:type="continuationSeparator" w:id="0">
    <w:p w14:paraId="3DBA1DEB" w14:textId="77777777" w:rsidR="00596BDF" w:rsidRDefault="00596BDF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7E4DF0C1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800D6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6800D6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BCBB5" w14:textId="77777777" w:rsidR="00596BDF" w:rsidRDefault="00596BDF" w:rsidP="00C437A5">
      <w:r>
        <w:separator/>
      </w:r>
    </w:p>
  </w:footnote>
  <w:footnote w:type="continuationSeparator" w:id="0">
    <w:p w14:paraId="39577C29" w14:textId="77777777" w:rsidR="00596BDF" w:rsidRDefault="00596BDF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436B3"/>
    <w:rsid w:val="00045DDB"/>
    <w:rsid w:val="00053DEA"/>
    <w:rsid w:val="00064736"/>
    <w:rsid w:val="00075D08"/>
    <w:rsid w:val="0008032D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6452C"/>
    <w:rsid w:val="001D1DD1"/>
    <w:rsid w:val="001D79D4"/>
    <w:rsid w:val="001E6E25"/>
    <w:rsid w:val="001F3316"/>
    <w:rsid w:val="00225228"/>
    <w:rsid w:val="00240493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7F8A"/>
    <w:rsid w:val="003611F4"/>
    <w:rsid w:val="0037182F"/>
    <w:rsid w:val="00382249"/>
    <w:rsid w:val="003A744D"/>
    <w:rsid w:val="003B012C"/>
    <w:rsid w:val="003B3778"/>
    <w:rsid w:val="003E49F4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B2A28"/>
    <w:rsid w:val="005F056E"/>
    <w:rsid w:val="00603578"/>
    <w:rsid w:val="00632502"/>
    <w:rsid w:val="00634E02"/>
    <w:rsid w:val="00635EC0"/>
    <w:rsid w:val="006467D4"/>
    <w:rsid w:val="006800D6"/>
    <w:rsid w:val="006E2B19"/>
    <w:rsid w:val="007059CA"/>
    <w:rsid w:val="00706F02"/>
    <w:rsid w:val="007230EB"/>
    <w:rsid w:val="00767D46"/>
    <w:rsid w:val="007A2BEA"/>
    <w:rsid w:val="007A6198"/>
    <w:rsid w:val="007E2D49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E30A4"/>
    <w:rsid w:val="008F20C8"/>
    <w:rsid w:val="00914C28"/>
    <w:rsid w:val="009171FF"/>
    <w:rsid w:val="00921E9B"/>
    <w:rsid w:val="00940A0F"/>
    <w:rsid w:val="00940F4A"/>
    <w:rsid w:val="0094648B"/>
    <w:rsid w:val="009700C9"/>
    <w:rsid w:val="009757A0"/>
    <w:rsid w:val="00983516"/>
    <w:rsid w:val="00991732"/>
    <w:rsid w:val="009A2BDA"/>
    <w:rsid w:val="009D093C"/>
    <w:rsid w:val="009E5F5B"/>
    <w:rsid w:val="00A04C9F"/>
    <w:rsid w:val="00A53669"/>
    <w:rsid w:val="00A90B00"/>
    <w:rsid w:val="00A96CB6"/>
    <w:rsid w:val="00AD2680"/>
    <w:rsid w:val="00AD65D5"/>
    <w:rsid w:val="00AD71FD"/>
    <w:rsid w:val="00B075D6"/>
    <w:rsid w:val="00B15171"/>
    <w:rsid w:val="00B1663B"/>
    <w:rsid w:val="00B43911"/>
    <w:rsid w:val="00B5236D"/>
    <w:rsid w:val="00B61ECF"/>
    <w:rsid w:val="00B6420A"/>
    <w:rsid w:val="00B804C1"/>
    <w:rsid w:val="00BC1BDE"/>
    <w:rsid w:val="00BE6F8E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D13A5E"/>
    <w:rsid w:val="00D175E2"/>
    <w:rsid w:val="00D374D9"/>
    <w:rsid w:val="00D45AD4"/>
    <w:rsid w:val="00D524E2"/>
    <w:rsid w:val="00D748E3"/>
    <w:rsid w:val="00D752B5"/>
    <w:rsid w:val="00D7763D"/>
    <w:rsid w:val="00DB63ED"/>
    <w:rsid w:val="00E02248"/>
    <w:rsid w:val="00E04EDA"/>
    <w:rsid w:val="00E2364D"/>
    <w:rsid w:val="00E33E88"/>
    <w:rsid w:val="00E7068C"/>
    <w:rsid w:val="00E76DBA"/>
    <w:rsid w:val="00E86ED8"/>
    <w:rsid w:val="00EA4764"/>
    <w:rsid w:val="00EC530E"/>
    <w:rsid w:val="00EE47D7"/>
    <w:rsid w:val="00F03C2C"/>
    <w:rsid w:val="00F12ECC"/>
    <w:rsid w:val="00F2306E"/>
    <w:rsid w:val="00F26029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17</TotalTime>
  <Pages>2</Pages>
  <Words>288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4</cp:revision>
  <dcterms:created xsi:type="dcterms:W3CDTF">2022-07-29T15:09:00Z</dcterms:created>
  <dcterms:modified xsi:type="dcterms:W3CDTF">2022-07-29T16:28:00Z</dcterms:modified>
</cp:coreProperties>
</file>