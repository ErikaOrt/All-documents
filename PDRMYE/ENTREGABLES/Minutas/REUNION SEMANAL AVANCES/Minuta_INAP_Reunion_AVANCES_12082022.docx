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114E133" w:rsidR="00D45AD4" w:rsidRPr="005F056E" w:rsidRDefault="003F369C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12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923B75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77777777" w:rsidR="00923B75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77777777" w:rsidR="00923B75" w:rsidRDefault="00923B7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12E5EB6B" w:rsidR="00F24D7B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Oscar Vázquez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9852A2F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B110CA0" w:rsidR="00F24D7B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F24D7B" w:rsidRDefault="00923B7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0136235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DE3C9C8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Contabilidad</w:t>
            </w:r>
          </w:p>
        </w:tc>
      </w:tr>
      <w:tr w:rsidR="00F24D7B" w:rsidRPr="005F056E" w14:paraId="466D2333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BD51D7" w14:textId="51E9631C" w:rsidR="00F24D7B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Adrián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F99F9E" w14:textId="77777777" w:rsidR="00F24D7B" w:rsidRDefault="00F24D7B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0C34AE4D" w:rsidR="00F24D7B" w:rsidRPr="005F056E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56E11F0E" w:rsidR="00F24D7B" w:rsidRDefault="00923B7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It</w:t>
            </w:r>
            <w:proofErr w:type="spellEnd"/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923B75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016714AE" w:rsidR="00225228" w:rsidRDefault="00923B7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Workflow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proceso de autorización</w:t>
            </w:r>
          </w:p>
          <w:p w14:paraId="1CC509AE" w14:textId="0D48D6B2" w:rsidR="00923B75" w:rsidRDefault="00923B7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</w:t>
            </w:r>
            <w:r w:rsidR="005A368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visual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</w:t>
            </w:r>
            <w:r w:rsidR="005A368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autorización</w:t>
            </w:r>
          </w:p>
          <w:p w14:paraId="2C1A6872" w14:textId="15B1D642" w:rsidR="005A3680" w:rsidRDefault="005A3680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Generación de Token en caso de no utilizar E.firma</w:t>
            </w:r>
          </w:p>
          <w:p w14:paraId="338A3FDC" w14:textId="296C9A8C" w:rsidR="005A3680" w:rsidRDefault="005A3680" w:rsidP="00F86C50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A368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Generación de código QR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en documentos</w:t>
            </w:r>
          </w:p>
          <w:p w14:paraId="4671AC66" w14:textId="7FA85A62" w:rsidR="001B0F85" w:rsidRPr="005A3680" w:rsidRDefault="001B0F85" w:rsidP="00F86C50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Muestra de avance</w:t>
            </w:r>
            <w:r w:rsidR="001522C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diseño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responsivo</w:t>
            </w:r>
          </w:p>
          <w:p w14:paraId="0026CE0E" w14:textId="3EC5CFD2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124288B" w14:textId="3245E77C" w:rsidR="0079534C" w:rsidRDefault="0079534C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180370B" w14:textId="3ECC7990" w:rsidR="005A3680" w:rsidRDefault="005A3680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560579D" w14:textId="77777777" w:rsidR="005A3680" w:rsidRDefault="005A3680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06D6E0F" w:rsidR="0079534C" w:rsidRPr="00BE6F8E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923B75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D3BFF1A" w14:textId="0ACDE52C" w:rsidR="004576B7" w:rsidRDefault="00261D8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923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Separar </w:t>
            </w:r>
            <w:proofErr w:type="spellStart"/>
            <w:r w:rsidR="00923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workflow</w:t>
            </w:r>
            <w:proofErr w:type="spellEnd"/>
            <w:r w:rsidR="00923B7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general y diferenciar el flujo de aprobación del proceso de cálculo, de pago y suficiencia</w:t>
            </w:r>
          </w:p>
          <w:p w14:paraId="17DD7C8A" w14:textId="5F6FD5B1" w:rsidR="00923B75" w:rsidRDefault="00923B7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Realizar maqueta del proceso de generación de firma de documentos.</w:t>
            </w:r>
          </w:p>
          <w:p w14:paraId="1A1F32D1" w14:textId="129787DF" w:rsidR="005A3680" w:rsidRDefault="005A3680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 w:rsidRPr="005A368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Contenido de código QR al escanear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5A444270" w14:textId="32D1F154" w:rsidR="001B0F85" w:rsidRDefault="001B0F85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No utilizar editores de texto en la plataforma</w:t>
            </w:r>
          </w:p>
          <w:p w14:paraId="3B23F843" w14:textId="01CF6DC6" w:rsidR="00E664F9" w:rsidRDefault="00E664F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5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Desarrollo de la App </w:t>
            </w:r>
          </w:p>
          <w:p w14:paraId="7B8E357E" w14:textId="260A0A79" w:rsidR="005A3680" w:rsidRDefault="00E664F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6</w:t>
            </w:r>
            <w:r w:rsidR="001522C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.-Trabajar en la maqueta de los oficios para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liberarla</w:t>
            </w:r>
            <w:r w:rsidR="001522C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primero, antes</w:t>
            </w:r>
            <w:r w:rsidR="001522C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que la plataforma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al ser independiente</w:t>
            </w:r>
          </w:p>
          <w:p w14:paraId="6A40939B" w14:textId="5D93F6C5" w:rsidR="00E664F9" w:rsidRDefault="00E664F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7.- Mostrar el cronograma dejando un espacio para municipios y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OPDs</w:t>
            </w:r>
            <w:bookmarkStart w:id="0" w:name="_GoBack"/>
            <w:bookmarkEnd w:id="0"/>
            <w:proofErr w:type="spellEnd"/>
          </w:p>
          <w:p w14:paraId="7B4C731B" w14:textId="79F81580" w:rsidR="008B0188" w:rsidRPr="005F056E" w:rsidRDefault="008B0188" w:rsidP="00E664F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3AE3" w14:textId="77777777" w:rsidR="00AF7AE1" w:rsidRDefault="00AF7AE1" w:rsidP="00C437A5">
      <w:r>
        <w:separator/>
      </w:r>
    </w:p>
  </w:endnote>
  <w:endnote w:type="continuationSeparator" w:id="0">
    <w:p w14:paraId="5BF2A1FA" w14:textId="77777777" w:rsidR="00AF7AE1" w:rsidRDefault="00AF7AE1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789F1E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35ADF" w14:textId="77777777" w:rsidR="00AF7AE1" w:rsidRDefault="00AF7AE1" w:rsidP="00C437A5">
      <w:r>
        <w:separator/>
      </w:r>
    </w:p>
  </w:footnote>
  <w:footnote w:type="continuationSeparator" w:id="0">
    <w:p w14:paraId="013265EC" w14:textId="77777777" w:rsidR="00AF7AE1" w:rsidRDefault="00AF7AE1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700C9"/>
    <w:rsid w:val="009757A0"/>
    <w:rsid w:val="00983516"/>
    <w:rsid w:val="00991732"/>
    <w:rsid w:val="009A2BDA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43911"/>
    <w:rsid w:val="00B5236D"/>
    <w:rsid w:val="00B61ECF"/>
    <w:rsid w:val="00B6420A"/>
    <w:rsid w:val="00B804C1"/>
    <w:rsid w:val="00BC1BDE"/>
    <w:rsid w:val="00BE6F8E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63ED"/>
    <w:rsid w:val="00E02248"/>
    <w:rsid w:val="00E04EDA"/>
    <w:rsid w:val="00E2364D"/>
    <w:rsid w:val="00E33E88"/>
    <w:rsid w:val="00E664F9"/>
    <w:rsid w:val="00E7068C"/>
    <w:rsid w:val="00E76DBA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47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Rodolf Zuñiga</cp:lastModifiedBy>
  <cp:revision>4</cp:revision>
  <dcterms:created xsi:type="dcterms:W3CDTF">2022-08-16T18:24:00Z</dcterms:created>
  <dcterms:modified xsi:type="dcterms:W3CDTF">2022-08-16T19:06:00Z</dcterms:modified>
</cp:coreProperties>
</file>