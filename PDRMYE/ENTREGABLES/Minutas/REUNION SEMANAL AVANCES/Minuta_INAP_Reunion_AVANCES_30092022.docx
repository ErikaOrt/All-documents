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012D37E6" w:rsidR="00D45AD4" w:rsidRPr="005F056E" w:rsidRDefault="00B610CA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30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B35981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23B75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31BA2661" w:rsidR="00923B75" w:rsidRDefault="00B3598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de Organismos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1A777C2F" w:rsidR="00923B75" w:rsidRDefault="00B35981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OPD´s</w:t>
            </w:r>
          </w:p>
        </w:tc>
      </w:tr>
      <w:tr w:rsidR="00F24D7B" w:rsidRPr="00923B75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50F5FA5C" w:rsidR="00F24D7B" w:rsidRDefault="00BF7F4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13CD3239" w:rsidR="00F24D7B" w:rsidRDefault="00BF7F4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F24D7B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34D74E91" w:rsidR="00F24D7B" w:rsidRDefault="00B610CA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José Luis Cantú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68EC2A06" w:rsidR="00F24D7B" w:rsidRDefault="00B610CA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</w:t>
            </w:r>
          </w:p>
        </w:tc>
      </w:tr>
      <w:tr w:rsidR="002A4DE6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18A053C2" w:rsidR="002A4DE6" w:rsidRPr="005F056E" w:rsidRDefault="00E8262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5518894B" w:rsidR="002A4DE6" w:rsidRPr="005F056E" w:rsidRDefault="00B3598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</w:t>
            </w:r>
            <w:r w:rsidR="00E82621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</w:t>
            </w:r>
          </w:p>
        </w:tc>
        <w:bookmarkStart w:id="0" w:name="_GoBack"/>
        <w:bookmarkEnd w:id="0"/>
      </w:tr>
      <w:tr w:rsidR="00E82621" w:rsidRPr="005F056E" w14:paraId="750FEC2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6E3D03C" w14:textId="5B6EF89B" w:rsidR="00E82621" w:rsidRPr="005F056E" w:rsidRDefault="00E8262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Juan </w:t>
            </w:r>
            <w:r w:rsidR="00B610CA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Jiménez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CB84A86" w14:textId="1061C564" w:rsidR="00E82621" w:rsidRDefault="00E82621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F24D7B" w:rsidRPr="005F056E" w14:paraId="2D14AE6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FA2E420" w14:textId="43F3B1FB" w:rsidR="00F24D7B" w:rsidRPr="005F056E" w:rsidRDefault="000A161A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Verónica Cárdenas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71649A8" w14:textId="4701F8F0" w:rsidR="00F24D7B" w:rsidRDefault="000A161A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13094A" w:rsidRDefault="00575BAD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E6F8E" w:rsidRPr="0013094A" w:rsidRDefault="00BE6F8E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EF47F" w14:textId="70445E61" w:rsidR="00225228" w:rsidRDefault="00B610CA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Maquetas de</w:t>
            </w:r>
            <w:r w:rsidR="0012767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OPD´s</w:t>
            </w:r>
          </w:p>
          <w:p w14:paraId="1CC509AE" w14:textId="526DA936" w:rsidR="00923B75" w:rsidRDefault="00B610CA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Entrega de plantillas CPH</w:t>
            </w:r>
          </w:p>
          <w:p w14:paraId="2C1A6872" w14:textId="70D25919" w:rsidR="005A3680" w:rsidRDefault="00B610CA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Maqueta DAF</w:t>
            </w:r>
          </w:p>
          <w:p w14:paraId="18B82BC1" w14:textId="3A71715F" w:rsidR="00B610CA" w:rsidRDefault="00B610CA" w:rsidP="00B610C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Presentación Maqueta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DPCP</w:t>
            </w:r>
          </w:p>
          <w:p w14:paraId="047F010E" w14:textId="07923D66" w:rsidR="00B35981" w:rsidRDefault="00B610CA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Login y Portal de aplicaciones</w:t>
            </w:r>
          </w:p>
          <w:p w14:paraId="00404E29" w14:textId="73A27AF5" w:rsidR="00B35981" w:rsidRDefault="00B610CA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Avance General Desarrollo y Diseño</w:t>
            </w:r>
          </w:p>
          <w:p w14:paraId="1346FBBB" w14:textId="2FFC68A2" w:rsidR="00B35981" w:rsidRPr="00B35981" w:rsidRDefault="00B35981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Lista de requisitos SIREGOB</w:t>
            </w:r>
          </w:p>
          <w:p w14:paraId="0026CE0E" w14:textId="353DB27E" w:rsidR="00BE6F8E" w:rsidRDefault="00BE6F8E" w:rsidP="0021264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ECE5371" w14:textId="1DA4ACA7" w:rsidR="00261D85" w:rsidRDefault="00261D8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544BC9" w14:textId="77777777" w:rsidR="00923B75" w:rsidRPr="00261D85" w:rsidRDefault="00923B7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506D6E0F" w:rsidR="0079534C" w:rsidRPr="00BE6F8E" w:rsidRDefault="0079534C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8783EDD" w14:textId="77777777" w:rsidR="008B0188" w:rsidRDefault="00261D85" w:rsidP="00B610C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</w:t>
            </w:r>
            <w:r w:rsidR="0012767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acordó </w:t>
            </w:r>
            <w:r w:rsidR="00B610C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definir fecha de entrega de la plataforma por área y total.</w:t>
            </w:r>
          </w:p>
          <w:p w14:paraId="7B4C731B" w14:textId="158EAC5B" w:rsidR="00B610CA" w:rsidRPr="005F056E" w:rsidRDefault="00B610CA" w:rsidP="00B610C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2.-Se acordó entregar el modelo de CPH dentro de dos semanas para iniciar con las pruebas.</w:t>
            </w: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FB2DE" w14:textId="77777777" w:rsidR="009F050A" w:rsidRDefault="009F050A" w:rsidP="00C437A5">
      <w:r>
        <w:separator/>
      </w:r>
    </w:p>
  </w:endnote>
  <w:endnote w:type="continuationSeparator" w:id="0">
    <w:p w14:paraId="3B2E6BEB" w14:textId="77777777" w:rsidR="009F050A" w:rsidRDefault="009F050A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52602BD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610CA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610CA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Infinite Computer Solutions,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D483C" w14:textId="77777777" w:rsidR="009F050A" w:rsidRDefault="009F050A" w:rsidP="00C437A5">
      <w:r>
        <w:separator/>
      </w:r>
    </w:p>
  </w:footnote>
  <w:footnote w:type="continuationSeparator" w:id="0">
    <w:p w14:paraId="27A7EA5A" w14:textId="77777777" w:rsidR="009F050A" w:rsidRDefault="009F050A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767A"/>
    <w:rsid w:val="0013094A"/>
    <w:rsid w:val="001522CD"/>
    <w:rsid w:val="0016452C"/>
    <w:rsid w:val="001B0F85"/>
    <w:rsid w:val="001D1DD1"/>
    <w:rsid w:val="001D79D4"/>
    <w:rsid w:val="001E6E25"/>
    <w:rsid w:val="001F3316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4F95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D0330"/>
    <w:rsid w:val="008D2884"/>
    <w:rsid w:val="008E30A4"/>
    <w:rsid w:val="008F20C8"/>
    <w:rsid w:val="00914C28"/>
    <w:rsid w:val="009171FF"/>
    <w:rsid w:val="0092004C"/>
    <w:rsid w:val="00921E9B"/>
    <w:rsid w:val="00923B75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9F050A"/>
    <w:rsid w:val="00A04C9F"/>
    <w:rsid w:val="00A06CF4"/>
    <w:rsid w:val="00A53669"/>
    <w:rsid w:val="00A6564C"/>
    <w:rsid w:val="00A90B00"/>
    <w:rsid w:val="00A96CB6"/>
    <w:rsid w:val="00AD2680"/>
    <w:rsid w:val="00AD65D5"/>
    <w:rsid w:val="00AD71FD"/>
    <w:rsid w:val="00AF7AE1"/>
    <w:rsid w:val="00B075D6"/>
    <w:rsid w:val="00B15171"/>
    <w:rsid w:val="00B1663B"/>
    <w:rsid w:val="00B35981"/>
    <w:rsid w:val="00B43911"/>
    <w:rsid w:val="00B5236D"/>
    <w:rsid w:val="00B610CA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7068C"/>
    <w:rsid w:val="00E76DBA"/>
    <w:rsid w:val="00E82621"/>
    <w:rsid w:val="00E86ED8"/>
    <w:rsid w:val="00EA4764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2</cp:revision>
  <dcterms:created xsi:type="dcterms:W3CDTF">2022-09-30T21:19:00Z</dcterms:created>
  <dcterms:modified xsi:type="dcterms:W3CDTF">2022-09-30T21:19:00Z</dcterms:modified>
</cp:coreProperties>
</file>