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6DDDE260" w:rsidR="00D45AD4" w:rsidRPr="005F056E" w:rsidRDefault="00B37D07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7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octubre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62B6E183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B7CE03" w14:textId="1C2BA918" w:rsidR="00B37D07" w:rsidRDefault="00B37D07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Adriana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4671C55" w14:textId="77777777" w:rsidR="00B37D07" w:rsidRDefault="00B37D07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4C93D202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540D950" w14:textId="29C28EA8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3DDBC75" w14:textId="7E0B2D6E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DCCP</w:t>
            </w:r>
          </w:p>
        </w:tc>
      </w:tr>
      <w:tr w:rsidR="00B37D07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6ED6ED4A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44A81C3C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437D02A7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Juan Jiménez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31DC7FE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098B412E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Vero 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B37D07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8575A2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Fernando Chávez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6F34F469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</w:tr>
      <w:tr w:rsidR="00B37D07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4102DC3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38D9AC01" w:rsidR="00B37D07" w:rsidRDefault="00136E74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34E9CB73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Idalia Arroyo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Rdz</w:t>
            </w:r>
            <w:proofErr w:type="spellEnd"/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161C4C" w:rsidR="00B37D07" w:rsidRDefault="00136E74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DCCP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68656786" w:rsidR="00B37D07" w:rsidRDefault="00B37D0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Presentación de Maqueta de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OPD´s</w:t>
            </w:r>
            <w:proofErr w:type="spellEnd"/>
          </w:p>
          <w:p w14:paraId="5F8F178C" w14:textId="4C34EA09" w:rsidR="00B37D07" w:rsidRDefault="00B37D0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Migración de datos Coordinación de Planeación Hacendaria</w:t>
            </w:r>
          </w:p>
          <w:p w14:paraId="30B2F8DB" w14:textId="446E4EE1" w:rsidR="00B37D07" w:rsidRDefault="00B37D0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Cronograma de Desarrollo</w:t>
            </w:r>
          </w:p>
          <w:p w14:paraId="56D4F703" w14:textId="510EE6A9" w:rsidR="00B37D07" w:rsidRDefault="00B37D0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Avance General</w:t>
            </w:r>
          </w:p>
          <w:p w14:paraId="6F21F1C0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69718F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6B01E6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57E2C02" w:rsidR="00B37D07" w:rsidRP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58EA95" w14:textId="087BF9A6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Se acordó agregar el desglose de </w:t>
            </w:r>
            <w:r w:rsidRP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los fondos para ver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cómo está compuesto el fondo y sus </w:t>
            </w:r>
            <w:r w:rsidRP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descuentos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17250D81" w14:textId="1083E5D7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 Preparación de maquetas para la Dirección de Administración Financiera y Dirección de Presupuesto y Control Presupuestal.</w:t>
            </w:r>
          </w:p>
          <w:p w14:paraId="69718CCF" w14:textId="29AFC049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Preparar los requerimientos que se van a solicitar a SIREGOB sobre Información </w:t>
            </w: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 los web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services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 que no pase de la próxima semana.</w:t>
            </w:r>
          </w:p>
          <w:p w14:paraId="7B4C731B" w14:textId="79F81580" w:rsidR="00B37D07" w:rsidRPr="005F056E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F0C53" w14:textId="77777777" w:rsidR="008C73AC" w:rsidRDefault="008C73AC" w:rsidP="00C437A5">
      <w:r>
        <w:separator/>
      </w:r>
    </w:p>
  </w:endnote>
  <w:endnote w:type="continuationSeparator" w:id="0">
    <w:p w14:paraId="315761F3" w14:textId="77777777" w:rsidR="008C73AC" w:rsidRDefault="008C73AC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3BFBD723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36E74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36E74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0DE11" w14:textId="77777777" w:rsidR="008C73AC" w:rsidRDefault="008C73AC" w:rsidP="00C437A5">
      <w:r>
        <w:separator/>
      </w:r>
    </w:p>
  </w:footnote>
  <w:footnote w:type="continuationSeparator" w:id="0">
    <w:p w14:paraId="17BCCE5F" w14:textId="77777777" w:rsidR="008C73AC" w:rsidRDefault="008C73AC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36E74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6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2022-10-07T20:29:00Z</dcterms:created>
  <dcterms:modified xsi:type="dcterms:W3CDTF">2022-10-13T14:08:00Z</dcterms:modified>
</cp:coreProperties>
</file>