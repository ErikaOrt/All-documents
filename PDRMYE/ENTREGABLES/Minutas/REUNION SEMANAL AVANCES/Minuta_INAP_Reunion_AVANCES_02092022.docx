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7094B0EC" w:rsidR="00D45AD4" w:rsidRPr="005F056E" w:rsidRDefault="002722AF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02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5981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31BA2661" w:rsidR="00923B75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1A777C2F" w:rsidR="00923B75" w:rsidRDefault="00B3598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  <w:proofErr w:type="spellEnd"/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50F5FA5C" w:rsidR="00F24D7B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CD3239" w:rsidR="00F24D7B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D74E91" w:rsidR="00F24D7B" w:rsidRDefault="00B610C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68EC2A06" w:rsidR="00F24D7B" w:rsidRDefault="00B610C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8A053C2" w:rsidR="002A4DE6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518894B" w:rsidR="002A4DE6" w:rsidRPr="005F056E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</w:t>
            </w:r>
            <w:r w:rsidR="00E82621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</w:t>
            </w:r>
          </w:p>
        </w:tc>
      </w:tr>
      <w:tr w:rsidR="00E82621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5B6EF89B" w:rsidR="00E82621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r w:rsidR="00B610CA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Jiménez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1061C564" w:rsidR="00E82621" w:rsidRDefault="00E8262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43F3B1FB" w:rsidR="00F24D7B" w:rsidRPr="005F056E" w:rsidRDefault="000A161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Verónica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4701F8F0" w:rsidR="00F24D7B" w:rsidRDefault="000A161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346FBBB" w14:textId="0668A4C0" w:rsidR="00B35981" w:rsidRDefault="002722AF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Reunión Modulo de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OPD´s</w:t>
            </w:r>
            <w:proofErr w:type="spellEnd"/>
          </w:p>
          <w:p w14:paraId="69C1E5B9" w14:textId="4D475CCD" w:rsidR="002722AF" w:rsidRDefault="002722AF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Look and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Fe</w:t>
            </w:r>
            <w:bookmarkStart w:id="0" w:name="_GoBack"/>
            <w:bookmarkEnd w:id="0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el</w:t>
            </w:r>
            <w:proofErr w:type="spellEnd"/>
          </w:p>
          <w:p w14:paraId="45BFF71E" w14:textId="14BFA119" w:rsidR="002722AF" w:rsidRDefault="002722AF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Login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Kiosko</w:t>
            </w:r>
            <w:proofErr w:type="spellEnd"/>
          </w:p>
          <w:p w14:paraId="3A4BD214" w14:textId="3DF8E300" w:rsidR="002722AF" w:rsidRPr="002722AF" w:rsidRDefault="002722AF" w:rsidP="002722A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Avances de proyecto fases 1 y 2</w:t>
            </w:r>
          </w:p>
          <w:p w14:paraId="0026CE0E" w14:textId="353DB27E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8555119" w14:textId="77777777" w:rsidR="0079534C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417F20E" w14:textId="77777777" w:rsidR="002722AF" w:rsidRDefault="002722AF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29E535B" w14:textId="77777777" w:rsidR="002722AF" w:rsidRDefault="002722AF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163897E" w:rsidR="002722AF" w:rsidRPr="00BE6F8E" w:rsidRDefault="002722AF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8783EDD" w14:textId="333E0528" w:rsidR="008B0188" w:rsidRDefault="00261D85" w:rsidP="00B610C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2722A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Definir fecha de terminación del proyecto</w:t>
            </w:r>
          </w:p>
          <w:p w14:paraId="7B4C731B" w14:textId="5F843437" w:rsidR="00B610CA" w:rsidRPr="005F056E" w:rsidRDefault="00B610CA" w:rsidP="002722A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</w:t>
            </w:r>
            <w:r w:rsidR="002722A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Módulos de CPH y DAMOP segunda semana de noviembre para que inicien el 2023 en la plataforma, estarán operando y los siguientes meses los demás módulos.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FE65" w14:textId="77777777" w:rsidR="006418DD" w:rsidRDefault="006418DD" w:rsidP="00C437A5">
      <w:r>
        <w:separator/>
      </w:r>
    </w:p>
  </w:endnote>
  <w:endnote w:type="continuationSeparator" w:id="0">
    <w:p w14:paraId="4CEA527E" w14:textId="77777777" w:rsidR="006418DD" w:rsidRDefault="006418DD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238CE54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722AF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722AF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9153F" w14:textId="77777777" w:rsidR="006418DD" w:rsidRDefault="006418DD" w:rsidP="00C437A5">
      <w:r>
        <w:separator/>
      </w:r>
    </w:p>
  </w:footnote>
  <w:footnote w:type="continuationSeparator" w:id="0">
    <w:p w14:paraId="06FD3CAD" w14:textId="77777777" w:rsidR="006418DD" w:rsidRDefault="006418DD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722AF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224B2"/>
    <w:rsid w:val="00632502"/>
    <w:rsid w:val="00634E02"/>
    <w:rsid w:val="00635EC0"/>
    <w:rsid w:val="006418DD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9F050A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35981"/>
    <w:rsid w:val="00B43911"/>
    <w:rsid w:val="00B5236D"/>
    <w:rsid w:val="00B610CA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5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2022-09-30T22:06:00Z</dcterms:created>
  <dcterms:modified xsi:type="dcterms:W3CDTF">2022-09-30T22:11:00Z</dcterms:modified>
</cp:coreProperties>
</file>