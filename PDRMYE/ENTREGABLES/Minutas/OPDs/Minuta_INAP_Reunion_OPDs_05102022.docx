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7"/>
        <w:gridCol w:w="2737"/>
        <w:gridCol w:w="1301"/>
        <w:gridCol w:w="3129"/>
      </w:tblGrid>
      <w:tr w:rsidR="00D45AD4" w:rsidRPr="005F056E" w14:paraId="4D7FDFF8" w14:textId="77777777" w:rsidTr="00923B75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346D62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20DA6BBB" w:rsidR="00D45AD4" w:rsidRPr="005F056E" w:rsidRDefault="00DF2073" w:rsidP="00485EA2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05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B37D07">
              <w:rPr>
                <w:rFonts w:ascii="Arial" w:eastAsia="Calibri" w:hAnsi="Arial" w:cs="Arial"/>
                <w:sz w:val="24"/>
                <w:szCs w:val="24"/>
                <w:lang w:val="es-MX"/>
              </w:rPr>
              <w:t>octubre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923B75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CC58139" w:rsidR="002A4DE6" w:rsidRPr="005F056E" w:rsidRDefault="00485EA2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INAP</w:t>
            </w:r>
          </w:p>
        </w:tc>
      </w:tr>
      <w:tr w:rsidR="002A4DE6" w:rsidRPr="000A161A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1456C510" w:rsidR="002A4DE6" w:rsidRPr="005F056E" w:rsidRDefault="00B4391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Reunión de revisión de avances de la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B37D07" w:rsidRPr="00923B75" w14:paraId="6A86B8F1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B80FADE" w14:textId="67599CAF" w:rsidR="00B37D07" w:rsidRDefault="00B94749" w:rsidP="00B94749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de Organismos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E24F2E2" w14:textId="6906525F" w:rsidR="00B37D07" w:rsidRDefault="00B94749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OPD´s</w:t>
            </w:r>
          </w:p>
        </w:tc>
      </w:tr>
      <w:tr w:rsidR="00B37D07" w:rsidRPr="005F056E" w14:paraId="72039940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F18723" w14:textId="355E5000" w:rsidR="00B37D07" w:rsidRDefault="00B37D07" w:rsidP="00B94749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2DA0BCD" w14:textId="215A0937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B37D07" w:rsidRPr="005F056E" w14:paraId="1F93A3F4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72FADB7" w14:textId="093D9FEF" w:rsidR="00B37D07" w:rsidRPr="005F056E" w:rsidRDefault="00B37D07" w:rsidP="00B94749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B282EAF" w14:textId="6F34F469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B37D07" w:rsidRPr="005F056E" w14:paraId="750FEC2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6E3D03C" w14:textId="09F681E4" w:rsidR="00B37D07" w:rsidRPr="005F056E" w:rsidRDefault="00B37D07" w:rsidP="00B94749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CB84A86" w14:textId="231308A6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B37D07" w:rsidRPr="005F056E" w14:paraId="473329A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4B7C4AC" w14:textId="0CC33534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9009A7B" w14:textId="60402426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B37D07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B37D07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346156DA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75BAD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Miguel Ángel vega Quintero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862D17E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B37D07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B37D07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0DB7618B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Néstor Ibarra Palomares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6004E6C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Director Proyecto</w:t>
            </w:r>
          </w:p>
        </w:tc>
      </w:tr>
      <w:tr w:rsidR="00B37D07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B37D07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B37D07" w:rsidRPr="00B35981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85FD96" w14:textId="2ED42CFB" w:rsidR="00B37D07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Presentación de Avances Semanal</w:t>
            </w:r>
          </w:p>
          <w:p w14:paraId="61AEA2DF" w14:textId="77777777" w:rsidR="00B37D07" w:rsidRPr="0013094A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D80EA76" w14:textId="12F12896" w:rsidR="00AC0177" w:rsidRDefault="00DF2073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Ajustes en la maqueta</w:t>
            </w:r>
          </w:p>
          <w:p w14:paraId="48AEC1A8" w14:textId="3A7DBDB6" w:rsidR="00620AE1" w:rsidRDefault="00620AE1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Diferenciador de pagos de servicios personales y gastos de operación.</w:t>
            </w:r>
          </w:p>
          <w:p w14:paraId="04E3BFF8" w14:textId="34509459" w:rsidR="00620AE1" w:rsidRDefault="00620AE1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Clasificación de conceptos de organismos</w:t>
            </w:r>
          </w:p>
          <w:p w14:paraId="1DDAD68E" w14:textId="27DC3254" w:rsidR="00620AE1" w:rsidRDefault="00620AE1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Solo Organismos puede ver el estatus y la ubicación de las solicitudes, y el organismo podrá ver el estatus.</w:t>
            </w:r>
          </w:p>
          <w:p w14:paraId="6F21F1C0" w14:textId="77777777" w:rsidR="00B37D07" w:rsidRDefault="00B37D07" w:rsidP="00B37D0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769718F" w14:textId="79928A9F" w:rsidR="00B37D07" w:rsidRDefault="00B37D07" w:rsidP="00B37D0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05DD01E2" w14:textId="53CF32BA" w:rsidR="00B94749" w:rsidRDefault="00B94749" w:rsidP="00B37D0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ED9FA43" w14:textId="50675447" w:rsidR="00B94749" w:rsidRDefault="00B94749" w:rsidP="00B37D0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7191484" w14:textId="77777777" w:rsidR="00B94749" w:rsidRDefault="00B94749" w:rsidP="00B37D0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46B01E6" w14:textId="77777777" w:rsidR="00B37D07" w:rsidRDefault="00B37D07" w:rsidP="00B37D0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157E2C02" w:rsidR="00B37D07" w:rsidRPr="00B37D07" w:rsidRDefault="00B37D07" w:rsidP="00B37D0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B37D07" w:rsidRPr="000A161A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B4C731B" w14:textId="4F4B4FE0" w:rsidR="00B37D07" w:rsidRPr="005F056E" w:rsidRDefault="00B37D07" w:rsidP="00884551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884551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Se acordaron pautas para la presentación de la maqueta de OPD´s del día jueves 06 de octubre.</w:t>
            </w:r>
          </w:p>
        </w:tc>
      </w:tr>
    </w:tbl>
    <w:p w14:paraId="3D1E061B" w14:textId="3524AEC0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0" w:name="_Toc482808197"/>
      <w:bookmarkStart w:id="1" w:name="_Toc25749708"/>
      <w:r w:rsidRPr="00C653E7">
        <w:rPr>
          <w:sz w:val="28"/>
          <w:lang w:val="es-ES"/>
        </w:rPr>
        <w:t>12.0 Firmas de recepción</w:t>
      </w:r>
      <w:bookmarkEnd w:id="0"/>
      <w:bookmarkEnd w:id="1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884551" w:rsidRPr="00C653E7" w14:paraId="3C6AE89B" w14:textId="77777777" w:rsidTr="0014545F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C56D24C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9CE7B88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660D03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330E088D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884551" w:rsidRPr="00C653E7" w14:paraId="0BC5ABCA" w14:textId="77777777" w:rsidTr="0014545F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6C6A64E9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8AE4058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5FE759FE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9743FF0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884551" w:rsidRPr="00C653E7" w14:paraId="7B6A03C6" w14:textId="77777777" w:rsidTr="0014545F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395C1071" w14:textId="77777777" w:rsidR="00884551" w:rsidRPr="00C653E7" w:rsidRDefault="00884551" w:rsidP="0014545F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EF9166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A9C16F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B6E8ED3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884551" w:rsidRPr="00C653E7" w14:paraId="6B00D83C" w14:textId="77777777" w:rsidTr="0014545F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D1FBBF1" w14:textId="77777777" w:rsidR="00884551" w:rsidRPr="00C653E7" w:rsidRDefault="00884551" w:rsidP="0014545F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579CD84" w14:textId="77777777" w:rsidR="00884551" w:rsidRPr="00C653E7" w:rsidRDefault="00884551" w:rsidP="0014545F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CCE06F0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6ECF1B1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884551" w:rsidRPr="00C653E7" w14:paraId="09B51462" w14:textId="77777777" w:rsidTr="0014545F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1A7453D6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BC0EAB7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F9749A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6FB172E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884551" w:rsidRPr="00C653E7" w14:paraId="0380984C" w14:textId="77777777" w:rsidTr="0014545F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02DBB0D2" w14:textId="77777777" w:rsidR="00884551" w:rsidRPr="00C653E7" w:rsidRDefault="00884551" w:rsidP="0014545F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11B2B20" w14:textId="77777777" w:rsidR="00884551" w:rsidRPr="00C653E7" w:rsidRDefault="00884551" w:rsidP="0014545F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A52455D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13BF05A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884551" w:rsidRPr="00C653E7" w14:paraId="1B7BE272" w14:textId="77777777" w:rsidTr="0014545F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775F48CA" w14:textId="77777777" w:rsidR="00884551" w:rsidRPr="00C653E7" w:rsidRDefault="00884551" w:rsidP="0014545F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D785B88" w14:textId="77777777" w:rsidR="00884551" w:rsidRPr="00C653E7" w:rsidRDefault="00884551" w:rsidP="0014545F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2D5C247C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2F065BD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884551" w:rsidRPr="00C653E7" w14:paraId="6B55AE38" w14:textId="77777777" w:rsidTr="0014545F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7AAB00A2" w14:textId="77777777" w:rsidR="00884551" w:rsidRPr="00C653E7" w:rsidRDefault="00884551" w:rsidP="0014545F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D444329" w14:textId="77777777" w:rsidR="00884551" w:rsidRPr="00C653E7" w:rsidRDefault="00884551" w:rsidP="0014545F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ED13C90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0D0A6D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884551" w:rsidRPr="00C653E7" w14:paraId="20040369" w14:textId="77777777" w:rsidTr="0014545F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51098424" w14:textId="77777777" w:rsidR="00884551" w:rsidRPr="00C653E7" w:rsidRDefault="00884551" w:rsidP="0014545F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51F4532" w14:textId="77777777" w:rsidR="00884551" w:rsidRPr="00C653E7" w:rsidRDefault="00884551" w:rsidP="0014545F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BAE937D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35CF3DC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884551" w:rsidRPr="00C653E7" w14:paraId="41079932" w14:textId="77777777" w:rsidTr="0014545F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5503875E" w14:textId="77777777" w:rsidR="00884551" w:rsidRPr="00C653E7" w:rsidRDefault="00884551" w:rsidP="0014545F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36D1225" w14:textId="77777777" w:rsidR="00884551" w:rsidRPr="00C653E7" w:rsidRDefault="00884551" w:rsidP="0014545F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A5DC5A0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A7336BC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884551" w:rsidRPr="00C653E7" w14:paraId="56707511" w14:textId="77777777" w:rsidTr="0014545F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5B8CF744" w14:textId="77777777" w:rsidR="00884551" w:rsidRPr="00C653E7" w:rsidRDefault="00884551" w:rsidP="0014545F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9F6DF51" w14:textId="77777777" w:rsidR="00884551" w:rsidRPr="00C653E7" w:rsidRDefault="00884551" w:rsidP="0014545F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EE20AAF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0C09066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884551" w:rsidRPr="00C653E7" w14:paraId="6812134B" w14:textId="77777777" w:rsidTr="0014545F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347E91D" w14:textId="77777777" w:rsidR="00884551" w:rsidRPr="00C653E7" w:rsidRDefault="00884551" w:rsidP="0014545F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8C6D280" w14:textId="77777777" w:rsidR="00884551" w:rsidRPr="00C653E7" w:rsidRDefault="00884551" w:rsidP="0014545F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2E8677F4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7B4A45A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884551" w:rsidRPr="00C653E7" w14:paraId="703BB64F" w14:textId="77777777" w:rsidTr="0014545F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87B152A" w14:textId="77777777" w:rsidR="00884551" w:rsidRPr="00C653E7" w:rsidRDefault="00884551" w:rsidP="0014545F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4E7BBD5" w14:textId="77777777" w:rsidR="00884551" w:rsidRPr="00C653E7" w:rsidRDefault="00884551" w:rsidP="0014545F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91DB07A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307E07B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884551" w:rsidRPr="00C653E7" w14:paraId="35861840" w14:textId="77777777" w:rsidTr="0014545F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DCDD68E" w14:textId="77777777" w:rsidR="00884551" w:rsidRPr="00C653E7" w:rsidRDefault="00884551" w:rsidP="0014545F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CACE81E" w14:textId="77777777" w:rsidR="00884551" w:rsidRPr="00C653E7" w:rsidRDefault="00884551" w:rsidP="0014545F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0519B45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5BE6DC6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884551" w:rsidRPr="00C653E7" w14:paraId="19D1344F" w14:textId="77777777" w:rsidTr="0014545F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745D287D" w14:textId="77777777" w:rsidR="00884551" w:rsidRPr="00C653E7" w:rsidRDefault="00884551" w:rsidP="0014545F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4E72A10" w14:textId="77777777" w:rsidR="00884551" w:rsidRPr="00C653E7" w:rsidRDefault="00884551" w:rsidP="0014545F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23457BF6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3BB13F2B" w14:textId="77777777" w:rsidR="00884551" w:rsidRPr="00C653E7" w:rsidRDefault="00884551" w:rsidP="0014545F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  <w:bookmarkStart w:id="2" w:name="_GoBack"/>
      <w:bookmarkEnd w:id="2"/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A10ED" w14:textId="77777777" w:rsidR="006F5F91" w:rsidRDefault="006F5F91" w:rsidP="00C437A5">
      <w:r>
        <w:separator/>
      </w:r>
    </w:p>
  </w:endnote>
  <w:endnote w:type="continuationSeparator" w:id="0">
    <w:p w14:paraId="52021ED0" w14:textId="77777777" w:rsidR="006F5F91" w:rsidRDefault="006F5F91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3EAFA72E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884551">
      <w:rPr>
        <w:rFonts w:ascii="Arial" w:hAnsi="Arial" w:cs="Arial"/>
        <w:b/>
        <w:bCs/>
        <w:noProof/>
        <w:sz w:val="18"/>
        <w:lang w:val="es-MX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884551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37B6A" w14:textId="77777777" w:rsidR="006F5F91" w:rsidRDefault="006F5F91" w:rsidP="00C437A5">
      <w:r>
        <w:separator/>
      </w:r>
    </w:p>
  </w:footnote>
  <w:footnote w:type="continuationSeparator" w:id="0">
    <w:p w14:paraId="43B2CCE5" w14:textId="77777777" w:rsidR="006F5F91" w:rsidRDefault="006F5F91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01F0B"/>
    <w:rsid w:val="00014B43"/>
    <w:rsid w:val="00021FA0"/>
    <w:rsid w:val="000436B3"/>
    <w:rsid w:val="00045DDB"/>
    <w:rsid w:val="00053DEA"/>
    <w:rsid w:val="00064736"/>
    <w:rsid w:val="00075D08"/>
    <w:rsid w:val="0008032D"/>
    <w:rsid w:val="000935FA"/>
    <w:rsid w:val="000967A4"/>
    <w:rsid w:val="000A161A"/>
    <w:rsid w:val="000A1D49"/>
    <w:rsid w:val="000C40B7"/>
    <w:rsid w:val="000C4AA0"/>
    <w:rsid w:val="000C690A"/>
    <w:rsid w:val="001102DA"/>
    <w:rsid w:val="00111F93"/>
    <w:rsid w:val="00112158"/>
    <w:rsid w:val="0012767A"/>
    <w:rsid w:val="0013094A"/>
    <w:rsid w:val="00136E74"/>
    <w:rsid w:val="001522CD"/>
    <w:rsid w:val="0016452C"/>
    <w:rsid w:val="001B0F85"/>
    <w:rsid w:val="001D1DD1"/>
    <w:rsid w:val="001D79D4"/>
    <w:rsid w:val="001E6E25"/>
    <w:rsid w:val="001F3316"/>
    <w:rsid w:val="0021264F"/>
    <w:rsid w:val="00225228"/>
    <w:rsid w:val="00240493"/>
    <w:rsid w:val="00261D85"/>
    <w:rsid w:val="002A4DE6"/>
    <w:rsid w:val="002A5AC1"/>
    <w:rsid w:val="002C6FD9"/>
    <w:rsid w:val="002C72D6"/>
    <w:rsid w:val="002D00C3"/>
    <w:rsid w:val="002D0834"/>
    <w:rsid w:val="002D2E70"/>
    <w:rsid w:val="00300265"/>
    <w:rsid w:val="0030722F"/>
    <w:rsid w:val="00341A77"/>
    <w:rsid w:val="00346D62"/>
    <w:rsid w:val="00355DA3"/>
    <w:rsid w:val="00357F8A"/>
    <w:rsid w:val="003611F4"/>
    <w:rsid w:val="0037182F"/>
    <w:rsid w:val="00382249"/>
    <w:rsid w:val="003A744D"/>
    <w:rsid w:val="003B012C"/>
    <w:rsid w:val="003B3778"/>
    <w:rsid w:val="003E49F4"/>
    <w:rsid w:val="003F369C"/>
    <w:rsid w:val="00421C2E"/>
    <w:rsid w:val="00453878"/>
    <w:rsid w:val="004576B7"/>
    <w:rsid w:val="0046391B"/>
    <w:rsid w:val="004703B5"/>
    <w:rsid w:val="00485EA2"/>
    <w:rsid w:val="004A04D8"/>
    <w:rsid w:val="004E4264"/>
    <w:rsid w:val="004F1B1F"/>
    <w:rsid w:val="004F2086"/>
    <w:rsid w:val="00500006"/>
    <w:rsid w:val="00503E9E"/>
    <w:rsid w:val="00526EBF"/>
    <w:rsid w:val="00542769"/>
    <w:rsid w:val="0056038C"/>
    <w:rsid w:val="00565040"/>
    <w:rsid w:val="00574182"/>
    <w:rsid w:val="00575BAD"/>
    <w:rsid w:val="00595267"/>
    <w:rsid w:val="00596BDF"/>
    <w:rsid w:val="005A3680"/>
    <w:rsid w:val="005B2A28"/>
    <w:rsid w:val="005F056E"/>
    <w:rsid w:val="00603578"/>
    <w:rsid w:val="00620AE1"/>
    <w:rsid w:val="00632502"/>
    <w:rsid w:val="00634E02"/>
    <w:rsid w:val="00635EC0"/>
    <w:rsid w:val="006467D4"/>
    <w:rsid w:val="00675EAF"/>
    <w:rsid w:val="006800D6"/>
    <w:rsid w:val="006E2B19"/>
    <w:rsid w:val="006F5F91"/>
    <w:rsid w:val="007059CA"/>
    <w:rsid w:val="00706F02"/>
    <w:rsid w:val="007230EB"/>
    <w:rsid w:val="00767D46"/>
    <w:rsid w:val="0079534C"/>
    <w:rsid w:val="007A2BEA"/>
    <w:rsid w:val="007A6198"/>
    <w:rsid w:val="007E2D49"/>
    <w:rsid w:val="00824F95"/>
    <w:rsid w:val="00826347"/>
    <w:rsid w:val="0084198F"/>
    <w:rsid w:val="00865AC8"/>
    <w:rsid w:val="00871B8C"/>
    <w:rsid w:val="00882E39"/>
    <w:rsid w:val="00884551"/>
    <w:rsid w:val="008868F4"/>
    <w:rsid w:val="008A5CC5"/>
    <w:rsid w:val="008B0188"/>
    <w:rsid w:val="008C1C01"/>
    <w:rsid w:val="008C73AC"/>
    <w:rsid w:val="008D0330"/>
    <w:rsid w:val="008D2884"/>
    <w:rsid w:val="008E30A4"/>
    <w:rsid w:val="008F20C8"/>
    <w:rsid w:val="00914C28"/>
    <w:rsid w:val="009171FF"/>
    <w:rsid w:val="0092004C"/>
    <w:rsid w:val="00921E9B"/>
    <w:rsid w:val="00923B75"/>
    <w:rsid w:val="00940A0F"/>
    <w:rsid w:val="00940F4A"/>
    <w:rsid w:val="0094648B"/>
    <w:rsid w:val="009512CC"/>
    <w:rsid w:val="00957145"/>
    <w:rsid w:val="0096043D"/>
    <w:rsid w:val="009700C9"/>
    <w:rsid w:val="009757A0"/>
    <w:rsid w:val="00983516"/>
    <w:rsid w:val="00991732"/>
    <w:rsid w:val="009A2BDA"/>
    <w:rsid w:val="009A6355"/>
    <w:rsid w:val="009D093C"/>
    <w:rsid w:val="009E5F5B"/>
    <w:rsid w:val="00A04C9F"/>
    <w:rsid w:val="00A06CF4"/>
    <w:rsid w:val="00A53669"/>
    <w:rsid w:val="00A6564C"/>
    <w:rsid w:val="00A90B00"/>
    <w:rsid w:val="00A96CB6"/>
    <w:rsid w:val="00AC0177"/>
    <w:rsid w:val="00AD2680"/>
    <w:rsid w:val="00AD65D5"/>
    <w:rsid w:val="00AD71FD"/>
    <w:rsid w:val="00AF7AE1"/>
    <w:rsid w:val="00B075D6"/>
    <w:rsid w:val="00B15171"/>
    <w:rsid w:val="00B1663B"/>
    <w:rsid w:val="00B35981"/>
    <w:rsid w:val="00B37D07"/>
    <w:rsid w:val="00B43911"/>
    <w:rsid w:val="00B5236D"/>
    <w:rsid w:val="00B61ECF"/>
    <w:rsid w:val="00B6420A"/>
    <w:rsid w:val="00B804C1"/>
    <w:rsid w:val="00B94749"/>
    <w:rsid w:val="00BC1BDE"/>
    <w:rsid w:val="00BD602F"/>
    <w:rsid w:val="00BE6F8E"/>
    <w:rsid w:val="00BF7F45"/>
    <w:rsid w:val="00C04195"/>
    <w:rsid w:val="00C14B1D"/>
    <w:rsid w:val="00C24887"/>
    <w:rsid w:val="00C262D0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D1703"/>
    <w:rsid w:val="00CE662C"/>
    <w:rsid w:val="00D13A5E"/>
    <w:rsid w:val="00D175E2"/>
    <w:rsid w:val="00D374D9"/>
    <w:rsid w:val="00D45AD4"/>
    <w:rsid w:val="00D524E2"/>
    <w:rsid w:val="00D748E3"/>
    <w:rsid w:val="00D752B5"/>
    <w:rsid w:val="00D7763D"/>
    <w:rsid w:val="00D852E5"/>
    <w:rsid w:val="00DB080A"/>
    <w:rsid w:val="00DB63ED"/>
    <w:rsid w:val="00DF2073"/>
    <w:rsid w:val="00E02248"/>
    <w:rsid w:val="00E04EDA"/>
    <w:rsid w:val="00E2364D"/>
    <w:rsid w:val="00E33E88"/>
    <w:rsid w:val="00E664F9"/>
    <w:rsid w:val="00E7068C"/>
    <w:rsid w:val="00E76DBA"/>
    <w:rsid w:val="00E82621"/>
    <w:rsid w:val="00E86ED8"/>
    <w:rsid w:val="00EA4764"/>
    <w:rsid w:val="00EC010B"/>
    <w:rsid w:val="00EC530E"/>
    <w:rsid w:val="00EE47D7"/>
    <w:rsid w:val="00F03C2C"/>
    <w:rsid w:val="00F12ECC"/>
    <w:rsid w:val="00F2306E"/>
    <w:rsid w:val="00F24D7B"/>
    <w:rsid w:val="00F26029"/>
    <w:rsid w:val="00F5289A"/>
    <w:rsid w:val="00F55819"/>
    <w:rsid w:val="00F56B75"/>
    <w:rsid w:val="00F848F9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19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DELL</cp:lastModifiedBy>
  <cp:revision>3</cp:revision>
  <dcterms:created xsi:type="dcterms:W3CDTF">2022-10-13T14:25:00Z</dcterms:created>
  <dcterms:modified xsi:type="dcterms:W3CDTF">2022-10-13T14:44:00Z</dcterms:modified>
</cp:coreProperties>
</file>