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4D0A6899" w:rsidR="00D45AD4" w:rsidRPr="005F056E" w:rsidRDefault="00271F88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0</w:t>
            </w:r>
            <w:r w:rsidR="003A616A">
              <w:rPr>
                <w:rFonts w:ascii="Arial" w:eastAsia="Calibri" w:hAnsi="Arial" w:cs="Arial"/>
                <w:sz w:val="24"/>
                <w:szCs w:val="24"/>
                <w:lang w:val="es-MX"/>
              </w:rPr>
              <w:t>7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3A616A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4147FD2E" w:rsidR="002A4DE6" w:rsidRPr="005F056E" w:rsidRDefault="0090062B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OPDs</w:t>
            </w:r>
            <w:proofErr w:type="spellEnd"/>
          </w:p>
        </w:tc>
      </w:tr>
      <w:tr w:rsidR="002A4DE6" w:rsidRPr="0090062B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0B68146C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Retroalimentación de Avance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proofErr w:type="gramStart"/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proofErr w:type="gramEnd"/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5892380" w:rsidR="002A4DE6" w:rsidRPr="005F056E" w:rsidRDefault="004A416C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Organismos Paraestatales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5DA09372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1E36CDED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083071C4" w:rsidR="004F1B1F" w:rsidRPr="005F056E" w:rsidRDefault="004A416C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OPDs</w:t>
                  </w:r>
                  <w:proofErr w:type="spellEnd"/>
                </w:p>
              </w:tc>
            </w:tr>
            <w:tr w:rsidR="00271F88" w:rsidRPr="0090062B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2094755D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133750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1EA9751D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4A416C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33893822" w:rsidR="00DD7B9E" w:rsidRPr="000A087F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</w:t>
            </w:r>
            <w:r w:rsidR="000A087F" w:rsidRP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Generalidades Técnicas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área de </w:t>
            </w:r>
            <w:r w:rsidR="0090062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Organismos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91B5375" w14:textId="53AF8E7E" w:rsidR="00DD7B9E" w:rsidRDefault="00EC1B10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Presupuesto</w:t>
            </w:r>
          </w:p>
          <w:p w14:paraId="10FA57E9" w14:textId="07FAC190" w:rsidR="00944728" w:rsidRDefault="004A416C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Control de cuentas específicas para cada deposito.</w:t>
            </w:r>
          </w:p>
          <w:p w14:paraId="5CE071D0" w14:textId="41C1380E" w:rsidR="004A416C" w:rsidRDefault="004A416C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Cuentas Estatal, Federal, por proyecto.</w:t>
            </w:r>
          </w:p>
          <w:p w14:paraId="35CE93B9" w14:textId="2C903EDD" w:rsidR="004A416C" w:rsidRDefault="004A416C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Relación de cuentas para evitar mezclar.</w:t>
            </w:r>
          </w:p>
          <w:p w14:paraId="1A4E8DF3" w14:textId="34C86C98" w:rsidR="004A416C" w:rsidRDefault="004A416C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Carga de documentos por número de identificador.</w:t>
            </w:r>
          </w:p>
          <w:p w14:paraId="6860726C" w14:textId="77777777" w:rsidR="002340A5" w:rsidRPr="00681259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bookmarkStart w:id="0" w:name="_GoBack"/>
            <w:bookmarkEnd w:id="0"/>
          </w:p>
          <w:p w14:paraId="3FECF490" w14:textId="734BDF88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5DACEFCD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E787D37" w14:textId="7F68767A" w:rsidR="004A416C" w:rsidRDefault="004A416C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5961BCE" w14:textId="77777777" w:rsidR="004A416C" w:rsidRDefault="004A416C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944728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1810B2FF" w:rsidR="005A2907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94472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programo reunión para el jueves 8 de septiembre del 2022 a las 12:00pm para continuar con el levantamiento de generalidades.</w:t>
            </w: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FC56" w14:textId="77777777" w:rsidR="002C7027" w:rsidRDefault="002C7027" w:rsidP="00C437A5">
      <w:r>
        <w:separator/>
      </w:r>
    </w:p>
  </w:endnote>
  <w:endnote w:type="continuationSeparator" w:id="0">
    <w:p w14:paraId="108ED24A" w14:textId="77777777" w:rsidR="002C7027" w:rsidRDefault="002C7027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AB162D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0349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C6813" w14:textId="77777777" w:rsidR="002C7027" w:rsidRDefault="002C7027" w:rsidP="00C437A5">
      <w:r>
        <w:separator/>
      </w:r>
    </w:p>
  </w:footnote>
  <w:footnote w:type="continuationSeparator" w:id="0">
    <w:p w14:paraId="48B62CD8" w14:textId="77777777" w:rsidR="002C7027" w:rsidRDefault="002C7027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D4"/>
    <w:rsid w:val="00021FA0"/>
    <w:rsid w:val="00053DEA"/>
    <w:rsid w:val="00064736"/>
    <w:rsid w:val="000967A4"/>
    <w:rsid w:val="000A087F"/>
    <w:rsid w:val="000C40B7"/>
    <w:rsid w:val="000C4AA0"/>
    <w:rsid w:val="000C690A"/>
    <w:rsid w:val="001102DA"/>
    <w:rsid w:val="00111F93"/>
    <w:rsid w:val="00112158"/>
    <w:rsid w:val="00122DD9"/>
    <w:rsid w:val="0013094A"/>
    <w:rsid w:val="00191C58"/>
    <w:rsid w:val="001D1DD1"/>
    <w:rsid w:val="001D79D4"/>
    <w:rsid w:val="002340A5"/>
    <w:rsid w:val="00240493"/>
    <w:rsid w:val="002633E1"/>
    <w:rsid w:val="00271F88"/>
    <w:rsid w:val="002A4DE6"/>
    <w:rsid w:val="002A5AC1"/>
    <w:rsid w:val="002C6FD9"/>
    <w:rsid w:val="002C7027"/>
    <w:rsid w:val="002C72D6"/>
    <w:rsid w:val="002D00C3"/>
    <w:rsid w:val="002D0834"/>
    <w:rsid w:val="002D2E70"/>
    <w:rsid w:val="0030722F"/>
    <w:rsid w:val="0031657F"/>
    <w:rsid w:val="00341A77"/>
    <w:rsid w:val="00357F8A"/>
    <w:rsid w:val="003611F4"/>
    <w:rsid w:val="003A616A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A416C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0062B"/>
    <w:rsid w:val="00914C28"/>
    <w:rsid w:val="009171FF"/>
    <w:rsid w:val="00921E9B"/>
    <w:rsid w:val="00940A0F"/>
    <w:rsid w:val="00940F4A"/>
    <w:rsid w:val="00944728"/>
    <w:rsid w:val="009700C9"/>
    <w:rsid w:val="009757A0"/>
    <w:rsid w:val="00983516"/>
    <w:rsid w:val="00991732"/>
    <w:rsid w:val="009A2BDA"/>
    <w:rsid w:val="009E5F5B"/>
    <w:rsid w:val="00A53669"/>
    <w:rsid w:val="00A96CB6"/>
    <w:rsid w:val="00AD2680"/>
    <w:rsid w:val="00AD65D5"/>
    <w:rsid w:val="00AD71FD"/>
    <w:rsid w:val="00B075D6"/>
    <w:rsid w:val="00B15171"/>
    <w:rsid w:val="00B42C37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1174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1B10"/>
    <w:rsid w:val="00EC530E"/>
    <w:rsid w:val="00EE4526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80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Master</cp:lastModifiedBy>
  <cp:revision>5</cp:revision>
  <dcterms:created xsi:type="dcterms:W3CDTF">2022-09-07T18:34:00Z</dcterms:created>
  <dcterms:modified xsi:type="dcterms:W3CDTF">2022-09-07T20:47:00Z</dcterms:modified>
</cp:coreProperties>
</file>