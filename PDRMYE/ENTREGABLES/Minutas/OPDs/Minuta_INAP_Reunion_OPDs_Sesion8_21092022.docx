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0683464" w:rsidR="00D45AD4" w:rsidRPr="005F056E" w:rsidRDefault="00BF2DE3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21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  <w:proofErr w:type="spellEnd"/>
          </w:p>
        </w:tc>
      </w:tr>
      <w:tr w:rsidR="002A4DE6" w:rsidRPr="00A31B8D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58E13109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Avance </w:t>
            </w:r>
            <w:r w:rsidR="00A00D99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734B2063" w:rsidR="004F1B1F" w:rsidRPr="005F056E" w:rsidRDefault="004C1358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Personal de </w:t>
                  </w:r>
                  <w:proofErr w:type="spellStart"/>
                  <w:r w:rsidR="004A416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  <w:proofErr w:type="spellEnd"/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A31B8D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8108BE" w14:textId="77777777" w:rsidR="004C1358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requerimientos </w:t>
            </w:r>
          </w:p>
          <w:p w14:paraId="61393A30" w14:textId="77777777" w:rsidR="004C1358" w:rsidRPr="0013094A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1409F06" w14:textId="5A832342" w:rsidR="004A2C9E" w:rsidRDefault="004A2C9E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Contadora Patricia de conciliaciones</w:t>
            </w:r>
          </w:p>
          <w:p w14:paraId="73EC8B07" w14:textId="4AD32D6E" w:rsidR="000C16BB" w:rsidRDefault="000C16BB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Formato de reporte para organismos</w:t>
            </w:r>
          </w:p>
          <w:p w14:paraId="2282B1A6" w14:textId="3753BA5C" w:rsidR="000C16BB" w:rsidRDefault="000C16BB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Función check/leído para acuse de recibido</w:t>
            </w:r>
          </w:p>
          <w:p w14:paraId="7428F694" w14:textId="77D7BE9F" w:rsidR="000C16BB" w:rsidRDefault="000C16BB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Función calendarización de avisos y eventos</w:t>
            </w:r>
          </w:p>
          <w:p w14:paraId="085E2602" w14:textId="7C718D65" w:rsidR="000C16BB" w:rsidRDefault="000C16BB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Función de doble alerta (autorización y validación)</w:t>
            </w:r>
          </w:p>
          <w:p w14:paraId="2D5AA473" w14:textId="7FE5908C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E74211" w14:textId="56DE5812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E598D6" w14:textId="2AFDA95A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56BCBB" w14:textId="1E5FEC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1015CD1" w14:textId="46CDEBE9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4E01EB0" w14:textId="544B62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B0F5C62" w14:textId="77777777" w:rsidR="004C1358" w:rsidRPr="002C25B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A31B8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B4C731B" w14:textId="569167F5" w:rsidR="00735BE6" w:rsidRPr="000C16BB" w:rsidRDefault="000C16BB" w:rsidP="000C16B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acordó que el licenciado Manuel Balderas Garza revisara la forma en que se obtendrá la información y metadatos de los reportes de los organismos</w:t>
            </w: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0" w:name="_Toc482808197"/>
      <w:bookmarkStart w:id="1" w:name="_Toc25749708"/>
      <w:r w:rsidRPr="00C653E7">
        <w:rPr>
          <w:sz w:val="28"/>
          <w:lang w:val="es-ES"/>
        </w:rPr>
        <w:t>12.0 Firmas de recepción</w:t>
      </w:r>
      <w:bookmarkEnd w:id="0"/>
      <w:bookmarkEnd w:id="1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BF54BD" w:rsidRPr="00C653E7" w14:paraId="0DA7BFAF" w14:textId="77777777" w:rsidTr="00B428B6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1439DA2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A034DCE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7BCCBEB6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78BD3503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BF54BD" w:rsidRPr="00C653E7" w14:paraId="1FE4575F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7715F55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3633A03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0B561EE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97A9CF5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50952D98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15F88E5D" w14:textId="77777777" w:rsidR="00BF54BD" w:rsidRPr="00C653E7" w:rsidRDefault="00BF54BD" w:rsidP="00B428B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7A37C2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ABA139A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F8EB3D0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57AD8AA6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60303F4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BB520D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9478F37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94E30A8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0045DBC3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37ACF88B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1C7B81A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5EE7B7C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042D2D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50DB47B4" w14:textId="77777777" w:rsidTr="00B428B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130C7519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F50ED5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746E5EA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5EF1A92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0E294DD1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75A971E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63FB64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BB00C96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BDFA77E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6088BE52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19AF183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0301D56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0E2318E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093C8BD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5F1FBD16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8FA2A73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3B75BD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420A627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39325D9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7A28B670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FA5EB3A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3E0208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4E0F7AD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58A6A9D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5E7DD310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6EBE9BE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72C5AA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515C19C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EB12FA7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662EB1DE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C16EBE6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6649D4A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CF2E557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55230F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61C7057F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86A6D10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E6C95E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1C7EAB9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D84914C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1C0DCEB2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B2AC0C4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1DAB3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D9FC10B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4BDAFCB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F54BD" w:rsidRPr="00C653E7" w14:paraId="78752038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8BF553C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F35BF15" w14:textId="77777777" w:rsidR="00BF54BD" w:rsidRPr="00C653E7" w:rsidRDefault="00BF54BD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BF04BC5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C976E74" w14:textId="77777777" w:rsidR="00BF54BD" w:rsidRPr="00C653E7" w:rsidRDefault="00BF54BD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  <w:bookmarkStart w:id="2" w:name="_GoBack"/>
      <w:bookmarkEnd w:id="2"/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0CADC" w14:textId="77777777" w:rsidR="00FC1762" w:rsidRDefault="00FC1762" w:rsidP="00C437A5">
      <w:r>
        <w:separator/>
      </w:r>
    </w:p>
  </w:endnote>
  <w:endnote w:type="continuationSeparator" w:id="0">
    <w:p w14:paraId="05F75DAC" w14:textId="77777777" w:rsidR="00FC1762" w:rsidRDefault="00FC1762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07F1210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F54BD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F54BD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D3C7" w14:textId="77777777" w:rsidR="00FC1762" w:rsidRDefault="00FC1762" w:rsidP="00C437A5">
      <w:r>
        <w:separator/>
      </w:r>
    </w:p>
  </w:footnote>
  <w:footnote w:type="continuationSeparator" w:id="0">
    <w:p w14:paraId="3FCE5148" w14:textId="77777777" w:rsidR="00FC1762" w:rsidRDefault="00FC1762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193964"/>
    <w:multiLevelType w:val="hybridMultilevel"/>
    <w:tmpl w:val="0B60A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B3E24"/>
    <w:rsid w:val="000B618A"/>
    <w:rsid w:val="000C16BB"/>
    <w:rsid w:val="000C40B7"/>
    <w:rsid w:val="000C4AA0"/>
    <w:rsid w:val="000C690A"/>
    <w:rsid w:val="000D2BEC"/>
    <w:rsid w:val="001102DA"/>
    <w:rsid w:val="00111F93"/>
    <w:rsid w:val="00112158"/>
    <w:rsid w:val="00122DD9"/>
    <w:rsid w:val="0013094A"/>
    <w:rsid w:val="00191C58"/>
    <w:rsid w:val="001D1DD1"/>
    <w:rsid w:val="001D79D4"/>
    <w:rsid w:val="001F0FBF"/>
    <w:rsid w:val="002340A5"/>
    <w:rsid w:val="00240493"/>
    <w:rsid w:val="002633E1"/>
    <w:rsid w:val="00271F88"/>
    <w:rsid w:val="002A4DE6"/>
    <w:rsid w:val="002A5AC1"/>
    <w:rsid w:val="002C25B8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44982"/>
    <w:rsid w:val="00357F8A"/>
    <w:rsid w:val="003611F4"/>
    <w:rsid w:val="00365260"/>
    <w:rsid w:val="00397E8E"/>
    <w:rsid w:val="003A616A"/>
    <w:rsid w:val="003A744D"/>
    <w:rsid w:val="003B012C"/>
    <w:rsid w:val="003B3778"/>
    <w:rsid w:val="003E49F4"/>
    <w:rsid w:val="00421C2E"/>
    <w:rsid w:val="004460F2"/>
    <w:rsid w:val="004703B5"/>
    <w:rsid w:val="004743E5"/>
    <w:rsid w:val="00485EA2"/>
    <w:rsid w:val="00487707"/>
    <w:rsid w:val="004A04D8"/>
    <w:rsid w:val="004A2C9E"/>
    <w:rsid w:val="004A416C"/>
    <w:rsid w:val="004C135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6FF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35BE6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00D99"/>
    <w:rsid w:val="00A31B8D"/>
    <w:rsid w:val="00A32987"/>
    <w:rsid w:val="00A456B5"/>
    <w:rsid w:val="00A53669"/>
    <w:rsid w:val="00A96CB6"/>
    <w:rsid w:val="00AD2680"/>
    <w:rsid w:val="00AD65D5"/>
    <w:rsid w:val="00AD71FD"/>
    <w:rsid w:val="00B075D6"/>
    <w:rsid w:val="00B11731"/>
    <w:rsid w:val="00B15171"/>
    <w:rsid w:val="00B42C37"/>
    <w:rsid w:val="00B5236D"/>
    <w:rsid w:val="00B61ECF"/>
    <w:rsid w:val="00B6420A"/>
    <w:rsid w:val="00B804C1"/>
    <w:rsid w:val="00BC1BDE"/>
    <w:rsid w:val="00BF2DE3"/>
    <w:rsid w:val="00BF54BD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CE7706"/>
    <w:rsid w:val="00CE7A05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15C9"/>
    <w:rsid w:val="00F55819"/>
    <w:rsid w:val="00F56B75"/>
    <w:rsid w:val="00F848F9"/>
    <w:rsid w:val="00F91376"/>
    <w:rsid w:val="00FA216D"/>
    <w:rsid w:val="00FC1762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8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4</cp:revision>
  <dcterms:created xsi:type="dcterms:W3CDTF">2022-09-22T20:32:00Z</dcterms:created>
  <dcterms:modified xsi:type="dcterms:W3CDTF">2022-09-22T20:40:00Z</dcterms:modified>
</cp:coreProperties>
</file>