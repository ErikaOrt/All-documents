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2C302501" w:rsidR="00D45AD4" w:rsidRPr="005F056E" w:rsidRDefault="00B94749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06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B37D07">
              <w:rPr>
                <w:rFonts w:ascii="Arial" w:eastAsia="Calibri" w:hAnsi="Arial" w:cs="Arial"/>
                <w:sz w:val="24"/>
                <w:szCs w:val="24"/>
                <w:lang w:val="es-MX"/>
              </w:rPr>
              <w:t>octubre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67599CAF" w:rsidR="00B37D07" w:rsidRDefault="00B94749" w:rsidP="00B9474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de Organismos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6906525F" w:rsidR="00B37D07" w:rsidRDefault="00B9474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OPD´s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55E5000" w:rsidR="00B37D07" w:rsidRDefault="00B37D07" w:rsidP="00B9474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215A0937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093D9FEF" w:rsidR="00B37D07" w:rsidRPr="005F056E" w:rsidRDefault="00B37D07" w:rsidP="00B9474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6F34F469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750FEC2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6E3D03C" w14:textId="09F681E4" w:rsidR="00B37D07" w:rsidRPr="005F056E" w:rsidRDefault="00B37D07" w:rsidP="00B94749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CB84A86" w14:textId="231308A6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0CC33534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60402426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EF47F" w14:textId="68656786" w:rsidR="00B37D07" w:rsidRDefault="00B37D0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Maqueta de OPD´s</w:t>
            </w:r>
          </w:p>
          <w:p w14:paraId="56D4F703" w14:textId="02140694" w:rsidR="00B37D07" w:rsidRDefault="00AC017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Funciones Generales</w:t>
            </w:r>
          </w:p>
          <w:p w14:paraId="554CFE28" w14:textId="579899AC" w:rsidR="00AC0177" w:rsidRDefault="00AC017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Procesos Organismos</w:t>
            </w:r>
          </w:p>
          <w:p w14:paraId="144C3ED8" w14:textId="06559899" w:rsidR="00AC0177" w:rsidRDefault="00AC017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Procesos DAMOP</w:t>
            </w:r>
          </w:p>
          <w:p w14:paraId="1CCBC7E7" w14:textId="666CF85D" w:rsidR="00AC0177" w:rsidRDefault="00AC017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Generador de Reportes</w:t>
            </w:r>
          </w:p>
          <w:p w14:paraId="7D80EA76" w14:textId="3B59FB5A" w:rsidR="00AC0177" w:rsidRDefault="00AC0177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Generador de Estadísticas</w:t>
            </w:r>
          </w:p>
          <w:p w14:paraId="6F21F1C0" w14:textId="77777777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769718F" w14:textId="79928A9F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5DD01E2" w14:textId="53CF32BA" w:rsidR="00B94749" w:rsidRDefault="00B94749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ED9FA43" w14:textId="50675447" w:rsidR="00B94749" w:rsidRDefault="00B94749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7191484" w14:textId="77777777" w:rsidR="00B94749" w:rsidRDefault="00B94749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46B01E6" w14:textId="77777777" w:rsid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157E2C02" w:rsidR="00B37D07" w:rsidRPr="00B37D07" w:rsidRDefault="00B37D07" w:rsidP="00B37D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B4C731B" w14:textId="47D76010" w:rsidR="00B37D07" w:rsidRPr="005F056E" w:rsidRDefault="00B37D07" w:rsidP="00AC017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AC017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acordó compartir por parte de organismos ejemplos de reportes para la creación de plantilla de carga de informacion</w:t>
            </w:r>
            <w:bookmarkStart w:id="0" w:name="_GoBack"/>
            <w:bookmarkEnd w:id="0"/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66ED6" w14:textId="77777777" w:rsidR="003923C6" w:rsidRDefault="003923C6" w:rsidP="00C437A5">
      <w:r>
        <w:separator/>
      </w:r>
    </w:p>
  </w:endnote>
  <w:endnote w:type="continuationSeparator" w:id="0">
    <w:p w14:paraId="4CE43CED" w14:textId="77777777" w:rsidR="003923C6" w:rsidRDefault="003923C6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7A76B79F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AC0177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AC0177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39D81" w14:textId="77777777" w:rsidR="003923C6" w:rsidRDefault="003923C6" w:rsidP="00C437A5">
      <w:r>
        <w:separator/>
      </w:r>
    </w:p>
  </w:footnote>
  <w:footnote w:type="continuationSeparator" w:id="0">
    <w:p w14:paraId="2F279C91" w14:textId="77777777" w:rsidR="003923C6" w:rsidRDefault="003923C6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767A"/>
    <w:rsid w:val="0013094A"/>
    <w:rsid w:val="00136E74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923C6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90B00"/>
    <w:rsid w:val="00A96CB6"/>
    <w:rsid w:val="00AC0177"/>
    <w:rsid w:val="00AD2680"/>
    <w:rsid w:val="00AD65D5"/>
    <w:rsid w:val="00AD71FD"/>
    <w:rsid w:val="00AF7AE1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94749"/>
    <w:rsid w:val="00BC1BDE"/>
    <w:rsid w:val="00BD602F"/>
    <w:rsid w:val="00BE6F8E"/>
    <w:rsid w:val="00BF7F45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7068C"/>
    <w:rsid w:val="00E76DBA"/>
    <w:rsid w:val="00E82621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9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4</cp:revision>
  <dcterms:created xsi:type="dcterms:W3CDTF">2022-10-13T14:16:00Z</dcterms:created>
  <dcterms:modified xsi:type="dcterms:W3CDTF">2022-10-13T14:25:00Z</dcterms:modified>
</cp:coreProperties>
</file>