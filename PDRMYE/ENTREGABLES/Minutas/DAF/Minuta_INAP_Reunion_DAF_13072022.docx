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22DA826C" w:rsidR="00D45AD4" w:rsidRPr="005F056E" w:rsidRDefault="00511139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13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485EA2">
              <w:rPr>
                <w:rFonts w:ascii="Arial" w:eastAsia="Calibri" w:hAnsi="Arial" w:cs="Arial"/>
                <w:sz w:val="24"/>
                <w:szCs w:val="24"/>
                <w:lang w:val="es-MX"/>
              </w:rPr>
              <w:t>Julio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69BAA661" w:rsidR="002A4DE6" w:rsidRPr="005F056E" w:rsidRDefault="006B46D9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DAF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66392D37" w:rsidR="002A4DE6" w:rsidRPr="005F056E" w:rsidRDefault="002340A5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2340A5">
              <w:rPr>
                <w:rFonts w:ascii="Arial" w:eastAsia="Calibri" w:hAnsi="Arial" w:cs="Arial"/>
                <w:sz w:val="24"/>
                <w:szCs w:val="24"/>
                <w:lang w:val="es-MX"/>
              </w:rPr>
              <w:t>Levantamiento de requerim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ientos y procedimientos para </w:t>
            </w:r>
            <w:r w:rsidR="00681259">
              <w:rPr>
                <w:rFonts w:ascii="Arial" w:eastAsia="Calibri" w:hAnsi="Arial" w:cs="Arial"/>
                <w:sz w:val="24"/>
                <w:szCs w:val="24"/>
                <w:lang w:val="es-MX"/>
              </w:rPr>
              <w:t>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202EEB3D" w:rsidR="002A4DE6" w:rsidRPr="005F056E" w:rsidRDefault="006B46D9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 w:rsidRPr="006B46D9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Rosalva González </w:t>
                  </w:r>
                  <w:r w:rsidR="0015464B" w:rsidRPr="006B46D9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Zúñiga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66B74F69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7822E81D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2966D35C" w:rsidR="004F1B1F" w:rsidRPr="005F056E" w:rsidRDefault="002340A5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Analista de Municipios</w:t>
                  </w:r>
                </w:p>
              </w:tc>
            </w:tr>
            <w:tr w:rsidR="004F1B1F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6D0CE054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F1B1F" w:rsidRPr="005F056E" w14:paraId="6AA63099" w14:textId="77777777" w:rsidTr="0015464B">
              <w:trPr>
                <w:trHeight w:val="314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15464B" w:rsidRPr="005F056E" w14:paraId="27F839FA" w14:textId="77777777" w:rsidTr="0015464B">
              <w:trPr>
                <w:trHeight w:val="303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A73CFD0" w14:textId="77777777" w:rsidR="0015464B" w:rsidRPr="005F056E" w:rsidRDefault="0015464B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F1B1F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4F1B1F" w:rsidRPr="005F056E" w:rsidRDefault="004F1B1F" w:rsidP="00E76DB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210F2991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759FF101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45A00C7D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12506FE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350F54" w14:textId="138FC1A6" w:rsidR="002340A5" w:rsidRPr="005F056E" w:rsidRDefault="002340A5" w:rsidP="002340A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0885FD96" w14:textId="4587F0FE" w:rsidR="0013094A" w:rsidRPr="0013094A" w:rsidRDefault="0013094A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586C95F" w14:textId="39A30E74" w:rsidR="00681259" w:rsidRDefault="0015464B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Método de pago de SP</w:t>
            </w:r>
          </w:p>
          <w:p w14:paraId="3F6E49E3" w14:textId="46D89C0F" w:rsidR="0015464B" w:rsidRDefault="0015464B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Autorización de pagos</w:t>
            </w:r>
          </w:p>
          <w:p w14:paraId="7EE7B7B9" w14:textId="457C7F8A" w:rsidR="0015464B" w:rsidRDefault="0015464B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SPEIs</w:t>
            </w:r>
            <w:proofErr w:type="spellEnd"/>
          </w:p>
          <w:p w14:paraId="5435B35D" w14:textId="5113ED4E" w:rsidR="00E943FA" w:rsidRPr="0015464B" w:rsidRDefault="00E943FA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APIs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SIREGOB</w:t>
            </w:r>
          </w:p>
          <w:p w14:paraId="6146ADD0" w14:textId="77777777" w:rsidR="0015464B" w:rsidRDefault="0015464B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10E0750" w14:textId="559B79B4" w:rsidR="00681259" w:rsidRDefault="00681259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898D172" w14:textId="38455667" w:rsidR="002340A5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107C77" w14:textId="58E17E1B" w:rsidR="002340A5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FECF490" w14:textId="7CB426AC" w:rsidR="00681259" w:rsidRPr="00C55E3D" w:rsidRDefault="00681259" w:rsidP="00C55E3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77777777" w:rsidR="002340A5" w:rsidRDefault="002340A5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867CFB" w14:textId="02A8BD6B" w:rsidR="005A2907" w:rsidRPr="00F91376" w:rsidRDefault="00575BAD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Finalización de Levantamiento de requerimientos y procedimientos con el área de </w:t>
            </w:r>
            <w:r w:rsidR="00DA6B39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DAF</w:t>
            </w:r>
            <w:bookmarkStart w:id="0" w:name="_GoBack"/>
            <w:bookmarkEnd w:id="0"/>
          </w:p>
          <w:p w14:paraId="69E043FC" w14:textId="77777777" w:rsidR="005A2907" w:rsidRDefault="005A2907" w:rsidP="005A2907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A7782DC" w14:textId="77777777" w:rsidR="00122DD9" w:rsidRPr="005F056E" w:rsidRDefault="00122DD9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FC9CA08" w14:textId="77777777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73F2F" w14:textId="77777777" w:rsidR="000E4676" w:rsidRDefault="000E4676" w:rsidP="00C437A5">
      <w:r>
        <w:separator/>
      </w:r>
    </w:p>
  </w:endnote>
  <w:endnote w:type="continuationSeparator" w:id="0">
    <w:p w14:paraId="520C0749" w14:textId="77777777" w:rsidR="000E4676" w:rsidRDefault="000E4676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523D093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DA6B39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DA6B39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4AE2C" w14:textId="77777777" w:rsidR="000E4676" w:rsidRDefault="000E4676" w:rsidP="00C437A5">
      <w:r>
        <w:separator/>
      </w:r>
    </w:p>
  </w:footnote>
  <w:footnote w:type="continuationSeparator" w:id="0">
    <w:p w14:paraId="4074587B" w14:textId="77777777" w:rsidR="000E4676" w:rsidRDefault="000E4676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0E4676"/>
    <w:rsid w:val="001102DA"/>
    <w:rsid w:val="00111F93"/>
    <w:rsid w:val="00112158"/>
    <w:rsid w:val="00122DD9"/>
    <w:rsid w:val="0013094A"/>
    <w:rsid w:val="0015464B"/>
    <w:rsid w:val="00191C58"/>
    <w:rsid w:val="001D1DD1"/>
    <w:rsid w:val="001D79D4"/>
    <w:rsid w:val="002340A5"/>
    <w:rsid w:val="00240493"/>
    <w:rsid w:val="002A4DE6"/>
    <w:rsid w:val="002A5AC1"/>
    <w:rsid w:val="002C6FD9"/>
    <w:rsid w:val="002C72D6"/>
    <w:rsid w:val="002D00C3"/>
    <w:rsid w:val="002D0834"/>
    <w:rsid w:val="002D2E70"/>
    <w:rsid w:val="0030722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E4264"/>
    <w:rsid w:val="004F1B1F"/>
    <w:rsid w:val="00500006"/>
    <w:rsid w:val="00503E9E"/>
    <w:rsid w:val="00511139"/>
    <w:rsid w:val="00526EBF"/>
    <w:rsid w:val="00542769"/>
    <w:rsid w:val="0056038C"/>
    <w:rsid w:val="00565040"/>
    <w:rsid w:val="00574182"/>
    <w:rsid w:val="00575BAD"/>
    <w:rsid w:val="00595267"/>
    <w:rsid w:val="005A2907"/>
    <w:rsid w:val="005F056E"/>
    <w:rsid w:val="005F1019"/>
    <w:rsid w:val="00603578"/>
    <w:rsid w:val="00632502"/>
    <w:rsid w:val="00634E02"/>
    <w:rsid w:val="006467D4"/>
    <w:rsid w:val="00681259"/>
    <w:rsid w:val="006B46D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700C9"/>
    <w:rsid w:val="009757A0"/>
    <w:rsid w:val="00983516"/>
    <w:rsid w:val="00991732"/>
    <w:rsid w:val="009A2BDA"/>
    <w:rsid w:val="009E5F5B"/>
    <w:rsid w:val="00A24F80"/>
    <w:rsid w:val="00A53669"/>
    <w:rsid w:val="00A96CB6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C1BDE"/>
    <w:rsid w:val="00C11477"/>
    <w:rsid w:val="00C14B1D"/>
    <w:rsid w:val="00C24887"/>
    <w:rsid w:val="00C262D0"/>
    <w:rsid w:val="00C437A5"/>
    <w:rsid w:val="00C4682B"/>
    <w:rsid w:val="00C55E3D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374D9"/>
    <w:rsid w:val="00D45AD4"/>
    <w:rsid w:val="00D524E2"/>
    <w:rsid w:val="00D748E3"/>
    <w:rsid w:val="00D7763D"/>
    <w:rsid w:val="00DA6B39"/>
    <w:rsid w:val="00E02248"/>
    <w:rsid w:val="00E2364D"/>
    <w:rsid w:val="00E33E88"/>
    <w:rsid w:val="00E7068C"/>
    <w:rsid w:val="00E76DBA"/>
    <w:rsid w:val="00E86ED8"/>
    <w:rsid w:val="00E943FA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48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7</cp:revision>
  <dcterms:created xsi:type="dcterms:W3CDTF">2022-07-13T21:23:00Z</dcterms:created>
  <dcterms:modified xsi:type="dcterms:W3CDTF">2022-07-14T18:38:00Z</dcterms:modified>
</cp:coreProperties>
</file>