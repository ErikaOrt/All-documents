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38"/>
        <w:gridCol w:w="1300"/>
        <w:gridCol w:w="3130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2BA6B291" w:rsidR="003B012C" w:rsidRPr="005F056E" w:rsidRDefault="008C1C01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122DD9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681259">
              <w:rPr>
                <w:rFonts w:cs="Arial"/>
                <w:b/>
                <w:bCs/>
                <w:iCs/>
                <w:lang w:val="es-ES"/>
              </w:rPr>
              <w:t>Distribución de Recursos a Municipios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5B3C708B" w:rsidR="00D45AD4" w:rsidRPr="005F056E" w:rsidRDefault="004645AE" w:rsidP="00485EA2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14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485EA2">
              <w:rPr>
                <w:rFonts w:ascii="Arial" w:eastAsia="Calibri" w:hAnsi="Arial" w:cs="Arial"/>
                <w:sz w:val="24"/>
                <w:szCs w:val="24"/>
                <w:lang w:val="es-MX"/>
              </w:rPr>
              <w:t>Julio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623CCBE1" w14:textId="77777777" w:rsidR="002A4DE6" w:rsidRDefault="004645AE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DCCP</w:t>
            </w:r>
          </w:p>
          <w:p w14:paraId="5F22BC15" w14:textId="49502490" w:rsidR="00E56358" w:rsidRPr="005F056E" w:rsidRDefault="00E56358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 w:rsidRPr="00E56358">
              <w:rPr>
                <w:rFonts w:ascii="Arial" w:eastAsia="Calibri" w:hAnsi="Arial" w:cs="Arial"/>
                <w:sz w:val="24"/>
                <w:szCs w:val="24"/>
                <w:lang w:val="es-MX"/>
              </w:rPr>
              <w:t>Dirección de Contabilidad y Cuenta Publica</w:t>
            </w:r>
          </w:p>
        </w:tc>
      </w:tr>
      <w:tr w:rsidR="002A4DE6" w:rsidRPr="004F1B1F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66392D37" w:rsidR="002A4DE6" w:rsidRPr="005F056E" w:rsidRDefault="002340A5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 w:rsidRPr="002340A5">
              <w:rPr>
                <w:rFonts w:ascii="Arial" w:eastAsia="Calibri" w:hAnsi="Arial" w:cs="Arial"/>
                <w:sz w:val="24"/>
                <w:szCs w:val="24"/>
                <w:lang w:val="es-MX"/>
              </w:rPr>
              <w:t>Levantamiento de requerim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ientos y procedimientos para </w:t>
            </w:r>
            <w:r w:rsidR="00681259">
              <w:rPr>
                <w:rFonts w:ascii="Arial" w:eastAsia="Calibri" w:hAnsi="Arial" w:cs="Arial"/>
                <w:sz w:val="24"/>
                <w:szCs w:val="24"/>
                <w:lang w:val="es-MX"/>
              </w:rPr>
              <w:t>la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5C6A0B93" w:rsidR="002A4DE6" w:rsidRPr="005F056E" w:rsidRDefault="004D3FDF" w:rsidP="00E5635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 xml:space="preserve">Idalia Área </w:t>
                  </w:r>
                  <w:r w:rsidR="00E56358"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DCCP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66B74F69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85EA2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7822E81D" w:rsidR="00485EA2" w:rsidRPr="005F056E" w:rsidRDefault="00485EA2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24D232DE" w:rsidR="00503E9E" w:rsidRDefault="00503E9E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3AF727D2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4F1B1F" w:rsidRPr="005F056E" w14:paraId="3E63A4C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6E23E393" w:rsidR="004F1B1F" w:rsidRPr="005F056E" w:rsidRDefault="004D3FDF" w:rsidP="004D3FD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Contabilidad</w:t>
                  </w:r>
                </w:p>
              </w:tc>
            </w:tr>
            <w:tr w:rsidR="004F1B1F" w:rsidRPr="005F056E" w14:paraId="314DD5DE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6D0CE054" w:rsidR="004F1B1F" w:rsidRPr="005F056E" w:rsidRDefault="004F1B1F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F1B1F" w:rsidRPr="005F056E" w14:paraId="6AA63099" w14:textId="77777777" w:rsidTr="0015464B">
              <w:trPr>
                <w:trHeight w:val="314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2127F31" w14:textId="3C37389A" w:rsidR="004F1B1F" w:rsidRPr="005F056E" w:rsidRDefault="004F1B1F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15464B" w:rsidRPr="005F056E" w14:paraId="27F839FA" w14:textId="77777777" w:rsidTr="0015464B">
              <w:trPr>
                <w:trHeight w:val="303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5A73CFD0" w14:textId="77777777" w:rsidR="0015464B" w:rsidRPr="005F056E" w:rsidRDefault="0015464B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F1B1F" w:rsidRPr="005F056E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7936C3F1" w:rsidR="004F1B1F" w:rsidRPr="005F056E" w:rsidRDefault="004F1B1F" w:rsidP="00E76DBA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55F8CC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210F2991" w:rsidR="002A4DE6" w:rsidRPr="005F056E" w:rsidRDefault="00C55E3D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Desarrollo</w:t>
            </w:r>
            <w:r w:rsidR="002A4DE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759FF101" w:rsidR="002A4DE6" w:rsidRPr="005F056E" w:rsidRDefault="00C55E3D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Desarrollo</w:t>
            </w:r>
            <w:r w:rsidR="002A4DE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45A00C7D" w:rsidR="002A4DE6" w:rsidRPr="005F056E" w:rsidRDefault="00C55E3D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Desarrollo</w:t>
            </w:r>
            <w:r w:rsidR="002A4DE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12506FE" w:rsidR="002A4DE6" w:rsidRPr="005F056E" w:rsidRDefault="00C55E3D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Desarrollo</w:t>
            </w:r>
            <w:r w:rsidR="002A4DE6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 xml:space="preserve">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0F4AED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B16913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E86ED8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B350F54" w14:textId="138FC1A6" w:rsidR="002340A5" w:rsidRPr="005F056E" w:rsidRDefault="002340A5" w:rsidP="002340A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Pr="004E426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Levantamiento de requerimientos y procedimientos</w:t>
            </w:r>
          </w:p>
          <w:p w14:paraId="0885FD96" w14:textId="4587F0FE" w:rsidR="0013094A" w:rsidRPr="0013094A" w:rsidRDefault="0013094A" w:rsidP="0013094A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586C95F" w14:textId="2E7ADCFE" w:rsidR="00681259" w:rsidRDefault="004D3FDF" w:rsidP="0015464B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Participación del área de Contabilidad</w:t>
            </w:r>
          </w:p>
          <w:p w14:paraId="3379D70A" w14:textId="77777777" w:rsidR="004D3FDF" w:rsidRDefault="004D3FDF" w:rsidP="004D3FDF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14F3264" w14:textId="15AA2C9E" w:rsidR="004D3FDF" w:rsidRDefault="004D3FDF" w:rsidP="004D3FDF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Resguardo de pólizas</w:t>
            </w:r>
          </w:p>
          <w:p w14:paraId="50397D39" w14:textId="763E58DF" w:rsidR="004D3FDF" w:rsidRPr="004D3FDF" w:rsidRDefault="004D3FDF" w:rsidP="004D3FDF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F6E49E3" w14:textId="248F014A" w:rsidR="0015464B" w:rsidRDefault="004D3FDF" w:rsidP="0015464B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Soporte de </w:t>
            </w:r>
            <w:r w:rsidR="00A136E5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In</w:t>
            </w: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gresos</w:t>
            </w:r>
          </w:p>
          <w:p w14:paraId="745FA329" w14:textId="77777777" w:rsidR="00A136E5" w:rsidRPr="00A136E5" w:rsidRDefault="00A136E5" w:rsidP="00A136E5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146ADD0" w14:textId="054AF0C1" w:rsidR="0015464B" w:rsidRPr="00A136E5" w:rsidRDefault="00A136E5" w:rsidP="00A136E5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Cuenta Comprobada</w:t>
            </w:r>
          </w:p>
          <w:p w14:paraId="510E0750" w14:textId="559B79B4" w:rsidR="00681259" w:rsidRDefault="00681259" w:rsidP="00681259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7107C77" w14:textId="4526B0E6" w:rsidR="002340A5" w:rsidRPr="00A136E5" w:rsidRDefault="002340A5" w:rsidP="00A136E5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0CB5F4A" w14:textId="438DBEB0" w:rsidR="002340A5" w:rsidRPr="004D3FDF" w:rsidRDefault="002340A5" w:rsidP="004D3FDF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6941D1DE" w14:textId="77777777" w:rsidR="00F91376" w:rsidRDefault="00F91376" w:rsidP="00F91376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B5236D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A7782DC" w14:textId="02646402" w:rsidR="00122DD9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</w:t>
            </w:r>
            <w:r w:rsidR="00191C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95777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Finalización de Levantamiento de requerimientos y procedimientos con el área de </w:t>
            </w:r>
            <w:r w:rsidR="00957776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DCCP</w:t>
            </w:r>
            <w:bookmarkStart w:id="0" w:name="_GoBack"/>
            <w:bookmarkEnd w:id="0"/>
          </w:p>
          <w:p w14:paraId="4FC9CA08" w14:textId="77777777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7B4C731B" w14:textId="75192FA6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983516" w:rsidRPr="00C653E7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C653E7" w:rsidRDefault="00983516" w:rsidP="0098351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BC22A" w14:textId="77777777" w:rsidR="00333381" w:rsidRDefault="00333381" w:rsidP="00C437A5">
      <w:r>
        <w:separator/>
      </w:r>
    </w:p>
  </w:endnote>
  <w:endnote w:type="continuationSeparator" w:id="0">
    <w:p w14:paraId="1048DA8A" w14:textId="77777777" w:rsidR="00333381" w:rsidRDefault="00333381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41CAAA62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957776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957776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FD1628" w14:textId="77777777" w:rsidR="00333381" w:rsidRDefault="00333381" w:rsidP="00C437A5">
      <w:r>
        <w:separator/>
      </w:r>
    </w:p>
  </w:footnote>
  <w:footnote w:type="continuationSeparator" w:id="0">
    <w:p w14:paraId="73CDDEB1" w14:textId="77777777" w:rsidR="00333381" w:rsidRDefault="00333381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53DEA"/>
    <w:rsid w:val="00064736"/>
    <w:rsid w:val="000967A4"/>
    <w:rsid w:val="000C40B7"/>
    <w:rsid w:val="000C4AA0"/>
    <w:rsid w:val="000C690A"/>
    <w:rsid w:val="001102DA"/>
    <w:rsid w:val="00111F93"/>
    <w:rsid w:val="00112158"/>
    <w:rsid w:val="00122DD9"/>
    <w:rsid w:val="0013094A"/>
    <w:rsid w:val="0015464B"/>
    <w:rsid w:val="00191C58"/>
    <w:rsid w:val="001D1DD1"/>
    <w:rsid w:val="001D79D4"/>
    <w:rsid w:val="002340A5"/>
    <w:rsid w:val="00240493"/>
    <w:rsid w:val="002A4DE6"/>
    <w:rsid w:val="002A5AC1"/>
    <w:rsid w:val="002C6FD9"/>
    <w:rsid w:val="002C72D6"/>
    <w:rsid w:val="002D00C3"/>
    <w:rsid w:val="002D0834"/>
    <w:rsid w:val="002D2E70"/>
    <w:rsid w:val="0030722F"/>
    <w:rsid w:val="00333381"/>
    <w:rsid w:val="00341A77"/>
    <w:rsid w:val="00357F8A"/>
    <w:rsid w:val="003611F4"/>
    <w:rsid w:val="003A744D"/>
    <w:rsid w:val="003B012C"/>
    <w:rsid w:val="003B3778"/>
    <w:rsid w:val="003E49F4"/>
    <w:rsid w:val="00421C2E"/>
    <w:rsid w:val="004645AE"/>
    <w:rsid w:val="004703B5"/>
    <w:rsid w:val="004743E5"/>
    <w:rsid w:val="00485EA2"/>
    <w:rsid w:val="00487707"/>
    <w:rsid w:val="004A04D8"/>
    <w:rsid w:val="004D3FDF"/>
    <w:rsid w:val="004E4264"/>
    <w:rsid w:val="004F1B1F"/>
    <w:rsid w:val="00500006"/>
    <w:rsid w:val="00503E9E"/>
    <w:rsid w:val="00511139"/>
    <w:rsid w:val="00526EBF"/>
    <w:rsid w:val="00542769"/>
    <w:rsid w:val="0056038C"/>
    <w:rsid w:val="00565040"/>
    <w:rsid w:val="00574182"/>
    <w:rsid w:val="00575BAD"/>
    <w:rsid w:val="00595267"/>
    <w:rsid w:val="005A2907"/>
    <w:rsid w:val="005F056E"/>
    <w:rsid w:val="005F1019"/>
    <w:rsid w:val="00603578"/>
    <w:rsid w:val="00632502"/>
    <w:rsid w:val="00634E02"/>
    <w:rsid w:val="006467D4"/>
    <w:rsid w:val="00681259"/>
    <w:rsid w:val="006B46D9"/>
    <w:rsid w:val="006E2B19"/>
    <w:rsid w:val="007059CA"/>
    <w:rsid w:val="007230EB"/>
    <w:rsid w:val="00767D46"/>
    <w:rsid w:val="00780B3C"/>
    <w:rsid w:val="00797B0D"/>
    <w:rsid w:val="007A2BEA"/>
    <w:rsid w:val="007A6198"/>
    <w:rsid w:val="007E2D49"/>
    <w:rsid w:val="0084198F"/>
    <w:rsid w:val="00865AC8"/>
    <w:rsid w:val="00871B8C"/>
    <w:rsid w:val="00882E39"/>
    <w:rsid w:val="008868F4"/>
    <w:rsid w:val="008A5CC5"/>
    <w:rsid w:val="008C1C01"/>
    <w:rsid w:val="008E30A4"/>
    <w:rsid w:val="008F20C8"/>
    <w:rsid w:val="00914C28"/>
    <w:rsid w:val="009171FF"/>
    <w:rsid w:val="00921E9B"/>
    <w:rsid w:val="00940A0F"/>
    <w:rsid w:val="00940F4A"/>
    <w:rsid w:val="00957776"/>
    <w:rsid w:val="009700C9"/>
    <w:rsid w:val="009757A0"/>
    <w:rsid w:val="00983516"/>
    <w:rsid w:val="00991732"/>
    <w:rsid w:val="009A2BDA"/>
    <w:rsid w:val="009E5F5B"/>
    <w:rsid w:val="00A136E5"/>
    <w:rsid w:val="00A24F80"/>
    <w:rsid w:val="00A53669"/>
    <w:rsid w:val="00A96CB6"/>
    <w:rsid w:val="00AD2680"/>
    <w:rsid w:val="00AD65D5"/>
    <w:rsid w:val="00AD71FD"/>
    <w:rsid w:val="00B075D6"/>
    <w:rsid w:val="00B15171"/>
    <w:rsid w:val="00B5236D"/>
    <w:rsid w:val="00B61ECF"/>
    <w:rsid w:val="00B6420A"/>
    <w:rsid w:val="00B804C1"/>
    <w:rsid w:val="00BC1BDE"/>
    <w:rsid w:val="00C11477"/>
    <w:rsid w:val="00C14B1D"/>
    <w:rsid w:val="00C24887"/>
    <w:rsid w:val="00C262D0"/>
    <w:rsid w:val="00C437A5"/>
    <w:rsid w:val="00C4682B"/>
    <w:rsid w:val="00C55E3D"/>
    <w:rsid w:val="00C653E7"/>
    <w:rsid w:val="00C713CD"/>
    <w:rsid w:val="00C74196"/>
    <w:rsid w:val="00C84EA6"/>
    <w:rsid w:val="00C869CC"/>
    <w:rsid w:val="00CB4DD7"/>
    <w:rsid w:val="00CC2BDD"/>
    <w:rsid w:val="00CC68E2"/>
    <w:rsid w:val="00CD1703"/>
    <w:rsid w:val="00D12C64"/>
    <w:rsid w:val="00D13A5E"/>
    <w:rsid w:val="00D175E2"/>
    <w:rsid w:val="00D374D9"/>
    <w:rsid w:val="00D45AD4"/>
    <w:rsid w:val="00D524E2"/>
    <w:rsid w:val="00D748E3"/>
    <w:rsid w:val="00D7763D"/>
    <w:rsid w:val="00E02248"/>
    <w:rsid w:val="00E2364D"/>
    <w:rsid w:val="00E33E88"/>
    <w:rsid w:val="00E56358"/>
    <w:rsid w:val="00E7068C"/>
    <w:rsid w:val="00E76DBA"/>
    <w:rsid w:val="00E86ED8"/>
    <w:rsid w:val="00E943FA"/>
    <w:rsid w:val="00EA4764"/>
    <w:rsid w:val="00EC530E"/>
    <w:rsid w:val="00EE47D7"/>
    <w:rsid w:val="00F07945"/>
    <w:rsid w:val="00F12ECC"/>
    <w:rsid w:val="00F2306E"/>
    <w:rsid w:val="00F26029"/>
    <w:rsid w:val="00F55819"/>
    <w:rsid w:val="00F56B75"/>
    <w:rsid w:val="00F848F9"/>
    <w:rsid w:val="00F91376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7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inifap.gob.mx</cp:lastModifiedBy>
  <cp:revision>5</cp:revision>
  <dcterms:created xsi:type="dcterms:W3CDTF">2022-07-14T16:23:00Z</dcterms:created>
  <dcterms:modified xsi:type="dcterms:W3CDTF">2022-07-14T18:36:00Z</dcterms:modified>
</cp:coreProperties>
</file>