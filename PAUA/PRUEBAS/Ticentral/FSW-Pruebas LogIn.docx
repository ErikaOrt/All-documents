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5B73F" w14:textId="4E0B6DFD" w:rsidR="003F1027" w:rsidRDefault="006F4BC5">
      <w:bookmarkStart w:id="0" w:name="_GoBack"/>
      <w:bookmarkEnd w:id="0"/>
      <w:r>
        <w:t>manija</w:t>
      </w:r>
    </w:p>
    <w:tbl>
      <w:tblPr>
        <w:tblStyle w:val="Tablewithheader"/>
        <w:tblW w:w="10768" w:type="dxa"/>
        <w:tblLook w:val="04A0" w:firstRow="1" w:lastRow="0" w:firstColumn="1" w:lastColumn="0" w:noHBand="0" w:noVBand="1"/>
      </w:tblPr>
      <w:tblGrid>
        <w:gridCol w:w="1756"/>
        <w:gridCol w:w="1478"/>
        <w:gridCol w:w="1473"/>
        <w:gridCol w:w="2469"/>
        <w:gridCol w:w="3592"/>
      </w:tblGrid>
      <w:tr w:rsidR="009C227F" w14:paraId="3731F3A1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5"/>
            <w:shd w:val="clear" w:color="auto" w:fill="F2F2F2" w:themeFill="background1" w:themeFillShade="F2"/>
          </w:tcPr>
          <w:p w14:paraId="4DAE6A54" w14:textId="77777777" w:rsidR="009C227F" w:rsidRDefault="009C227F" w:rsidP="006F0A36">
            <w:r>
              <w:t>Unit Test</w:t>
            </w:r>
          </w:p>
        </w:tc>
      </w:tr>
      <w:tr w:rsidR="009C227F" w:rsidRPr="009320A9" w14:paraId="2C8BCFA6" w14:textId="77777777" w:rsidTr="00D1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125C3C89" w14:textId="77777777" w:rsidR="009C227F" w:rsidRPr="009320A9" w:rsidRDefault="009C227F" w:rsidP="00D15AB0">
            <w:pPr>
              <w:jc w:val="center"/>
              <w:rPr>
                <w:b w:val="0"/>
              </w:rPr>
            </w:pPr>
            <w:r w:rsidRPr="009320A9">
              <w:t>Implemented By</w:t>
            </w:r>
          </w:p>
        </w:tc>
        <w:tc>
          <w:tcPr>
            <w:tcW w:w="1478" w:type="dxa"/>
          </w:tcPr>
          <w:p w14:paraId="778B0D76" w14:textId="77777777" w:rsidR="009C227F" w:rsidRPr="009320A9" w:rsidRDefault="009C227F" w:rsidP="00D1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20A9">
              <w:rPr>
                <w:b/>
              </w:rPr>
              <w:t>Review Date</w:t>
            </w:r>
          </w:p>
        </w:tc>
        <w:tc>
          <w:tcPr>
            <w:tcW w:w="1473" w:type="dxa"/>
          </w:tcPr>
          <w:p w14:paraId="2C9062D3" w14:textId="77777777" w:rsidR="009C227F" w:rsidRPr="009320A9" w:rsidRDefault="009C227F" w:rsidP="00D1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20A9">
              <w:rPr>
                <w:b/>
              </w:rPr>
              <w:t>Approved By</w:t>
            </w:r>
          </w:p>
        </w:tc>
        <w:tc>
          <w:tcPr>
            <w:tcW w:w="2469" w:type="dxa"/>
          </w:tcPr>
          <w:p w14:paraId="3A2C1557" w14:textId="77777777" w:rsidR="009C227F" w:rsidRPr="009320A9" w:rsidRDefault="009C227F" w:rsidP="00D1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20A9">
              <w:rPr>
                <w:b/>
              </w:rPr>
              <w:t>Approval Date</w:t>
            </w:r>
          </w:p>
        </w:tc>
        <w:tc>
          <w:tcPr>
            <w:tcW w:w="3592" w:type="dxa"/>
          </w:tcPr>
          <w:p w14:paraId="483B7888" w14:textId="77777777" w:rsidR="009C227F" w:rsidRPr="009320A9" w:rsidRDefault="009C227F" w:rsidP="00D15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20A9">
              <w:rPr>
                <w:b/>
              </w:rPr>
              <w:t>Reason</w:t>
            </w:r>
          </w:p>
        </w:tc>
      </w:tr>
      <w:tr w:rsidR="009C227F" w:rsidRPr="00D875C1" w14:paraId="00F4D223" w14:textId="77777777" w:rsidTr="00D15A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0AA9EFC5" w14:textId="77777777" w:rsidR="009C227F" w:rsidRPr="00D875C1" w:rsidRDefault="009C227F" w:rsidP="00D15AB0">
            <w:pPr>
              <w:jc w:val="center"/>
            </w:pPr>
            <w:r w:rsidRPr="00D875C1">
              <w:t>Developer</w:t>
            </w:r>
          </w:p>
        </w:tc>
        <w:tc>
          <w:tcPr>
            <w:tcW w:w="1478" w:type="dxa"/>
          </w:tcPr>
          <w:p w14:paraId="34601196" w14:textId="4A6E190D" w:rsidR="009C227F" w:rsidRPr="00D875C1" w:rsidRDefault="006045C2" w:rsidP="00D15A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2023-01-09</w:t>
            </w:r>
          </w:p>
        </w:tc>
        <w:tc>
          <w:tcPr>
            <w:tcW w:w="1473" w:type="dxa"/>
          </w:tcPr>
          <w:p w14:paraId="648F8A19" w14:textId="77777777" w:rsidR="009C227F" w:rsidRPr="00D875C1" w:rsidRDefault="009C227F" w:rsidP="00D15A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69" w:type="dxa"/>
          </w:tcPr>
          <w:p w14:paraId="71B1BC6B" w14:textId="77777777" w:rsidR="009C227F" w:rsidRPr="00D875C1" w:rsidRDefault="009C227F" w:rsidP="00D15A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2" w:type="dxa"/>
          </w:tcPr>
          <w:p w14:paraId="4A963ED2" w14:textId="4C0FC15B" w:rsidR="009C227F" w:rsidRPr="00D875C1" w:rsidRDefault="003B4B0D" w:rsidP="00D15A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</w:tr>
    </w:tbl>
    <w:p w14:paraId="4B2E4601" w14:textId="77777777" w:rsidR="009C227F" w:rsidRDefault="009C227F" w:rsidP="009C227F"/>
    <w:tbl>
      <w:tblPr>
        <w:tblStyle w:val="Tablewithheader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9C227F" w:rsidRPr="001B29F2" w14:paraId="07428756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49408488" w14:textId="77777777" w:rsidR="009C227F" w:rsidRDefault="009C227F" w:rsidP="00D15AB0">
            <w:r>
              <w:t>Project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14:paraId="4B29377D" w14:textId="1B691D29" w:rsidR="0019413D" w:rsidRPr="00BF0314" w:rsidRDefault="00A55FF5" w:rsidP="00A55F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es-ES"/>
              </w:rPr>
              <w:t>LogIn</w:t>
            </w:r>
          </w:p>
        </w:tc>
      </w:tr>
      <w:tr w:rsidR="005A7208" w:rsidRPr="005F0CF4" w14:paraId="1C0AD34A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8C77C2E" w14:textId="0448E732" w:rsidR="005A7208" w:rsidRDefault="005A7208" w:rsidP="00D15AB0">
            <w:r>
              <w:t>Description</w:t>
            </w:r>
          </w:p>
        </w:tc>
        <w:tc>
          <w:tcPr>
            <w:tcW w:w="8810" w:type="dxa"/>
          </w:tcPr>
          <w:p w14:paraId="56BFFEE8" w14:textId="77777777" w:rsidR="00A7532A" w:rsidRPr="00A7532A" w:rsidRDefault="00A7532A" w:rsidP="00A753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</w:pPr>
            <w:r w:rsidRPr="00A7532A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**D1N**</w:t>
            </w:r>
          </w:p>
          <w:p w14:paraId="3135E57A" w14:textId="77777777" w:rsidR="008D4783" w:rsidRDefault="00A55FF5" w:rsidP="00A753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Revisar el funcionamiento global del login.</w:t>
            </w:r>
          </w:p>
          <w:p w14:paraId="1FF3FAF0" w14:textId="77777777" w:rsidR="00A55FF5" w:rsidRDefault="00A55FF5" w:rsidP="00A753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</w:pPr>
          </w:p>
          <w:p w14:paraId="37F3B8F1" w14:textId="65DE7D11" w:rsidR="00A55FF5" w:rsidRPr="00A7532A" w:rsidRDefault="00A55FF5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 xml:space="preserve">Desde la creación de solicitud asi </w:t>
            </w:r>
            <w:r>
              <w:rPr>
                <w:rFonts w:ascii="Open Sans" w:hAnsi="Open Sans" w:hint="eastAsia"/>
                <w:color w:val="393939"/>
                <w:sz w:val="20"/>
                <w:szCs w:val="20"/>
                <w:shd w:val="clear" w:color="auto" w:fill="FFFFFF"/>
              </w:rPr>
              <w:t>como los pasos y estatus por los que puede pasar la solicitud</w:t>
            </w: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C227F" w14:paraId="5772C4B8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E4EA850" w14:textId="77777777" w:rsidR="009C227F" w:rsidRDefault="009C227F" w:rsidP="00D15AB0">
            <w:r>
              <w:t>Module</w:t>
            </w:r>
          </w:p>
        </w:tc>
        <w:tc>
          <w:tcPr>
            <w:tcW w:w="8810" w:type="dxa"/>
          </w:tcPr>
          <w:p w14:paraId="4A9BD622" w14:textId="271D20D3" w:rsidR="009C227F" w:rsidRDefault="00A55FF5" w:rsidP="00D15A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</w:t>
            </w:r>
          </w:p>
        </w:tc>
      </w:tr>
      <w:tr w:rsidR="009C227F" w:rsidRPr="00191923" w14:paraId="78A060CE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F1B609" w14:textId="77777777" w:rsidR="009C227F" w:rsidRDefault="009C227F" w:rsidP="00D15AB0">
            <w:r>
              <w:t>Program</w:t>
            </w:r>
          </w:p>
        </w:tc>
        <w:tc>
          <w:tcPr>
            <w:tcW w:w="8810" w:type="dxa"/>
          </w:tcPr>
          <w:p w14:paraId="3121CC1E" w14:textId="66F8569F" w:rsidR="00812ED5" w:rsidRPr="00FC009F" w:rsidRDefault="00812ED5" w:rsidP="0071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27F" w14:paraId="32FED55B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3BAEAABC" w14:textId="77777777" w:rsidR="009C227F" w:rsidRDefault="009C227F" w:rsidP="00D15AB0">
            <w:r>
              <w:t>Configuration</w:t>
            </w:r>
          </w:p>
        </w:tc>
        <w:tc>
          <w:tcPr>
            <w:tcW w:w="8810" w:type="dxa"/>
          </w:tcPr>
          <w:p w14:paraId="36D8B75A" w14:textId="3E668864" w:rsidR="004420C6" w:rsidRDefault="004420C6" w:rsidP="001D2F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227F" w14:paraId="30F9559E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754BDFD8" w14:textId="77777777" w:rsidR="009C227F" w:rsidRDefault="009C227F" w:rsidP="00D15AB0">
            <w:r>
              <w:t>Reference</w:t>
            </w:r>
          </w:p>
        </w:tc>
        <w:tc>
          <w:tcPr>
            <w:tcW w:w="8810" w:type="dxa"/>
          </w:tcPr>
          <w:p w14:paraId="66C7C8F7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Estatus de las Solicitudes</w:t>
            </w:r>
          </w:p>
          <w:p w14:paraId="1975A411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0- Pendiente</w:t>
            </w:r>
          </w:p>
          <w:p w14:paraId="5123EF13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1- Activar</w:t>
            </w:r>
          </w:p>
          <w:p w14:paraId="6A979001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2- Denegado</w:t>
            </w:r>
          </w:p>
          <w:p w14:paraId="537C69FA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3- Revision</w:t>
            </w:r>
          </w:p>
          <w:p w14:paraId="66FA8013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33103417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Tipos de Solicitud</w:t>
            </w:r>
          </w:p>
          <w:p w14:paraId="0FAB325F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Alta</w:t>
            </w:r>
          </w:p>
          <w:p w14:paraId="35B81C16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Baja</w:t>
            </w:r>
          </w:p>
          <w:p w14:paraId="731A4CF5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Modificacion</w:t>
            </w:r>
          </w:p>
          <w:p w14:paraId="53075275" w14:textId="77777777" w:rsidR="00CA7C82" w:rsidRPr="00A55FF5" w:rsidRDefault="00CA7C82" w:rsidP="00CA7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Vinculacion</w:t>
            </w:r>
          </w:p>
          <w:p w14:paraId="7AD74EDC" w14:textId="30B1A819" w:rsidR="00B90C7D" w:rsidRPr="002E1361" w:rsidRDefault="00B90C7D" w:rsidP="00D15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9C227F" w14:paraId="2C8A8065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566670" w14:textId="77777777" w:rsidR="009C227F" w:rsidRDefault="009C227F" w:rsidP="00D15AB0">
            <w:r>
              <w:t>Created By</w:t>
            </w:r>
          </w:p>
        </w:tc>
        <w:tc>
          <w:tcPr>
            <w:tcW w:w="8810" w:type="dxa"/>
          </w:tcPr>
          <w:p w14:paraId="55A4C0EF" w14:textId="629E3238" w:rsidR="009C227F" w:rsidRDefault="009128E4" w:rsidP="00D15A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ntrevino</w:t>
            </w:r>
          </w:p>
        </w:tc>
      </w:tr>
      <w:tr w:rsidR="009C227F" w14:paraId="76C6FBB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86C67ED" w14:textId="77777777" w:rsidR="009C227F" w:rsidRDefault="009C227F" w:rsidP="00D15AB0">
            <w:r>
              <w:t>Creation Date</w:t>
            </w:r>
          </w:p>
        </w:tc>
        <w:tc>
          <w:tcPr>
            <w:tcW w:w="8810" w:type="dxa"/>
          </w:tcPr>
          <w:p w14:paraId="51DBC2A4" w14:textId="24ED8B88" w:rsidR="009C227F" w:rsidRDefault="009C227F" w:rsidP="00D15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8D3F5E">
              <w:rPr>
                <w:noProof/>
              </w:rPr>
              <w:t>2023-01-31</w:t>
            </w:r>
            <w:r>
              <w:fldChar w:fldCharType="end"/>
            </w:r>
          </w:p>
        </w:tc>
      </w:tr>
    </w:tbl>
    <w:p w14:paraId="02B9EAEA" w14:textId="24ACB808" w:rsidR="009C227F" w:rsidRPr="004E76A3" w:rsidRDefault="009C227F" w:rsidP="009C227F">
      <w:pPr>
        <w:pStyle w:val="Ttulo1"/>
      </w:pPr>
      <w:r>
        <w:t>Test Case</w:t>
      </w:r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854F5B" w14:paraId="2303B117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175D2EC" w14:textId="77777777" w:rsidR="009C227F" w:rsidRDefault="009C227F" w:rsidP="00D15AB0">
            <w:r>
              <w:t>Test Title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10297F42" w14:textId="36780B70" w:rsidR="008739D1" w:rsidRPr="00AE1047" w:rsidRDefault="00AC4514" w:rsidP="001D2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Solicitar alta de nuevo usuario</w:t>
            </w:r>
          </w:p>
        </w:tc>
      </w:tr>
      <w:tr w:rsidR="00854F5B" w:rsidRPr="005135A0" w14:paraId="625B0A46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FAD75FA" w14:textId="77777777" w:rsidR="00FD7C97" w:rsidRDefault="00FD7C97" w:rsidP="00FD7C97">
            <w:r>
              <w:t>Test Summary</w:t>
            </w:r>
          </w:p>
        </w:tc>
        <w:tc>
          <w:tcPr>
            <w:tcW w:w="8788" w:type="dxa"/>
          </w:tcPr>
          <w:p w14:paraId="5B8AB317" w14:textId="5F472794" w:rsidR="0087195A" w:rsidRDefault="0087195A" w:rsidP="00AC4514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USER y ADMINGENERAL</w:t>
            </w:r>
          </w:p>
          <w:p w14:paraId="7050456B" w14:textId="44BE81E9" w:rsidR="00854F5B" w:rsidRDefault="00AC4514" w:rsidP="00AC4514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Cuando no existe usuario previo</w:t>
            </w:r>
            <w:r w:rsidR="00F55DF1">
              <w:rPr>
                <w:iCs/>
              </w:rPr>
              <w:t>.</w:t>
            </w:r>
          </w:p>
          <w:p w14:paraId="70435684" w14:textId="6A027784" w:rsidR="008518E4" w:rsidRPr="00AB0400" w:rsidRDefault="00AC4514" w:rsidP="00AB0400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Cuando ya se había solicitado ese usuario </w:t>
            </w:r>
            <w:r w:rsidR="00AB0400">
              <w:rPr>
                <w:iCs/>
              </w:rPr>
              <w:t>y tiene un estatus diferente a denegado</w:t>
            </w:r>
            <w:r w:rsidR="00F55DF1">
              <w:rPr>
                <w:iCs/>
              </w:rPr>
              <w:t>.</w:t>
            </w:r>
          </w:p>
        </w:tc>
      </w:tr>
      <w:tr w:rsidR="00854F5B" w14:paraId="6D2D922F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0B4A31" w14:textId="77777777" w:rsidR="00FD7C97" w:rsidRDefault="00FD7C97" w:rsidP="00FD7C97">
            <w:r>
              <w:t>Steps</w:t>
            </w:r>
          </w:p>
        </w:tc>
        <w:tc>
          <w:tcPr>
            <w:tcW w:w="8788" w:type="dxa"/>
          </w:tcPr>
          <w:p w14:paraId="342107F6" w14:textId="3C8D7505" w:rsidR="008434F8" w:rsidRDefault="006A56AF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Hacer solicitud de usuario nuevo, usando un usuario con nivel de usuario = user.</w:t>
            </w:r>
          </w:p>
          <w:p w14:paraId="4E7D0D3A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b/>
                <w:bCs/>
                <w:lang w:val="en-US"/>
              </w:rPr>
              <w:t>CALL</w:t>
            </w:r>
            <w:r w:rsidRPr="006A56AF">
              <w:rPr>
                <w:lang w:val="en-US"/>
              </w:rPr>
              <w:t xml:space="preserve"> sp_CreaSolicitud(</w:t>
            </w:r>
          </w:p>
          <w:p w14:paraId="2E71445C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'Santiago',</w:t>
            </w:r>
          </w:p>
          <w:p w14:paraId="4A58528A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'Treviño',</w:t>
            </w:r>
          </w:p>
          <w:p w14:paraId="39635F29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'Pardo',</w:t>
            </w:r>
          </w:p>
          <w:p w14:paraId="3446785E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'strevino',</w:t>
            </w:r>
          </w:p>
          <w:p w14:paraId="0E848B23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'strevi070610@gmail.com',</w:t>
            </w:r>
          </w:p>
          <w:p w14:paraId="0DDA8127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'TERN791123HNLRZX05',</w:t>
            </w:r>
          </w:p>
          <w:p w14:paraId="12997AEE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'TERN791123MQ0',</w:t>
            </w:r>
          </w:p>
          <w:p w14:paraId="250DB40F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'8111765012',</w:t>
            </w:r>
          </w:p>
          <w:p w14:paraId="19C174C0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'8181864333',</w:t>
            </w:r>
          </w:p>
          <w:p w14:paraId="2DA8A04D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'2313',</w:t>
            </w:r>
          </w:p>
          <w:p w14:paraId="391A6671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'a5838dce-6c49-11ed-a880-040300000000',</w:t>
            </w:r>
          </w:p>
          <w:p w14:paraId="44D8C6EE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lastRenderedPageBreak/>
              <w:t>'Aqui irian los datos adicionales dependiendo de la app que esta haciendo la solicitud de la solicitud',</w:t>
            </w:r>
          </w:p>
          <w:p w14:paraId="4B54760C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'fa82e267-3087-11ed-aed0-040300000000',</w:t>
            </w:r>
          </w:p>
          <w:p w14:paraId="02417F2F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'724751b4-7042-11ed-a880-040300000000'</w:t>
            </w:r>
          </w:p>
          <w:p w14:paraId="25B8D2DE" w14:textId="77777777" w:rsidR="006A56AF" w:rsidRPr="006A56AF" w:rsidRDefault="006A56AF" w:rsidP="006A56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6A56AF">
              <w:rPr>
                <w:lang w:val="en-US"/>
              </w:rPr>
              <w:t>);</w:t>
            </w:r>
          </w:p>
          <w:p w14:paraId="19CF11D1" w14:textId="77777777" w:rsidR="006A56AF" w:rsidRDefault="006A56AF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0D9C655" w14:textId="27F21988" w:rsidR="006A56AF" w:rsidRDefault="006A56AF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6AD1CE46" wp14:editId="0DE346E6">
                  <wp:extent cx="4564776" cy="4313294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776" cy="431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A2C82" w14:textId="787C9602" w:rsidR="006A56AF" w:rsidRDefault="006A56AF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E93C17D" w14:textId="770309C5" w:rsidR="006A56AF" w:rsidRDefault="006A56AF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Hacer la solicitud con un usuario con nivel AdminGeneral.</w:t>
            </w:r>
          </w:p>
          <w:p w14:paraId="0631F162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b/>
                <w:bCs/>
                <w:lang w:val="en-US"/>
              </w:rPr>
              <w:t>CALL</w:t>
            </w:r>
            <w:r w:rsidRPr="00272156">
              <w:rPr>
                <w:lang w:val="en-US"/>
              </w:rPr>
              <w:t xml:space="preserve"> `sp_CreaSolicitud`(</w:t>
            </w:r>
          </w:p>
          <w:p w14:paraId="4505EFED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'Santiago',</w:t>
            </w:r>
          </w:p>
          <w:p w14:paraId="0FD24133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'Treviño',</w:t>
            </w:r>
          </w:p>
          <w:p w14:paraId="101BFCCD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'Pardo',</w:t>
            </w:r>
          </w:p>
          <w:p w14:paraId="1CBDEB96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'strevino',</w:t>
            </w:r>
          </w:p>
          <w:p w14:paraId="3D03AC4A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'strevi070610@gmail.com',</w:t>
            </w:r>
          </w:p>
          <w:p w14:paraId="50F561B5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'TERN791123HNLRZX05',</w:t>
            </w:r>
          </w:p>
          <w:p w14:paraId="70B239E3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'TERN791123MQ0',</w:t>
            </w:r>
          </w:p>
          <w:p w14:paraId="0063B134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'8111765012',</w:t>
            </w:r>
          </w:p>
          <w:p w14:paraId="0B91D58F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'8181864333',</w:t>
            </w:r>
          </w:p>
          <w:p w14:paraId="74BA953B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'2313',</w:t>
            </w:r>
          </w:p>
          <w:p w14:paraId="34FBEF30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'a5838dce-6c49-11ed-a880-040300000000',</w:t>
            </w:r>
          </w:p>
          <w:p w14:paraId="4013CB3F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'Aqui irian los datos adicionales dependiendo de la app que esta haciendo la solicitud de la solicitud',</w:t>
            </w:r>
          </w:p>
          <w:p w14:paraId="5268FC50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lastRenderedPageBreak/>
              <w:t>'fa82e267-3087-11ed-aed0-040300000000',</w:t>
            </w:r>
          </w:p>
          <w:p w14:paraId="20A46D65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'c18fc135-3a89-11ed-aed0-040300000000'</w:t>
            </w:r>
          </w:p>
          <w:p w14:paraId="5F05777C" w14:textId="77777777" w:rsidR="00272156" w:rsidRPr="00272156" w:rsidRDefault="00272156" w:rsidP="0027215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72156">
              <w:rPr>
                <w:lang w:val="en-US"/>
              </w:rPr>
              <w:t>);</w:t>
            </w:r>
          </w:p>
          <w:p w14:paraId="4A9AAFB8" w14:textId="2FA5CE26" w:rsidR="006A56AF" w:rsidRDefault="00272156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06E25822" wp14:editId="345BB90A">
                  <wp:extent cx="4854361" cy="4267570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426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9AA24" w14:textId="753FF21B" w:rsidR="006A56AF" w:rsidRDefault="006A56AF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137F15E" w14:textId="00F39934" w:rsidR="008F1FD7" w:rsidRDefault="008F1FD7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Volver hacer la solicitud del mismo usuario para hacer la prueba de ya exista una solicitud previa.</w:t>
            </w:r>
          </w:p>
          <w:p w14:paraId="1C490C53" w14:textId="6E426446" w:rsidR="008F1FD7" w:rsidRDefault="008F1FD7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DCB374B" wp14:editId="7815336D">
                  <wp:extent cx="4526672" cy="4336156"/>
                  <wp:effectExtent l="0" t="0" r="762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433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DC280" w14:textId="64F72466" w:rsidR="0087195A" w:rsidRDefault="0087195A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83C4248" w14:textId="7B3B76B1" w:rsidR="0087195A" w:rsidRDefault="0087195A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Cambiamos el estatus a denegado de la solicitud que acabamos de crear para volver hacer el llamado y ver que lo vuelva a generar de nuevo</w:t>
            </w:r>
          </w:p>
          <w:p w14:paraId="3345651B" w14:textId="2A914064" w:rsidR="0087195A" w:rsidRDefault="0087195A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215FFB92" wp14:editId="7A42CF33">
                  <wp:extent cx="6858000" cy="122682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61ECE" w14:textId="7B476134" w:rsidR="00FD7C97" w:rsidRDefault="0087195A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750C37B" wp14:editId="5068339A">
                  <wp:extent cx="4602879" cy="4648603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79" cy="464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9023F" w14:textId="2AA75283" w:rsidR="0087195A" w:rsidRDefault="0087195A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70153BD6" wp14:editId="79A57CD2">
                  <wp:extent cx="6858000" cy="1654175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CBBA" w14:textId="04904A11" w:rsidR="0087195A" w:rsidRPr="008434F8" w:rsidRDefault="0087195A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  <w:lang w:val="en-US"/>
              </w:rPr>
            </w:pPr>
          </w:p>
        </w:tc>
      </w:tr>
      <w:tr w:rsidR="00854F5B" w14:paraId="00330DA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84DF968" w14:textId="77777777" w:rsidR="00FD7C97" w:rsidRDefault="00FD7C97" w:rsidP="00FD7C97">
            <w:r>
              <w:lastRenderedPageBreak/>
              <w:t>Expected Results</w:t>
            </w:r>
          </w:p>
        </w:tc>
        <w:tc>
          <w:tcPr>
            <w:tcW w:w="8788" w:type="dxa"/>
          </w:tcPr>
          <w:p w14:paraId="6828CC50" w14:textId="302CCBF2" w:rsidR="00FD7C97" w:rsidRPr="00F94C9B" w:rsidRDefault="0087195A" w:rsidP="0087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correcto funcionamiento de las validaciones, para cuando se solicita un alta de usuario nuevo</w:t>
            </w:r>
          </w:p>
        </w:tc>
      </w:tr>
      <w:tr w:rsidR="00854F5B" w14:paraId="46C158E3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19F8B6C" w14:textId="77777777" w:rsidR="00FD7C97" w:rsidRDefault="00FD7C97" w:rsidP="00FD7C97">
            <w:r>
              <w:t>Post Condition</w:t>
            </w:r>
          </w:p>
        </w:tc>
        <w:tc>
          <w:tcPr>
            <w:tcW w:w="8788" w:type="dxa"/>
          </w:tcPr>
          <w:p w14:paraId="27D3032A" w14:textId="77777777" w:rsidR="00C64CD5" w:rsidRDefault="00C64CD5" w:rsidP="00FD7C97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11D4EEDD" w14:textId="77777777" w:rsidR="00C64CD5" w:rsidRDefault="00C64CD5" w:rsidP="00FD7C97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0DE213B4" w14:textId="15E337AD" w:rsidR="00C64CD5" w:rsidRDefault="0087195A" w:rsidP="00FD7C97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14:paraId="5A705D3F" w14:textId="77777777" w:rsidR="00C64CD5" w:rsidRDefault="00C64CD5" w:rsidP="00FD7C97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20B47A37" w14:textId="351AA673" w:rsidR="00FD7C97" w:rsidRPr="00F94C9B" w:rsidRDefault="00FD7C97" w:rsidP="00FD7C97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854F5B" w14:paraId="332D337F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B447F24" w14:textId="77777777" w:rsidR="00FD7C97" w:rsidRDefault="00FD7C97" w:rsidP="00FD7C97">
            <w:r>
              <w:t>Status</w:t>
            </w:r>
          </w:p>
        </w:tc>
        <w:tc>
          <w:tcPr>
            <w:tcW w:w="8788" w:type="dxa"/>
          </w:tcPr>
          <w:p w14:paraId="3DCE6CB5" w14:textId="4FB247AD" w:rsidR="00FD7C97" w:rsidRDefault="0087195A" w:rsidP="00FD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4E9DB6F9" w14:textId="56763FE7" w:rsidR="003F1027" w:rsidRPr="0087195A" w:rsidRDefault="003F1027" w:rsidP="009C227F">
      <w:pPr>
        <w:rPr>
          <w:u w:val="single"/>
        </w:rPr>
      </w:pPr>
    </w:p>
    <w:p w14:paraId="0223CFBD" w14:textId="30063897" w:rsidR="00F55DF1" w:rsidRPr="004E76A3" w:rsidRDefault="00F55DF1" w:rsidP="00F55DF1">
      <w:pPr>
        <w:pStyle w:val="Ttulo1"/>
      </w:pPr>
      <w:r>
        <w:lastRenderedPageBreak/>
        <w:t>Test Case</w:t>
      </w:r>
    </w:p>
    <w:tbl>
      <w:tblPr>
        <w:tblStyle w:val="Tablewithheader"/>
        <w:tblW w:w="0" w:type="auto"/>
        <w:tblLook w:val="04A0" w:firstRow="1" w:lastRow="0" w:firstColumn="1" w:lastColumn="0" w:noHBand="0" w:noVBand="1"/>
      </w:tblPr>
      <w:tblGrid>
        <w:gridCol w:w="1365"/>
        <w:gridCol w:w="9429"/>
      </w:tblGrid>
      <w:tr w:rsidR="00F55DF1" w14:paraId="21AF5AD1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32E5431A" w14:textId="77777777" w:rsidR="00F55DF1" w:rsidRDefault="00F55DF1" w:rsidP="00EC2D6A">
            <w:r>
              <w:t>Test Title</w:t>
            </w:r>
          </w:p>
        </w:tc>
        <w:tc>
          <w:tcPr>
            <w:tcW w:w="9429" w:type="dxa"/>
            <w:shd w:val="clear" w:color="auto" w:fill="F2F2F2" w:themeFill="background1" w:themeFillShade="F2"/>
          </w:tcPr>
          <w:p w14:paraId="204C1431" w14:textId="0800309F" w:rsidR="00F55DF1" w:rsidRPr="00AE1047" w:rsidRDefault="00F55DF1" w:rsidP="00F5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Solicitar baja de usuario</w:t>
            </w:r>
          </w:p>
        </w:tc>
      </w:tr>
      <w:tr w:rsidR="00F55DF1" w:rsidRPr="005135A0" w14:paraId="41A6BD54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5F3BD48C" w14:textId="77777777" w:rsidR="00F55DF1" w:rsidRDefault="00F55DF1" w:rsidP="00EC2D6A">
            <w:r>
              <w:t>Test Summary</w:t>
            </w:r>
          </w:p>
        </w:tc>
        <w:tc>
          <w:tcPr>
            <w:tcW w:w="9429" w:type="dxa"/>
          </w:tcPr>
          <w:p w14:paraId="1555E9C9" w14:textId="124AD049" w:rsidR="00F55DF1" w:rsidRDefault="00F55DF1" w:rsidP="00EC2D6A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Cuando no existe usuario.</w:t>
            </w:r>
          </w:p>
          <w:p w14:paraId="1BF67F37" w14:textId="2029C95A" w:rsidR="00F55DF1" w:rsidRDefault="00F55DF1" w:rsidP="00EC2D6A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Cuando existe el usuario y ya está dado de baja.</w:t>
            </w:r>
          </w:p>
          <w:p w14:paraId="5A7B277D" w14:textId="4A416A35" w:rsidR="00F55DF1" w:rsidRPr="00F55DF1" w:rsidRDefault="00F55DF1" w:rsidP="00F55DF1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AC4514">
              <w:rPr>
                <w:iCs/>
              </w:rPr>
              <w:t xml:space="preserve">Cuando </w:t>
            </w:r>
            <w:r>
              <w:rPr>
                <w:iCs/>
              </w:rPr>
              <w:t xml:space="preserve">existe el usuario pero no </w:t>
            </w:r>
            <w:r w:rsidR="00AB0400">
              <w:rPr>
                <w:iCs/>
              </w:rPr>
              <w:t>está</w:t>
            </w:r>
            <w:r>
              <w:rPr>
                <w:iCs/>
              </w:rPr>
              <w:t xml:space="preserve"> vinculado a la app.</w:t>
            </w:r>
          </w:p>
        </w:tc>
      </w:tr>
      <w:tr w:rsidR="00F55DF1" w14:paraId="58C0C4F1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34BA0DF7" w14:textId="77777777" w:rsidR="00F55DF1" w:rsidRDefault="00F55DF1" w:rsidP="00EC2D6A">
            <w:r>
              <w:t>Steps</w:t>
            </w:r>
          </w:p>
        </w:tc>
        <w:tc>
          <w:tcPr>
            <w:tcW w:w="9429" w:type="dxa"/>
          </w:tcPr>
          <w:p w14:paraId="7DD90A1F" w14:textId="387238E5" w:rsidR="00F55DF1" w:rsidRDefault="00C739DC" w:rsidP="00EC2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Solicitud</w:t>
            </w:r>
            <w:r w:rsidR="0070582D">
              <w:t xml:space="preserve"> con un usuario que no existe</w:t>
            </w:r>
          </w:p>
          <w:p w14:paraId="25597DBB" w14:textId="77777777" w:rsidR="0070582D" w:rsidRDefault="0070582D" w:rsidP="00EC2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1B80A2F7" wp14:editId="30F89614">
                  <wp:extent cx="3589331" cy="3612193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31" cy="36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67D09" w14:textId="77777777" w:rsidR="0070582D" w:rsidRDefault="0070582D" w:rsidP="00EC2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B777455" w14:textId="77777777" w:rsidR="0022525E" w:rsidRDefault="0070582D" w:rsidP="0022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crea la solicitud</w:t>
            </w:r>
            <w:r w:rsidR="0022525E">
              <w:t>, se autoriza solicitud y se da de baja el usuario.</w:t>
            </w:r>
          </w:p>
          <w:p w14:paraId="5C63C5C8" w14:textId="74FF1F8B" w:rsidR="0022525E" w:rsidRDefault="00B10AF0" w:rsidP="0022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D3163BF" wp14:editId="4ACC8B80">
                  <wp:extent cx="3871295" cy="361981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3619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A0C3B" w14:textId="650433C7" w:rsidR="00B10AF0" w:rsidRDefault="00B10AF0" w:rsidP="0022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D434EA1" w14:textId="361E6184" w:rsidR="00B10AF0" w:rsidRDefault="00B10AF0" w:rsidP="0022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Cuando no está vinculado a la app</w:t>
            </w:r>
          </w:p>
          <w:p w14:paraId="6E42B2E7" w14:textId="3F1620BC" w:rsidR="00B10AF0" w:rsidRDefault="00B10AF0" w:rsidP="0022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4EF2A4B6" wp14:editId="4DA5C0D8">
                  <wp:extent cx="3840813" cy="3642676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813" cy="364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0EAAA" w14:textId="77777777" w:rsidR="0070582D" w:rsidRDefault="0022525E" w:rsidP="0022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  <w:r w:rsidR="005B3C68">
              <w:t>Después de todas las validaciones</w:t>
            </w:r>
          </w:p>
          <w:p w14:paraId="60B69D63" w14:textId="34D31BF4" w:rsidR="005B3C68" w:rsidRDefault="005B3C68" w:rsidP="0022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1E42DA5" wp14:editId="49B7C9CA">
                  <wp:extent cx="3909399" cy="3741744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99" cy="374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DF1" w14:paraId="3266888C" w14:textId="77777777" w:rsidTr="00DE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7650338E" w14:textId="77777777" w:rsidR="00F55DF1" w:rsidRDefault="00F55DF1" w:rsidP="00EC2D6A">
            <w:r>
              <w:lastRenderedPageBreak/>
              <w:t>Expected Results</w:t>
            </w:r>
          </w:p>
        </w:tc>
        <w:tc>
          <w:tcPr>
            <w:tcW w:w="9429" w:type="dxa"/>
          </w:tcPr>
          <w:p w14:paraId="7DD6BEE6" w14:textId="6B5ACF93" w:rsidR="00F55DF1" w:rsidRPr="00F94C9B" w:rsidRDefault="005B3C68" w:rsidP="00EC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Llevar a cabo las correcta validaciones de los diferentes escenarios cuando se haga la solicitud de baja.</w:t>
            </w:r>
          </w:p>
        </w:tc>
      </w:tr>
      <w:tr w:rsidR="00F55DF1" w14:paraId="440D6167" w14:textId="77777777" w:rsidTr="00DE5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22913A9A" w14:textId="77777777" w:rsidR="00F55DF1" w:rsidRDefault="00F55DF1" w:rsidP="00EC2D6A">
            <w:r>
              <w:t>Post Condition</w:t>
            </w:r>
          </w:p>
        </w:tc>
        <w:tc>
          <w:tcPr>
            <w:tcW w:w="9429" w:type="dxa"/>
          </w:tcPr>
          <w:p w14:paraId="3881F452" w14:textId="77777777" w:rsidR="00F55DF1" w:rsidRDefault="00F55DF1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6C86C77A" w14:textId="77777777" w:rsidR="00F55DF1" w:rsidRDefault="00F55DF1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099F7D6C" w14:textId="77777777" w:rsidR="00F55DF1" w:rsidRDefault="00F55DF1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469B5381" w14:textId="77777777" w:rsidR="00F55DF1" w:rsidRDefault="00F55DF1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4FDF4957" w14:textId="77777777" w:rsidR="00F55DF1" w:rsidRPr="00F94C9B" w:rsidRDefault="00F55DF1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F55DF1" w14:paraId="5BF9E2C4" w14:textId="77777777" w:rsidTr="00DE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505E7B3E" w14:textId="77777777" w:rsidR="00F55DF1" w:rsidRDefault="00F55DF1" w:rsidP="00EC2D6A">
            <w:r>
              <w:t>Status</w:t>
            </w:r>
          </w:p>
        </w:tc>
        <w:tc>
          <w:tcPr>
            <w:tcW w:w="9429" w:type="dxa"/>
          </w:tcPr>
          <w:p w14:paraId="53AAD6A9" w14:textId="5EDFADDD" w:rsidR="00F55DF1" w:rsidRDefault="005B3C68" w:rsidP="00EC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117E5C69" w14:textId="6D15A653" w:rsidR="00300952" w:rsidRDefault="00300952" w:rsidP="00AB0400"/>
    <w:p w14:paraId="429FDC77" w14:textId="77777777" w:rsidR="00AB0400" w:rsidRPr="004E76A3" w:rsidRDefault="00AB0400" w:rsidP="00AB0400">
      <w:pPr>
        <w:pStyle w:val="Ttulo1"/>
      </w:pPr>
      <w:r>
        <w:t>Test Case</w:t>
      </w:r>
    </w:p>
    <w:tbl>
      <w:tblPr>
        <w:tblStyle w:val="Tablewithheader"/>
        <w:tblW w:w="0" w:type="auto"/>
        <w:tblLook w:val="04A0" w:firstRow="1" w:lastRow="0" w:firstColumn="1" w:lastColumn="0" w:noHBand="0" w:noVBand="1"/>
      </w:tblPr>
      <w:tblGrid>
        <w:gridCol w:w="1365"/>
        <w:gridCol w:w="9429"/>
      </w:tblGrid>
      <w:tr w:rsidR="00AB0400" w14:paraId="3FE4EBD1" w14:textId="77777777" w:rsidTr="00DE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09D992FB" w14:textId="77777777" w:rsidR="00AB0400" w:rsidRDefault="00AB0400" w:rsidP="00EC2D6A">
            <w:r>
              <w:t>Test Title</w:t>
            </w:r>
          </w:p>
        </w:tc>
        <w:tc>
          <w:tcPr>
            <w:tcW w:w="9429" w:type="dxa"/>
            <w:shd w:val="clear" w:color="auto" w:fill="F2F2F2" w:themeFill="background1" w:themeFillShade="F2"/>
          </w:tcPr>
          <w:p w14:paraId="7AE8612D" w14:textId="3A770E52" w:rsidR="00AB0400" w:rsidRPr="00AE1047" w:rsidRDefault="00AB0400" w:rsidP="00AB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Solicitar modificación de usuario</w:t>
            </w:r>
          </w:p>
        </w:tc>
      </w:tr>
      <w:tr w:rsidR="00AB0400" w:rsidRPr="005135A0" w14:paraId="16A8578F" w14:textId="77777777" w:rsidTr="00DE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4C377D21" w14:textId="77777777" w:rsidR="00AB0400" w:rsidRDefault="00AB0400" w:rsidP="00EC2D6A">
            <w:r>
              <w:t>Test Summary</w:t>
            </w:r>
          </w:p>
        </w:tc>
        <w:tc>
          <w:tcPr>
            <w:tcW w:w="9429" w:type="dxa"/>
          </w:tcPr>
          <w:p w14:paraId="07C82A6B" w14:textId="77777777" w:rsidR="00AB0400" w:rsidRDefault="00AB0400" w:rsidP="00EC2D6A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Cuando no existe usuario.</w:t>
            </w:r>
          </w:p>
          <w:p w14:paraId="250FECAA" w14:textId="77777777" w:rsidR="00AB0400" w:rsidRDefault="00AB0400" w:rsidP="00EC2D6A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Cuando existe el usuario y ya está dado de baja.</w:t>
            </w:r>
          </w:p>
          <w:p w14:paraId="6EF70C86" w14:textId="77777777" w:rsidR="00AB0400" w:rsidRPr="00F55DF1" w:rsidRDefault="00AB0400" w:rsidP="00EC2D6A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AC4514">
              <w:rPr>
                <w:iCs/>
              </w:rPr>
              <w:t xml:space="preserve">Cuando </w:t>
            </w:r>
            <w:r>
              <w:rPr>
                <w:iCs/>
              </w:rPr>
              <w:t>existe el usuario pero no está vinculado a la app.</w:t>
            </w:r>
          </w:p>
        </w:tc>
      </w:tr>
      <w:tr w:rsidR="00AB0400" w14:paraId="1572855F" w14:textId="77777777" w:rsidTr="00DE5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5333CB8F" w14:textId="77777777" w:rsidR="00AB0400" w:rsidRDefault="00AB0400" w:rsidP="00EC2D6A">
            <w:r>
              <w:t>Steps</w:t>
            </w:r>
          </w:p>
        </w:tc>
        <w:tc>
          <w:tcPr>
            <w:tcW w:w="9429" w:type="dxa"/>
          </w:tcPr>
          <w:p w14:paraId="065B24D4" w14:textId="77777777" w:rsidR="00937CDA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Solicitud con un usuario que no existe</w:t>
            </w:r>
          </w:p>
          <w:p w14:paraId="71A07C4E" w14:textId="04FB985F" w:rsidR="00937CDA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3112A03" wp14:editId="04858318">
                  <wp:extent cx="3894157" cy="358171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157" cy="35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DAB61" w14:textId="77777777" w:rsidR="00937CDA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1348992" w14:textId="77777777" w:rsidR="00937CDA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crea la solicitud, se autoriza solicitud y se da de baja el usuario.</w:t>
            </w:r>
          </w:p>
          <w:p w14:paraId="678E7E01" w14:textId="65A635AB" w:rsidR="00937CDA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465D76F" wp14:editId="42068FE5">
                  <wp:extent cx="3878916" cy="3604572"/>
                  <wp:effectExtent l="0" t="0" r="762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916" cy="360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4CFA4" w14:textId="77777777" w:rsidR="00937CDA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21EBA44" w14:textId="77777777" w:rsidR="00937CDA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Cuando no está vinculado a la app</w:t>
            </w:r>
          </w:p>
          <w:p w14:paraId="4FDCADED" w14:textId="6ADB7C0D" w:rsidR="00937CDA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132F903" wp14:editId="1B8785FD">
                  <wp:extent cx="3871295" cy="3528366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352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9342A" w14:textId="77777777" w:rsidR="00937CDA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Después de todas las validaciones</w:t>
            </w:r>
          </w:p>
          <w:p w14:paraId="05151926" w14:textId="72C5CF6A" w:rsidR="00AB0400" w:rsidRDefault="00937CDA" w:rsidP="00937C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29B31184" wp14:editId="55B3C01B">
                  <wp:extent cx="3924640" cy="3665538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40" cy="366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400" w14:paraId="42683D04" w14:textId="77777777" w:rsidTr="00DE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65735AB0" w14:textId="77777777" w:rsidR="00AB0400" w:rsidRDefault="00AB0400" w:rsidP="00EC2D6A">
            <w:r>
              <w:lastRenderedPageBreak/>
              <w:t>Expected Results</w:t>
            </w:r>
          </w:p>
        </w:tc>
        <w:tc>
          <w:tcPr>
            <w:tcW w:w="9429" w:type="dxa"/>
          </w:tcPr>
          <w:p w14:paraId="156AEF3A" w14:textId="150CF702" w:rsidR="00AB0400" w:rsidRPr="00F94C9B" w:rsidRDefault="00937CDA" w:rsidP="00EC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Llevar a cabo las correcta validaciones de los diferentes escenarios cuando se haga la solicitud de baja</w:t>
            </w:r>
          </w:p>
        </w:tc>
      </w:tr>
      <w:tr w:rsidR="00AB0400" w14:paraId="0F194ABE" w14:textId="77777777" w:rsidTr="00DE5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33F99E17" w14:textId="77777777" w:rsidR="00AB0400" w:rsidRDefault="00AB0400" w:rsidP="00EC2D6A">
            <w:r>
              <w:t>Post Condition</w:t>
            </w:r>
          </w:p>
        </w:tc>
        <w:tc>
          <w:tcPr>
            <w:tcW w:w="9429" w:type="dxa"/>
          </w:tcPr>
          <w:p w14:paraId="0A32B7D1" w14:textId="77777777" w:rsidR="00AB0400" w:rsidRDefault="00AB0400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56C29023" w14:textId="77777777" w:rsidR="00AB0400" w:rsidRDefault="00AB0400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012065EF" w14:textId="77777777" w:rsidR="00AB0400" w:rsidRDefault="00AB0400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52F345C9" w14:textId="77777777" w:rsidR="00AB0400" w:rsidRDefault="00AB0400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59C90031" w14:textId="77777777" w:rsidR="00AB0400" w:rsidRPr="00F94C9B" w:rsidRDefault="00AB0400" w:rsidP="00EC2D6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AB0400" w14:paraId="3B7C47BB" w14:textId="77777777" w:rsidTr="00DE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585526ED" w14:textId="77777777" w:rsidR="00AB0400" w:rsidRDefault="00AB0400" w:rsidP="00EC2D6A">
            <w:r>
              <w:lastRenderedPageBreak/>
              <w:t>Status</w:t>
            </w:r>
          </w:p>
        </w:tc>
        <w:tc>
          <w:tcPr>
            <w:tcW w:w="9429" w:type="dxa"/>
          </w:tcPr>
          <w:p w14:paraId="55C32C03" w14:textId="33CCD5B9" w:rsidR="00AB0400" w:rsidRDefault="00FE38C1" w:rsidP="00EC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34D4E852" w14:textId="7AEA176E" w:rsidR="00AB0400" w:rsidRDefault="00AB0400" w:rsidP="00AB0400"/>
    <w:p w14:paraId="0191DD3D" w14:textId="77777777" w:rsidR="00AB0400" w:rsidRDefault="00AB0400">
      <w:r>
        <w:br w:type="page"/>
      </w:r>
    </w:p>
    <w:p w14:paraId="714FA29B" w14:textId="77777777" w:rsidR="00AB0400" w:rsidRPr="004E76A3" w:rsidRDefault="00AB0400" w:rsidP="00AB0400">
      <w:pPr>
        <w:pStyle w:val="Ttulo1"/>
      </w:pPr>
      <w:r>
        <w:lastRenderedPageBreak/>
        <w:t>Test Case</w:t>
      </w:r>
    </w:p>
    <w:tbl>
      <w:tblPr>
        <w:tblStyle w:val="Tablewithheader"/>
        <w:tblW w:w="0" w:type="auto"/>
        <w:tblLook w:val="04A0" w:firstRow="1" w:lastRow="0" w:firstColumn="1" w:lastColumn="0" w:noHBand="0" w:noVBand="1"/>
      </w:tblPr>
      <w:tblGrid>
        <w:gridCol w:w="1365"/>
        <w:gridCol w:w="9429"/>
      </w:tblGrid>
      <w:tr w:rsidR="00AB0400" w14:paraId="7C7E8B61" w14:textId="77777777" w:rsidTr="00DE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171E1976" w14:textId="77777777" w:rsidR="00AB0400" w:rsidRDefault="00AB0400" w:rsidP="00EC2D6A">
            <w:r>
              <w:t>Test Title</w:t>
            </w:r>
          </w:p>
        </w:tc>
        <w:tc>
          <w:tcPr>
            <w:tcW w:w="9429" w:type="dxa"/>
            <w:shd w:val="clear" w:color="auto" w:fill="F2F2F2" w:themeFill="background1" w:themeFillShade="F2"/>
          </w:tcPr>
          <w:p w14:paraId="78C36ECC" w14:textId="6834B508" w:rsidR="00AB0400" w:rsidRPr="00AE1047" w:rsidRDefault="00AB0400" w:rsidP="00AB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Solicitar vinculación de usuario</w:t>
            </w:r>
          </w:p>
        </w:tc>
      </w:tr>
      <w:tr w:rsidR="00AB0400" w:rsidRPr="005135A0" w14:paraId="1CADAE2E" w14:textId="77777777" w:rsidTr="00DE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1DB6116F" w14:textId="77777777" w:rsidR="00AB0400" w:rsidRDefault="00AB0400" w:rsidP="00EC2D6A">
            <w:r>
              <w:t>Test Summary</w:t>
            </w:r>
          </w:p>
        </w:tc>
        <w:tc>
          <w:tcPr>
            <w:tcW w:w="9429" w:type="dxa"/>
          </w:tcPr>
          <w:p w14:paraId="6CC79947" w14:textId="77777777" w:rsidR="00AB0400" w:rsidRDefault="00AB0400" w:rsidP="00EC2D6A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Cuando no existe usuario.</w:t>
            </w:r>
          </w:p>
          <w:p w14:paraId="40501D59" w14:textId="77777777" w:rsidR="00AB0400" w:rsidRDefault="00AB0400" w:rsidP="00EC2D6A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Cuando existe el usuario y ya está dado de baja.</w:t>
            </w:r>
          </w:p>
          <w:p w14:paraId="7C6EC50D" w14:textId="65D8B7EA" w:rsidR="00AB0400" w:rsidRDefault="00AB0400" w:rsidP="00EC2D6A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AC4514">
              <w:rPr>
                <w:iCs/>
              </w:rPr>
              <w:t xml:space="preserve">Cuando </w:t>
            </w:r>
            <w:r>
              <w:rPr>
                <w:iCs/>
              </w:rPr>
              <w:t xml:space="preserve">existe el </w:t>
            </w:r>
            <w:r w:rsidR="00015630">
              <w:rPr>
                <w:iCs/>
              </w:rPr>
              <w:t>usuario,</w:t>
            </w:r>
            <w:r>
              <w:rPr>
                <w:iCs/>
              </w:rPr>
              <w:t xml:space="preserve"> pero no está vinculado a la app.</w:t>
            </w:r>
          </w:p>
          <w:p w14:paraId="5C82B02E" w14:textId="473F7C29" w:rsidR="00AB0400" w:rsidRPr="00F55DF1" w:rsidRDefault="00AB0400" w:rsidP="00AB0400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AC4514">
              <w:rPr>
                <w:iCs/>
              </w:rPr>
              <w:t xml:space="preserve">Cuando </w:t>
            </w:r>
            <w:r>
              <w:rPr>
                <w:iCs/>
              </w:rPr>
              <w:t>existe el usuario y ya existe la vinculación a la app.</w:t>
            </w:r>
          </w:p>
        </w:tc>
      </w:tr>
      <w:tr w:rsidR="00AB0400" w14:paraId="7FA93B56" w14:textId="77777777" w:rsidTr="00DE5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4DFFC98A" w14:textId="77777777" w:rsidR="00AB0400" w:rsidRDefault="00AB0400" w:rsidP="00EC2D6A">
            <w:r>
              <w:t>Steps</w:t>
            </w:r>
          </w:p>
        </w:tc>
        <w:tc>
          <w:tcPr>
            <w:tcW w:w="9429" w:type="dxa"/>
          </w:tcPr>
          <w:p w14:paraId="4642BCF9" w14:textId="77777777" w:rsidR="006459B4" w:rsidRDefault="006459B4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Solicitud de vincular a usuario que no existe.</w:t>
            </w:r>
          </w:p>
          <w:p w14:paraId="328B7427" w14:textId="77777777" w:rsidR="006459B4" w:rsidRDefault="006459B4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5CE20B14" wp14:editId="66CFE1C5">
                  <wp:extent cx="3779848" cy="3673158"/>
                  <wp:effectExtent l="0" t="0" r="0" b="381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367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A572C" w14:textId="77777777" w:rsidR="006459B4" w:rsidRDefault="006459B4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Solicitar vinculación de usuario dado de baja.</w:t>
            </w:r>
          </w:p>
          <w:p w14:paraId="4B4DD46F" w14:textId="77777777" w:rsidR="00AB0400" w:rsidRDefault="006459B4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24835CA" wp14:editId="67444FBC">
                  <wp:extent cx="3772227" cy="3589331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27" cy="358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26BF973C" w14:textId="77777777" w:rsidR="00BE2F95" w:rsidRDefault="00BE2F95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0203C1A" w14:textId="77777777" w:rsidR="00BE2F95" w:rsidRDefault="00BE2F95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 w:rsidRPr="00AC4514">
              <w:rPr>
                <w:iCs/>
              </w:rPr>
              <w:t xml:space="preserve">Cuando </w:t>
            </w:r>
            <w:r>
              <w:rPr>
                <w:iCs/>
              </w:rPr>
              <w:t>existe el usuario, pero no está vinculado a la app</w:t>
            </w:r>
          </w:p>
          <w:p w14:paraId="7C7C4DCB" w14:textId="77777777" w:rsidR="00BE2F95" w:rsidRDefault="00BE2F95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BFD69E5" wp14:editId="03D45461">
                  <wp:extent cx="3993226" cy="3604572"/>
                  <wp:effectExtent l="0" t="0" r="762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360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FA547" w14:textId="77777777" w:rsidR="00BE2F95" w:rsidRDefault="00BE2F95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3169DF7" w14:textId="77777777" w:rsidR="00BE2F95" w:rsidRDefault="00BE2F95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 w:rsidRPr="00AC4514">
              <w:rPr>
                <w:iCs/>
              </w:rPr>
              <w:t xml:space="preserve">Cuando </w:t>
            </w:r>
            <w:r>
              <w:rPr>
                <w:iCs/>
              </w:rPr>
              <w:t>existe el usuario y ya existe la vinculación a la app</w:t>
            </w:r>
          </w:p>
          <w:p w14:paraId="68E3A120" w14:textId="2697805F" w:rsidR="00BE2F95" w:rsidRDefault="00BE2F95" w:rsidP="006459B4">
            <w:pPr>
              <w:tabs>
                <w:tab w:val="left" w:pos="15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D248725" wp14:editId="1D61469F">
                  <wp:extent cx="3825572" cy="3543607"/>
                  <wp:effectExtent l="0" t="0" r="381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354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435" w14:paraId="3A7AA2FC" w14:textId="77777777" w:rsidTr="00DE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1A5655F8" w14:textId="77777777" w:rsidR="00116435" w:rsidRDefault="00116435" w:rsidP="00116435">
            <w:r>
              <w:lastRenderedPageBreak/>
              <w:t>Expected Results</w:t>
            </w:r>
          </w:p>
        </w:tc>
        <w:tc>
          <w:tcPr>
            <w:tcW w:w="9429" w:type="dxa"/>
          </w:tcPr>
          <w:p w14:paraId="7D2CCB27" w14:textId="41FFEF27" w:rsidR="00116435" w:rsidRPr="00F94C9B" w:rsidRDefault="00116435" w:rsidP="0011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Llevar a cabo las correcta validaciones de los diferentes escenarios cuando se haga la solicitud de vinculación </w:t>
            </w:r>
          </w:p>
        </w:tc>
      </w:tr>
      <w:tr w:rsidR="00116435" w14:paraId="49DC1CBD" w14:textId="77777777" w:rsidTr="00DE5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0DCB754B" w14:textId="77777777" w:rsidR="00116435" w:rsidRDefault="00116435" w:rsidP="00116435">
            <w:r>
              <w:t>Post Condition</w:t>
            </w:r>
          </w:p>
        </w:tc>
        <w:tc>
          <w:tcPr>
            <w:tcW w:w="9429" w:type="dxa"/>
          </w:tcPr>
          <w:p w14:paraId="515F6642" w14:textId="77777777" w:rsidR="00116435" w:rsidRDefault="00116435" w:rsidP="00116435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53E2CBAA" w14:textId="77777777" w:rsidR="00116435" w:rsidRDefault="00116435" w:rsidP="00116435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3EAC22DB" w14:textId="77777777" w:rsidR="00116435" w:rsidRDefault="00116435" w:rsidP="00116435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6CC20D30" w14:textId="77777777" w:rsidR="00116435" w:rsidRDefault="00116435" w:rsidP="00116435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6B80DE46" w14:textId="77777777" w:rsidR="00116435" w:rsidRPr="00F94C9B" w:rsidRDefault="00116435" w:rsidP="00116435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116435" w14:paraId="78B014FF" w14:textId="77777777" w:rsidTr="00DE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F2F2F2" w:themeFill="background1" w:themeFillShade="F2"/>
          </w:tcPr>
          <w:p w14:paraId="1C475B80" w14:textId="77777777" w:rsidR="00116435" w:rsidRDefault="00116435" w:rsidP="00116435">
            <w:r>
              <w:t>Status</w:t>
            </w:r>
          </w:p>
        </w:tc>
        <w:tc>
          <w:tcPr>
            <w:tcW w:w="9429" w:type="dxa"/>
          </w:tcPr>
          <w:p w14:paraId="788DF2FF" w14:textId="49E77392" w:rsidR="00116435" w:rsidRDefault="00116435" w:rsidP="0011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40A0FBD6" w14:textId="77777777" w:rsidR="00AB0400" w:rsidRPr="003F1027" w:rsidRDefault="00AB0400" w:rsidP="00AB0400"/>
    <w:sectPr w:rsidR="00AB0400" w:rsidRPr="003F1027" w:rsidSect="009320A9">
      <w:headerReference w:type="default" r:id="rId26"/>
      <w:footerReference w:type="default" r:id="rId2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546B8" w14:textId="77777777" w:rsidR="00EF3FC4" w:rsidRDefault="00EF3FC4" w:rsidP="0022755B">
      <w:pPr>
        <w:spacing w:after="0" w:line="240" w:lineRule="auto"/>
      </w:pPr>
      <w:r>
        <w:separator/>
      </w:r>
    </w:p>
  </w:endnote>
  <w:endnote w:type="continuationSeparator" w:id="0">
    <w:p w14:paraId="0BC24DF9" w14:textId="77777777" w:rsidR="00EF3FC4" w:rsidRDefault="00EF3FC4" w:rsidP="002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Zurich B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Zurich LtCn BT">
    <w:altName w:val="Arial Narrow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DC3AF" w14:textId="007CC55F" w:rsidR="00FD7C97" w:rsidRPr="004E4882" w:rsidRDefault="00FD7C97" w:rsidP="000C5238">
    <w:pPr>
      <w:pStyle w:val="Piedepgina"/>
      <w:pBdr>
        <w:top w:val="single" w:sz="4" w:space="1" w:color="D9D9D9"/>
      </w:pBdr>
      <w:rPr>
        <w:rFonts w:ascii="Zurich LtCn BT" w:hAnsi="Zurich LtCn BT"/>
        <w:color w:val="808080" w:themeColor="background1" w:themeShade="80"/>
        <w:sz w:val="20"/>
        <w:szCs w:val="20"/>
        <w:lang w:val="es-ES"/>
      </w:rPr>
    </w:pPr>
    <w:r w:rsidRPr="004E4882">
      <w:rPr>
        <w:rStyle w:val="Nmerodepgina"/>
        <w:rFonts w:ascii="Zurich LtCn BT" w:hAnsi="Zurich LtCn BT"/>
        <w:bCs/>
        <w:color w:val="808080" w:themeColor="background1" w:themeShade="80"/>
        <w:lang w:val="es-ES"/>
      </w:rPr>
      <w:t xml:space="preserve">Documento confidencial | </w:t>
    </w:r>
    <w:r w:rsidR="00DE5BDC">
      <w:rPr>
        <w:rStyle w:val="Nmerodepgina"/>
        <w:rFonts w:ascii="Zurich LtCn BT" w:hAnsi="Zurich LtCn BT"/>
        <w:bCs/>
        <w:color w:val="808080" w:themeColor="background1" w:themeShade="80"/>
        <w:lang w:val="es-ES"/>
      </w:rPr>
      <w:t>INAP</w:t>
    </w:r>
    <w:r w:rsidRPr="004E4882">
      <w:rPr>
        <w:rStyle w:val="Nmerodepgina"/>
        <w:rFonts w:ascii="Zurich LtCn BT" w:hAnsi="Zurich LtCn BT"/>
        <w:bCs/>
        <w:color w:val="808080" w:themeColor="background1" w:themeShade="80"/>
        <w:lang w:val="es-ES"/>
      </w:rPr>
      <w:t xml:space="preserve"> | </w:t>
    </w:r>
    <w:sdt>
      <w:sdtPr>
        <w:rPr>
          <w:rStyle w:val="Nmerodepgina"/>
          <w:rFonts w:ascii="Zurich LtCn BT" w:hAnsi="Zurich LtCn BT"/>
          <w:bCs/>
          <w:color w:val="808080" w:themeColor="background1" w:themeShade="80"/>
          <w:lang w:val="es-ES"/>
        </w:rPr>
        <w:alias w:val="Title"/>
        <w:tag w:val=""/>
        <w:id w:val="43810478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Nmerodepgina"/>
        </w:rPr>
      </w:sdtEndPr>
      <w:sdtContent>
        <w:r w:rsidR="00435232">
          <w:rPr>
            <w:rStyle w:val="Nmerodepgina"/>
            <w:rFonts w:ascii="Zurich LtCn BT" w:hAnsi="Zurich LtCn BT"/>
            <w:bCs/>
            <w:color w:val="808080" w:themeColor="background1" w:themeShade="80"/>
            <w:lang w:val="es-ES"/>
          </w:rPr>
          <w:t xml:space="preserve">     </w:t>
        </w:r>
      </w:sdtContent>
    </w:sdt>
    <w:r w:rsidRPr="004E4882">
      <w:rPr>
        <w:rStyle w:val="Nmerodepgina"/>
        <w:rFonts w:ascii="Zurich LtCn BT" w:hAnsi="Zurich LtCn BT"/>
        <w:bCs/>
        <w:color w:val="808080" w:themeColor="background1" w:themeShade="80"/>
        <w:lang w:val="es-ES"/>
      </w:rPr>
      <w:tab/>
    </w:r>
    <w:r w:rsidRPr="00DA5034">
      <w:rPr>
        <w:rFonts w:ascii="Zurich LtCn BT" w:hAnsi="Zurich LtCn BT"/>
        <w:color w:val="808080" w:themeColor="background1" w:themeShade="80"/>
        <w:sz w:val="20"/>
        <w:szCs w:val="20"/>
      </w:rPr>
      <w:fldChar w:fldCharType="begin"/>
    </w:r>
    <w:r w:rsidRPr="004E4882">
      <w:rPr>
        <w:rFonts w:ascii="Zurich LtCn BT" w:hAnsi="Zurich LtCn BT"/>
        <w:color w:val="808080" w:themeColor="background1" w:themeShade="80"/>
        <w:sz w:val="20"/>
        <w:szCs w:val="20"/>
        <w:lang w:val="es-ES"/>
      </w:rPr>
      <w:instrText xml:space="preserve"> PAGE   \* MERGEFORMAT </w:instrText>
    </w:r>
    <w:r w:rsidRPr="00DA5034">
      <w:rPr>
        <w:rFonts w:ascii="Zurich LtCn BT" w:hAnsi="Zurich LtCn BT"/>
        <w:color w:val="808080" w:themeColor="background1" w:themeShade="80"/>
        <w:sz w:val="20"/>
        <w:szCs w:val="20"/>
      </w:rPr>
      <w:fldChar w:fldCharType="separate"/>
    </w:r>
    <w:r w:rsidR="008D3F5E">
      <w:rPr>
        <w:rFonts w:ascii="Zurich LtCn BT" w:hAnsi="Zurich LtCn BT"/>
        <w:noProof/>
        <w:color w:val="808080" w:themeColor="background1" w:themeShade="80"/>
        <w:sz w:val="20"/>
        <w:szCs w:val="20"/>
        <w:lang w:val="es-ES"/>
      </w:rPr>
      <w:t>8</w:t>
    </w:r>
    <w:r w:rsidRPr="00DA5034">
      <w:rPr>
        <w:rFonts w:ascii="Zurich LtCn BT" w:hAnsi="Zurich LtCn BT"/>
        <w:color w:val="808080" w:themeColor="background1" w:themeShade="80"/>
        <w:sz w:val="20"/>
        <w:szCs w:val="20"/>
      </w:rPr>
      <w:fldChar w:fldCharType="end"/>
    </w:r>
    <w:r w:rsidRPr="004E4882">
      <w:rPr>
        <w:rFonts w:ascii="Zurich LtCn BT" w:hAnsi="Zurich LtCn BT"/>
        <w:color w:val="808080" w:themeColor="background1" w:themeShade="80"/>
        <w:sz w:val="20"/>
        <w:szCs w:val="20"/>
        <w:lang w:val="es-ES"/>
      </w:rPr>
      <w:t xml:space="preserve"> | </w:t>
    </w:r>
    <w:r w:rsidRPr="004E4882">
      <w:rPr>
        <w:rFonts w:ascii="Zurich LtCn BT" w:hAnsi="Zurich LtCn BT"/>
        <w:color w:val="808080" w:themeColor="background1" w:themeShade="80"/>
        <w:spacing w:val="60"/>
        <w:sz w:val="20"/>
        <w:szCs w:val="20"/>
        <w:lang w:val="es-ES"/>
      </w:rPr>
      <w:t>Página</w:t>
    </w:r>
  </w:p>
  <w:p w14:paraId="1A58F342" w14:textId="77777777" w:rsidR="00FD7C97" w:rsidRDefault="00FD7C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C3981" w14:textId="77777777" w:rsidR="00EF3FC4" w:rsidRDefault="00EF3FC4" w:rsidP="0022755B">
      <w:pPr>
        <w:spacing w:after="0" w:line="240" w:lineRule="auto"/>
      </w:pPr>
      <w:r>
        <w:separator/>
      </w:r>
    </w:p>
  </w:footnote>
  <w:footnote w:type="continuationSeparator" w:id="0">
    <w:p w14:paraId="212359CE" w14:textId="77777777" w:rsidR="00EF3FC4" w:rsidRDefault="00EF3FC4" w:rsidP="0022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1D337" w14:textId="5456F64A" w:rsidR="00C74456" w:rsidRDefault="00C74456" w:rsidP="001200AA">
    <w:pPr>
      <w:pStyle w:val="Encabezado"/>
      <w:tabs>
        <w:tab w:val="clear" w:pos="4419"/>
        <w:tab w:val="clear" w:pos="8838"/>
        <w:tab w:val="left" w:pos="2054"/>
      </w:tabs>
      <w:rPr>
        <w:noProof/>
        <w:lang w:eastAsia="es-MX"/>
      </w:rPr>
    </w:pPr>
    <w:r w:rsidRPr="00423135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2D77A04" wp14:editId="0547BB74">
          <wp:simplePos x="0" y="0"/>
          <wp:positionH relativeFrom="margin">
            <wp:align>left</wp:align>
          </wp:positionH>
          <wp:positionV relativeFrom="paragraph">
            <wp:posOffset>-267970</wp:posOffset>
          </wp:positionV>
          <wp:extent cx="1254125" cy="685800"/>
          <wp:effectExtent l="0" t="0" r="3175" b="0"/>
          <wp:wrapSquare wrapText="bothSides"/>
          <wp:docPr id="13" name="Imagen 13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236" t="10497" r="12511" b="11786"/>
                  <a:stretch/>
                </pic:blipFill>
                <pic:spPr bwMode="auto">
                  <a:xfrm>
                    <a:off x="0" y="0"/>
                    <a:ext cx="12541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62FD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B26D06" wp14:editId="069E692F">
          <wp:simplePos x="0" y="0"/>
          <wp:positionH relativeFrom="margin">
            <wp:align>right</wp:align>
          </wp:positionH>
          <wp:positionV relativeFrom="paragraph">
            <wp:posOffset>-268702</wp:posOffset>
          </wp:positionV>
          <wp:extent cx="1559169" cy="738505"/>
          <wp:effectExtent l="0" t="0" r="3175" b="4445"/>
          <wp:wrapNone/>
          <wp:docPr id="14" name="Imagen 14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483"/>
                  <a:stretch/>
                </pic:blipFill>
                <pic:spPr bwMode="auto">
                  <a:xfrm>
                    <a:off x="0" y="0"/>
                    <a:ext cx="1559169" cy="7385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52A1E2" w14:textId="21CFE12D" w:rsidR="00FD7C97" w:rsidRPr="00290422" w:rsidRDefault="00FD7C97" w:rsidP="00C74456">
    <w:pPr>
      <w:pStyle w:val="Encabezado"/>
      <w:tabs>
        <w:tab w:val="clear" w:pos="4419"/>
        <w:tab w:val="clear" w:pos="8838"/>
        <w:tab w:val="left" w:pos="2054"/>
      </w:tabs>
      <w:rPr>
        <w:rFonts w:cstheme="minorHAnsi"/>
        <w:noProof/>
        <w:sz w:val="20"/>
        <w:szCs w:val="20"/>
        <w:lang w:val="en-US" w:eastAsia="es-MX"/>
      </w:rPr>
    </w:pPr>
    <w:r>
      <w:rPr>
        <w:rFonts w:cstheme="minorHAnsi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0767D7" wp14:editId="55CD123F">
              <wp:simplePos x="0" y="0"/>
              <wp:positionH relativeFrom="column">
                <wp:posOffset>-914400</wp:posOffset>
              </wp:positionH>
              <wp:positionV relativeFrom="paragraph">
                <wp:posOffset>-453390</wp:posOffset>
              </wp:positionV>
              <wp:extent cx="838200" cy="977265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97726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5D9AFFD5" id="Rectangle 3" o:spid="_x0000_s1026" style="position:absolute;margin-left:-1in;margin-top:-35.7pt;width:66pt;height:76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" fillcolor="#d8d8d8 [2732]" stroked="f"/>
          </w:pict>
        </mc:Fallback>
      </mc:AlternateContent>
    </w:r>
    <w:r w:rsidRPr="00290422">
      <w:rPr>
        <w:rFonts w:cstheme="minorHAnsi"/>
        <w:noProof/>
        <w:sz w:val="20"/>
        <w:szCs w:val="20"/>
        <w:lang w:val="en-US" w:eastAsia="es-MX"/>
      </w:rPr>
      <w:t>Unit Test Document</w:t>
    </w:r>
  </w:p>
  <w:sdt>
    <w:sdtPr>
      <w:rPr>
        <w:rFonts w:ascii="Zurich BT" w:hAnsi="Zurich BT"/>
        <w:noProof/>
        <w:color w:val="595959"/>
        <w:sz w:val="20"/>
        <w:szCs w:val="20"/>
        <w:lang w:val="en-US"/>
      </w:rPr>
      <w:alias w:val="Title"/>
      <w:tag w:val=""/>
      <w:id w:val="-61320313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D192773" w14:textId="0B743402" w:rsidR="00FD7C97" w:rsidRPr="00290422" w:rsidRDefault="00435232" w:rsidP="000C5238">
        <w:pPr>
          <w:pStyle w:val="Encabezado"/>
          <w:rPr>
            <w:rFonts w:ascii="Zurich BT" w:hAnsi="Zurich BT"/>
            <w:noProof/>
            <w:color w:val="595959"/>
            <w:sz w:val="20"/>
            <w:szCs w:val="20"/>
            <w:lang w:val="en-US"/>
          </w:rPr>
        </w:pPr>
        <w:r>
          <w:rPr>
            <w:rFonts w:ascii="Zurich BT" w:hAnsi="Zurich BT"/>
            <w:noProof/>
            <w:color w:val="595959"/>
            <w:sz w:val="20"/>
            <w:szCs w:val="20"/>
            <w:lang w:val="en-US"/>
          </w:rPr>
          <w:t xml:space="preserve">     </w:t>
        </w:r>
      </w:p>
    </w:sdtContent>
  </w:sdt>
  <w:p w14:paraId="460196ED" w14:textId="05BC2F8F" w:rsidR="00FD7C97" w:rsidRPr="00290422" w:rsidRDefault="00FD7C97" w:rsidP="000C5238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942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7D6E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01116"/>
    <w:multiLevelType w:val="hybridMultilevel"/>
    <w:tmpl w:val="B8E2250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269D5"/>
    <w:multiLevelType w:val="hybridMultilevel"/>
    <w:tmpl w:val="380CB7DA"/>
    <w:lvl w:ilvl="0" w:tplc="4B06932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D73196A"/>
    <w:multiLevelType w:val="hybridMultilevel"/>
    <w:tmpl w:val="7D72D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005B1"/>
    <w:multiLevelType w:val="hybridMultilevel"/>
    <w:tmpl w:val="0FD84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15C83"/>
    <w:multiLevelType w:val="hybridMultilevel"/>
    <w:tmpl w:val="9966725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83819"/>
    <w:multiLevelType w:val="hybridMultilevel"/>
    <w:tmpl w:val="E5684DC4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C6704"/>
    <w:multiLevelType w:val="hybridMultilevel"/>
    <w:tmpl w:val="D4402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21B2E"/>
    <w:multiLevelType w:val="hybridMultilevel"/>
    <w:tmpl w:val="EA926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C259E"/>
    <w:multiLevelType w:val="hybridMultilevel"/>
    <w:tmpl w:val="2E8AE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65CD1"/>
    <w:multiLevelType w:val="hybridMultilevel"/>
    <w:tmpl w:val="99B8C1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51125"/>
    <w:multiLevelType w:val="hybridMultilevel"/>
    <w:tmpl w:val="07BC272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B77FC"/>
    <w:multiLevelType w:val="hybridMultilevel"/>
    <w:tmpl w:val="8F10EC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4B1FEF"/>
    <w:multiLevelType w:val="hybridMultilevel"/>
    <w:tmpl w:val="0AB06E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83112"/>
    <w:multiLevelType w:val="hybridMultilevel"/>
    <w:tmpl w:val="30BC0472"/>
    <w:lvl w:ilvl="0" w:tplc="03E02B72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84181"/>
    <w:multiLevelType w:val="hybridMultilevel"/>
    <w:tmpl w:val="9C4EE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86336"/>
    <w:multiLevelType w:val="hybridMultilevel"/>
    <w:tmpl w:val="BAA02BF4"/>
    <w:lvl w:ilvl="0" w:tplc="2424F236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20BF3"/>
    <w:multiLevelType w:val="hybridMultilevel"/>
    <w:tmpl w:val="C1F09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E5ACD"/>
    <w:multiLevelType w:val="hybridMultilevel"/>
    <w:tmpl w:val="80747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73AE4"/>
    <w:multiLevelType w:val="hybridMultilevel"/>
    <w:tmpl w:val="13F63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35FE8"/>
    <w:multiLevelType w:val="hybridMultilevel"/>
    <w:tmpl w:val="2A3CB2BA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25444"/>
    <w:multiLevelType w:val="hybridMultilevel"/>
    <w:tmpl w:val="BCD4C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A31C9"/>
    <w:multiLevelType w:val="hybridMultilevel"/>
    <w:tmpl w:val="505A0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A3BC0"/>
    <w:multiLevelType w:val="hybridMultilevel"/>
    <w:tmpl w:val="F5C89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33063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6609A"/>
    <w:multiLevelType w:val="hybridMultilevel"/>
    <w:tmpl w:val="8384E110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1"/>
  </w:num>
  <w:num w:numId="3">
    <w:abstractNumId w:val="24"/>
  </w:num>
  <w:num w:numId="4">
    <w:abstractNumId w:val="22"/>
  </w:num>
  <w:num w:numId="5">
    <w:abstractNumId w:val="20"/>
  </w:num>
  <w:num w:numId="6">
    <w:abstractNumId w:val="14"/>
  </w:num>
  <w:num w:numId="7">
    <w:abstractNumId w:val="4"/>
  </w:num>
  <w:num w:numId="8">
    <w:abstractNumId w:val="21"/>
  </w:num>
  <w:num w:numId="9">
    <w:abstractNumId w:val="12"/>
  </w:num>
  <w:num w:numId="10">
    <w:abstractNumId w:val="16"/>
  </w:num>
  <w:num w:numId="11">
    <w:abstractNumId w:val="5"/>
  </w:num>
  <w:num w:numId="12">
    <w:abstractNumId w:val="13"/>
  </w:num>
  <w:num w:numId="13">
    <w:abstractNumId w:val="6"/>
  </w:num>
  <w:num w:numId="14">
    <w:abstractNumId w:val="26"/>
  </w:num>
  <w:num w:numId="15">
    <w:abstractNumId w:val="3"/>
  </w:num>
  <w:num w:numId="16">
    <w:abstractNumId w:val="23"/>
  </w:num>
  <w:num w:numId="17">
    <w:abstractNumId w:val="15"/>
  </w:num>
  <w:num w:numId="18">
    <w:abstractNumId w:val="0"/>
  </w:num>
  <w:num w:numId="19">
    <w:abstractNumId w:val="25"/>
  </w:num>
  <w:num w:numId="20">
    <w:abstractNumId w:val="1"/>
  </w:num>
  <w:num w:numId="21">
    <w:abstractNumId w:val="10"/>
  </w:num>
  <w:num w:numId="22">
    <w:abstractNumId w:val="9"/>
  </w:num>
  <w:num w:numId="23">
    <w:abstractNumId w:val="17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37"/>
    <w:rsid w:val="00000C1B"/>
    <w:rsid w:val="00001C05"/>
    <w:rsid w:val="00003614"/>
    <w:rsid w:val="00004621"/>
    <w:rsid w:val="00007E70"/>
    <w:rsid w:val="000102E3"/>
    <w:rsid w:val="00011E3E"/>
    <w:rsid w:val="00012FB3"/>
    <w:rsid w:val="00013173"/>
    <w:rsid w:val="000154A1"/>
    <w:rsid w:val="00015630"/>
    <w:rsid w:val="00016541"/>
    <w:rsid w:val="00020455"/>
    <w:rsid w:val="0002278B"/>
    <w:rsid w:val="00022AE6"/>
    <w:rsid w:val="00022FF8"/>
    <w:rsid w:val="00027EAC"/>
    <w:rsid w:val="00027FD1"/>
    <w:rsid w:val="0003048B"/>
    <w:rsid w:val="00031C9D"/>
    <w:rsid w:val="000323D9"/>
    <w:rsid w:val="000325D3"/>
    <w:rsid w:val="00033DA9"/>
    <w:rsid w:val="00034824"/>
    <w:rsid w:val="00034DDB"/>
    <w:rsid w:val="000359C6"/>
    <w:rsid w:val="00035A00"/>
    <w:rsid w:val="00040E0A"/>
    <w:rsid w:val="00041249"/>
    <w:rsid w:val="00042EED"/>
    <w:rsid w:val="00044698"/>
    <w:rsid w:val="00044D1E"/>
    <w:rsid w:val="000458CA"/>
    <w:rsid w:val="00045C3E"/>
    <w:rsid w:val="00050BC2"/>
    <w:rsid w:val="0005169F"/>
    <w:rsid w:val="00054BC2"/>
    <w:rsid w:val="00056480"/>
    <w:rsid w:val="00056677"/>
    <w:rsid w:val="0005732D"/>
    <w:rsid w:val="0006140E"/>
    <w:rsid w:val="00061705"/>
    <w:rsid w:val="00065F7A"/>
    <w:rsid w:val="00066098"/>
    <w:rsid w:val="0006708A"/>
    <w:rsid w:val="00067A91"/>
    <w:rsid w:val="00067BBA"/>
    <w:rsid w:val="00072112"/>
    <w:rsid w:val="00073BEF"/>
    <w:rsid w:val="00073C1E"/>
    <w:rsid w:val="00075292"/>
    <w:rsid w:val="0007721E"/>
    <w:rsid w:val="000801E9"/>
    <w:rsid w:val="000808DB"/>
    <w:rsid w:val="00080BDE"/>
    <w:rsid w:val="00081053"/>
    <w:rsid w:val="00082019"/>
    <w:rsid w:val="0008338D"/>
    <w:rsid w:val="00084008"/>
    <w:rsid w:val="0008535D"/>
    <w:rsid w:val="0008555A"/>
    <w:rsid w:val="0008589B"/>
    <w:rsid w:val="00090467"/>
    <w:rsid w:val="000918E9"/>
    <w:rsid w:val="000928EF"/>
    <w:rsid w:val="00092A06"/>
    <w:rsid w:val="0009428D"/>
    <w:rsid w:val="00095D0E"/>
    <w:rsid w:val="000967BB"/>
    <w:rsid w:val="000A23CF"/>
    <w:rsid w:val="000A4555"/>
    <w:rsid w:val="000A6259"/>
    <w:rsid w:val="000B1DE0"/>
    <w:rsid w:val="000B29B1"/>
    <w:rsid w:val="000B3CDA"/>
    <w:rsid w:val="000B4784"/>
    <w:rsid w:val="000B53D4"/>
    <w:rsid w:val="000B5B2E"/>
    <w:rsid w:val="000B7D1D"/>
    <w:rsid w:val="000C03C8"/>
    <w:rsid w:val="000C1BCF"/>
    <w:rsid w:val="000C3C3A"/>
    <w:rsid w:val="000C5193"/>
    <w:rsid w:val="000C5238"/>
    <w:rsid w:val="000C5BC6"/>
    <w:rsid w:val="000C7864"/>
    <w:rsid w:val="000D1436"/>
    <w:rsid w:val="000D3059"/>
    <w:rsid w:val="000D5792"/>
    <w:rsid w:val="000E2AFD"/>
    <w:rsid w:val="000E470D"/>
    <w:rsid w:val="000E4D24"/>
    <w:rsid w:val="000E5A0D"/>
    <w:rsid w:val="000E7B0E"/>
    <w:rsid w:val="000F137C"/>
    <w:rsid w:val="000F2D11"/>
    <w:rsid w:val="000F36E3"/>
    <w:rsid w:val="000F4766"/>
    <w:rsid w:val="000F77AD"/>
    <w:rsid w:val="00100328"/>
    <w:rsid w:val="00104046"/>
    <w:rsid w:val="001061F1"/>
    <w:rsid w:val="00106DBD"/>
    <w:rsid w:val="00110E26"/>
    <w:rsid w:val="001126F6"/>
    <w:rsid w:val="0011388A"/>
    <w:rsid w:val="00116435"/>
    <w:rsid w:val="00116F76"/>
    <w:rsid w:val="001200AA"/>
    <w:rsid w:val="00123DB7"/>
    <w:rsid w:val="001240A2"/>
    <w:rsid w:val="00124BB9"/>
    <w:rsid w:val="00125CE1"/>
    <w:rsid w:val="001272E7"/>
    <w:rsid w:val="001301AD"/>
    <w:rsid w:val="00130456"/>
    <w:rsid w:val="001308FD"/>
    <w:rsid w:val="00132D5C"/>
    <w:rsid w:val="00133904"/>
    <w:rsid w:val="0013499F"/>
    <w:rsid w:val="00136A4A"/>
    <w:rsid w:val="00137411"/>
    <w:rsid w:val="00140033"/>
    <w:rsid w:val="00140489"/>
    <w:rsid w:val="00141E0D"/>
    <w:rsid w:val="00142D16"/>
    <w:rsid w:val="00142DA6"/>
    <w:rsid w:val="0014428E"/>
    <w:rsid w:val="00144A93"/>
    <w:rsid w:val="00145629"/>
    <w:rsid w:val="00145D54"/>
    <w:rsid w:val="001462AA"/>
    <w:rsid w:val="00153D81"/>
    <w:rsid w:val="001545B4"/>
    <w:rsid w:val="001555CA"/>
    <w:rsid w:val="00155B0D"/>
    <w:rsid w:val="00155F05"/>
    <w:rsid w:val="00155F4B"/>
    <w:rsid w:val="001608B0"/>
    <w:rsid w:val="0016106D"/>
    <w:rsid w:val="00161A2B"/>
    <w:rsid w:val="00161DD0"/>
    <w:rsid w:val="0016253B"/>
    <w:rsid w:val="00164724"/>
    <w:rsid w:val="001667B9"/>
    <w:rsid w:val="001722B1"/>
    <w:rsid w:val="00172693"/>
    <w:rsid w:val="00173214"/>
    <w:rsid w:val="00174DF5"/>
    <w:rsid w:val="00176F13"/>
    <w:rsid w:val="0018094D"/>
    <w:rsid w:val="001815F4"/>
    <w:rsid w:val="00182AE8"/>
    <w:rsid w:val="0018309A"/>
    <w:rsid w:val="0018421A"/>
    <w:rsid w:val="0018492E"/>
    <w:rsid w:val="0018571E"/>
    <w:rsid w:val="00186286"/>
    <w:rsid w:val="001878AC"/>
    <w:rsid w:val="00190DA8"/>
    <w:rsid w:val="001916F9"/>
    <w:rsid w:val="00191923"/>
    <w:rsid w:val="00191E0C"/>
    <w:rsid w:val="00193BC7"/>
    <w:rsid w:val="0019413D"/>
    <w:rsid w:val="001954C4"/>
    <w:rsid w:val="001969E6"/>
    <w:rsid w:val="001979FE"/>
    <w:rsid w:val="001A0624"/>
    <w:rsid w:val="001A1A6F"/>
    <w:rsid w:val="001A4DAC"/>
    <w:rsid w:val="001A684F"/>
    <w:rsid w:val="001A6E88"/>
    <w:rsid w:val="001B02C7"/>
    <w:rsid w:val="001B0402"/>
    <w:rsid w:val="001B1E4A"/>
    <w:rsid w:val="001B247C"/>
    <w:rsid w:val="001B29F2"/>
    <w:rsid w:val="001B4476"/>
    <w:rsid w:val="001B6D9E"/>
    <w:rsid w:val="001B7B05"/>
    <w:rsid w:val="001C0105"/>
    <w:rsid w:val="001C01CA"/>
    <w:rsid w:val="001C0616"/>
    <w:rsid w:val="001C1BA2"/>
    <w:rsid w:val="001C3F7D"/>
    <w:rsid w:val="001C40BE"/>
    <w:rsid w:val="001C4FFA"/>
    <w:rsid w:val="001C5CDC"/>
    <w:rsid w:val="001C61C6"/>
    <w:rsid w:val="001C7CCE"/>
    <w:rsid w:val="001D2F38"/>
    <w:rsid w:val="001D6461"/>
    <w:rsid w:val="001D71DB"/>
    <w:rsid w:val="001D7364"/>
    <w:rsid w:val="001D7510"/>
    <w:rsid w:val="001D7F00"/>
    <w:rsid w:val="001E0022"/>
    <w:rsid w:val="001E0183"/>
    <w:rsid w:val="001E0B21"/>
    <w:rsid w:val="001E22F0"/>
    <w:rsid w:val="001E2FAB"/>
    <w:rsid w:val="001E3F2E"/>
    <w:rsid w:val="001E4004"/>
    <w:rsid w:val="001E4840"/>
    <w:rsid w:val="001E601A"/>
    <w:rsid w:val="001F1060"/>
    <w:rsid w:val="001F11B9"/>
    <w:rsid w:val="001F1E8B"/>
    <w:rsid w:val="001F1F19"/>
    <w:rsid w:val="001F23E8"/>
    <w:rsid w:val="001F35E4"/>
    <w:rsid w:val="001F57F4"/>
    <w:rsid w:val="002015C4"/>
    <w:rsid w:val="00202573"/>
    <w:rsid w:val="00202F19"/>
    <w:rsid w:val="002042E6"/>
    <w:rsid w:val="00210571"/>
    <w:rsid w:val="00210A76"/>
    <w:rsid w:val="0021193C"/>
    <w:rsid w:val="002120B7"/>
    <w:rsid w:val="002137E0"/>
    <w:rsid w:val="00213953"/>
    <w:rsid w:val="002170AE"/>
    <w:rsid w:val="0022093F"/>
    <w:rsid w:val="00220940"/>
    <w:rsid w:val="002209B2"/>
    <w:rsid w:val="0022139A"/>
    <w:rsid w:val="00221D6A"/>
    <w:rsid w:val="00222B0F"/>
    <w:rsid w:val="00222B8B"/>
    <w:rsid w:val="0022388C"/>
    <w:rsid w:val="00224DCF"/>
    <w:rsid w:val="0022525E"/>
    <w:rsid w:val="00225608"/>
    <w:rsid w:val="00226715"/>
    <w:rsid w:val="0022755B"/>
    <w:rsid w:val="0022785A"/>
    <w:rsid w:val="002336BF"/>
    <w:rsid w:val="00234557"/>
    <w:rsid w:val="0023549D"/>
    <w:rsid w:val="002365F0"/>
    <w:rsid w:val="00236F3B"/>
    <w:rsid w:val="00237B36"/>
    <w:rsid w:val="0024053A"/>
    <w:rsid w:val="002411B6"/>
    <w:rsid w:val="00244AC5"/>
    <w:rsid w:val="0025035E"/>
    <w:rsid w:val="0025254C"/>
    <w:rsid w:val="00252937"/>
    <w:rsid w:val="0025477D"/>
    <w:rsid w:val="00255FC1"/>
    <w:rsid w:val="00256B1C"/>
    <w:rsid w:val="00257393"/>
    <w:rsid w:val="00257CB2"/>
    <w:rsid w:val="00257CE8"/>
    <w:rsid w:val="002601F6"/>
    <w:rsid w:val="00261E63"/>
    <w:rsid w:val="00262B3D"/>
    <w:rsid w:val="00262CE0"/>
    <w:rsid w:val="00264895"/>
    <w:rsid w:val="00264F09"/>
    <w:rsid w:val="00267DC0"/>
    <w:rsid w:val="0027165D"/>
    <w:rsid w:val="00272140"/>
    <w:rsid w:val="00272156"/>
    <w:rsid w:val="00272599"/>
    <w:rsid w:val="002748CF"/>
    <w:rsid w:val="00277516"/>
    <w:rsid w:val="002800CC"/>
    <w:rsid w:val="0028082F"/>
    <w:rsid w:val="00282625"/>
    <w:rsid w:val="00285B2E"/>
    <w:rsid w:val="00290422"/>
    <w:rsid w:val="00292584"/>
    <w:rsid w:val="002968C3"/>
    <w:rsid w:val="002A1CF6"/>
    <w:rsid w:val="002A5C99"/>
    <w:rsid w:val="002B057F"/>
    <w:rsid w:val="002B1B65"/>
    <w:rsid w:val="002B2A46"/>
    <w:rsid w:val="002B37EC"/>
    <w:rsid w:val="002B39D5"/>
    <w:rsid w:val="002B4B42"/>
    <w:rsid w:val="002B6C9A"/>
    <w:rsid w:val="002C0C85"/>
    <w:rsid w:val="002C12F1"/>
    <w:rsid w:val="002C43E5"/>
    <w:rsid w:val="002C49B5"/>
    <w:rsid w:val="002C657E"/>
    <w:rsid w:val="002C6699"/>
    <w:rsid w:val="002C78D4"/>
    <w:rsid w:val="002D008F"/>
    <w:rsid w:val="002D05B5"/>
    <w:rsid w:val="002D12CA"/>
    <w:rsid w:val="002D1BEA"/>
    <w:rsid w:val="002D2680"/>
    <w:rsid w:val="002D3055"/>
    <w:rsid w:val="002D448A"/>
    <w:rsid w:val="002D7520"/>
    <w:rsid w:val="002E0E85"/>
    <w:rsid w:val="002E1107"/>
    <w:rsid w:val="002E1361"/>
    <w:rsid w:val="002E1F59"/>
    <w:rsid w:val="002E287C"/>
    <w:rsid w:val="002E2D62"/>
    <w:rsid w:val="002E5093"/>
    <w:rsid w:val="002E611A"/>
    <w:rsid w:val="002F2671"/>
    <w:rsid w:val="002F2D0B"/>
    <w:rsid w:val="002F3CC8"/>
    <w:rsid w:val="002F43E7"/>
    <w:rsid w:val="002F532E"/>
    <w:rsid w:val="00300279"/>
    <w:rsid w:val="00300952"/>
    <w:rsid w:val="00300EFC"/>
    <w:rsid w:val="003014B1"/>
    <w:rsid w:val="003018BA"/>
    <w:rsid w:val="003019AB"/>
    <w:rsid w:val="00302637"/>
    <w:rsid w:val="0030308D"/>
    <w:rsid w:val="00303273"/>
    <w:rsid w:val="00304927"/>
    <w:rsid w:val="0030495A"/>
    <w:rsid w:val="00306F0D"/>
    <w:rsid w:val="00307440"/>
    <w:rsid w:val="00307B80"/>
    <w:rsid w:val="00307E6B"/>
    <w:rsid w:val="0031117C"/>
    <w:rsid w:val="0031128A"/>
    <w:rsid w:val="00311B6F"/>
    <w:rsid w:val="00312E3E"/>
    <w:rsid w:val="00313B38"/>
    <w:rsid w:val="00314D3D"/>
    <w:rsid w:val="003159BB"/>
    <w:rsid w:val="0031618E"/>
    <w:rsid w:val="003161CB"/>
    <w:rsid w:val="00317DF5"/>
    <w:rsid w:val="00317EBD"/>
    <w:rsid w:val="00320FA4"/>
    <w:rsid w:val="00321A43"/>
    <w:rsid w:val="00321F67"/>
    <w:rsid w:val="00323BED"/>
    <w:rsid w:val="00323E5D"/>
    <w:rsid w:val="0032742D"/>
    <w:rsid w:val="003279AE"/>
    <w:rsid w:val="0033104A"/>
    <w:rsid w:val="0033126B"/>
    <w:rsid w:val="00332C51"/>
    <w:rsid w:val="003339D1"/>
    <w:rsid w:val="00333C9D"/>
    <w:rsid w:val="003370FF"/>
    <w:rsid w:val="0034001F"/>
    <w:rsid w:val="00343885"/>
    <w:rsid w:val="003475DB"/>
    <w:rsid w:val="0034790E"/>
    <w:rsid w:val="00350569"/>
    <w:rsid w:val="00352036"/>
    <w:rsid w:val="00352C67"/>
    <w:rsid w:val="00354C4C"/>
    <w:rsid w:val="00354F34"/>
    <w:rsid w:val="00355159"/>
    <w:rsid w:val="0035516E"/>
    <w:rsid w:val="0035582D"/>
    <w:rsid w:val="003565C6"/>
    <w:rsid w:val="00356D36"/>
    <w:rsid w:val="00357E40"/>
    <w:rsid w:val="00360419"/>
    <w:rsid w:val="003613D7"/>
    <w:rsid w:val="0036233A"/>
    <w:rsid w:val="003624B4"/>
    <w:rsid w:val="00364720"/>
    <w:rsid w:val="00364734"/>
    <w:rsid w:val="00367D42"/>
    <w:rsid w:val="003702B6"/>
    <w:rsid w:val="00370478"/>
    <w:rsid w:val="003706AE"/>
    <w:rsid w:val="003722D3"/>
    <w:rsid w:val="00372510"/>
    <w:rsid w:val="00372ABA"/>
    <w:rsid w:val="003750FB"/>
    <w:rsid w:val="003754B6"/>
    <w:rsid w:val="00377793"/>
    <w:rsid w:val="00380FC0"/>
    <w:rsid w:val="00381D70"/>
    <w:rsid w:val="00382E0D"/>
    <w:rsid w:val="003834A8"/>
    <w:rsid w:val="00383D73"/>
    <w:rsid w:val="003844E2"/>
    <w:rsid w:val="00384A45"/>
    <w:rsid w:val="003852A4"/>
    <w:rsid w:val="003853DD"/>
    <w:rsid w:val="003879A5"/>
    <w:rsid w:val="00390357"/>
    <w:rsid w:val="0039050A"/>
    <w:rsid w:val="00391498"/>
    <w:rsid w:val="00392B9C"/>
    <w:rsid w:val="00394BFE"/>
    <w:rsid w:val="003958F0"/>
    <w:rsid w:val="003A2F3F"/>
    <w:rsid w:val="003A43A0"/>
    <w:rsid w:val="003A7C75"/>
    <w:rsid w:val="003B0456"/>
    <w:rsid w:val="003B0A05"/>
    <w:rsid w:val="003B4B0D"/>
    <w:rsid w:val="003B5E29"/>
    <w:rsid w:val="003B78F1"/>
    <w:rsid w:val="003C32D3"/>
    <w:rsid w:val="003C3604"/>
    <w:rsid w:val="003C3E6E"/>
    <w:rsid w:val="003C3EC2"/>
    <w:rsid w:val="003C4620"/>
    <w:rsid w:val="003C4FE7"/>
    <w:rsid w:val="003C52FC"/>
    <w:rsid w:val="003C78C4"/>
    <w:rsid w:val="003C7B9E"/>
    <w:rsid w:val="003C7DE1"/>
    <w:rsid w:val="003D13B7"/>
    <w:rsid w:val="003E0585"/>
    <w:rsid w:val="003E1FBE"/>
    <w:rsid w:val="003E4D37"/>
    <w:rsid w:val="003E670D"/>
    <w:rsid w:val="003E7DC1"/>
    <w:rsid w:val="003F1027"/>
    <w:rsid w:val="003F2B0D"/>
    <w:rsid w:val="003F4E48"/>
    <w:rsid w:val="004000AA"/>
    <w:rsid w:val="00400DB1"/>
    <w:rsid w:val="00402218"/>
    <w:rsid w:val="00402D7B"/>
    <w:rsid w:val="0040334B"/>
    <w:rsid w:val="0040401C"/>
    <w:rsid w:val="00404794"/>
    <w:rsid w:val="00406D73"/>
    <w:rsid w:val="004106D3"/>
    <w:rsid w:val="0041209C"/>
    <w:rsid w:val="00413697"/>
    <w:rsid w:val="00414C7E"/>
    <w:rsid w:val="0041649F"/>
    <w:rsid w:val="004178BE"/>
    <w:rsid w:val="00422B29"/>
    <w:rsid w:val="00423079"/>
    <w:rsid w:val="00423604"/>
    <w:rsid w:val="00423F8E"/>
    <w:rsid w:val="00427214"/>
    <w:rsid w:val="004275D5"/>
    <w:rsid w:val="00427983"/>
    <w:rsid w:val="00430270"/>
    <w:rsid w:val="00430AAB"/>
    <w:rsid w:val="004315E2"/>
    <w:rsid w:val="00433F92"/>
    <w:rsid w:val="00435106"/>
    <w:rsid w:val="004351DB"/>
    <w:rsid w:val="00435232"/>
    <w:rsid w:val="00435400"/>
    <w:rsid w:val="00437644"/>
    <w:rsid w:val="004420C6"/>
    <w:rsid w:val="00443347"/>
    <w:rsid w:val="004436AF"/>
    <w:rsid w:val="00443BC4"/>
    <w:rsid w:val="004440BC"/>
    <w:rsid w:val="004455B1"/>
    <w:rsid w:val="00445913"/>
    <w:rsid w:val="0045372A"/>
    <w:rsid w:val="00453734"/>
    <w:rsid w:val="0045519F"/>
    <w:rsid w:val="00455622"/>
    <w:rsid w:val="00456710"/>
    <w:rsid w:val="00456FD4"/>
    <w:rsid w:val="0045783C"/>
    <w:rsid w:val="00462536"/>
    <w:rsid w:val="0046474C"/>
    <w:rsid w:val="00464DA6"/>
    <w:rsid w:val="00474C97"/>
    <w:rsid w:val="00474D5D"/>
    <w:rsid w:val="00475D9E"/>
    <w:rsid w:val="00475ECF"/>
    <w:rsid w:val="00475EDE"/>
    <w:rsid w:val="00476758"/>
    <w:rsid w:val="004819C2"/>
    <w:rsid w:val="00482DC3"/>
    <w:rsid w:val="00487B60"/>
    <w:rsid w:val="004924FE"/>
    <w:rsid w:val="0049405B"/>
    <w:rsid w:val="0049640F"/>
    <w:rsid w:val="00496B22"/>
    <w:rsid w:val="004A0017"/>
    <w:rsid w:val="004A06B2"/>
    <w:rsid w:val="004A1F40"/>
    <w:rsid w:val="004A2E09"/>
    <w:rsid w:val="004A5693"/>
    <w:rsid w:val="004A5F0F"/>
    <w:rsid w:val="004B24F7"/>
    <w:rsid w:val="004B2DD9"/>
    <w:rsid w:val="004B2EB9"/>
    <w:rsid w:val="004B33F1"/>
    <w:rsid w:val="004B486F"/>
    <w:rsid w:val="004B60E2"/>
    <w:rsid w:val="004B69A9"/>
    <w:rsid w:val="004C0CDF"/>
    <w:rsid w:val="004C10D2"/>
    <w:rsid w:val="004C1184"/>
    <w:rsid w:val="004C2C51"/>
    <w:rsid w:val="004C499F"/>
    <w:rsid w:val="004C4E40"/>
    <w:rsid w:val="004C4FA1"/>
    <w:rsid w:val="004C651F"/>
    <w:rsid w:val="004C6A35"/>
    <w:rsid w:val="004C7020"/>
    <w:rsid w:val="004C7E69"/>
    <w:rsid w:val="004D1E4A"/>
    <w:rsid w:val="004D25BC"/>
    <w:rsid w:val="004D6BAA"/>
    <w:rsid w:val="004E0698"/>
    <w:rsid w:val="004E1FD7"/>
    <w:rsid w:val="004E439C"/>
    <w:rsid w:val="004E4882"/>
    <w:rsid w:val="004E5FCE"/>
    <w:rsid w:val="004E667F"/>
    <w:rsid w:val="004E76A3"/>
    <w:rsid w:val="004E7AD3"/>
    <w:rsid w:val="004F368D"/>
    <w:rsid w:val="004F429C"/>
    <w:rsid w:val="004F5D2B"/>
    <w:rsid w:val="004F6066"/>
    <w:rsid w:val="004F642A"/>
    <w:rsid w:val="004F6539"/>
    <w:rsid w:val="004F6AF2"/>
    <w:rsid w:val="00501367"/>
    <w:rsid w:val="00502228"/>
    <w:rsid w:val="00502A94"/>
    <w:rsid w:val="00502D4E"/>
    <w:rsid w:val="005032C4"/>
    <w:rsid w:val="00506353"/>
    <w:rsid w:val="00510ED1"/>
    <w:rsid w:val="00511AC6"/>
    <w:rsid w:val="005135A0"/>
    <w:rsid w:val="00517FED"/>
    <w:rsid w:val="00520BC4"/>
    <w:rsid w:val="00522594"/>
    <w:rsid w:val="00523170"/>
    <w:rsid w:val="00523C6F"/>
    <w:rsid w:val="00523F37"/>
    <w:rsid w:val="00524127"/>
    <w:rsid w:val="00524607"/>
    <w:rsid w:val="00527FE8"/>
    <w:rsid w:val="005302F3"/>
    <w:rsid w:val="005308FD"/>
    <w:rsid w:val="005329EF"/>
    <w:rsid w:val="0054104A"/>
    <w:rsid w:val="00541416"/>
    <w:rsid w:val="005513E8"/>
    <w:rsid w:val="00552D6D"/>
    <w:rsid w:val="00556BD5"/>
    <w:rsid w:val="005573DA"/>
    <w:rsid w:val="00557F46"/>
    <w:rsid w:val="005601CE"/>
    <w:rsid w:val="00560400"/>
    <w:rsid w:val="00560660"/>
    <w:rsid w:val="00561B03"/>
    <w:rsid w:val="00563C74"/>
    <w:rsid w:val="00564E44"/>
    <w:rsid w:val="0056729E"/>
    <w:rsid w:val="00567A52"/>
    <w:rsid w:val="0057068C"/>
    <w:rsid w:val="00573040"/>
    <w:rsid w:val="00574468"/>
    <w:rsid w:val="005744E4"/>
    <w:rsid w:val="005766E1"/>
    <w:rsid w:val="00576FE7"/>
    <w:rsid w:val="005803AB"/>
    <w:rsid w:val="00582C8F"/>
    <w:rsid w:val="0058343B"/>
    <w:rsid w:val="005847F4"/>
    <w:rsid w:val="00587EFA"/>
    <w:rsid w:val="00590964"/>
    <w:rsid w:val="00592542"/>
    <w:rsid w:val="005935A0"/>
    <w:rsid w:val="00593F68"/>
    <w:rsid w:val="00594401"/>
    <w:rsid w:val="00595590"/>
    <w:rsid w:val="005955EA"/>
    <w:rsid w:val="00595C37"/>
    <w:rsid w:val="00595D56"/>
    <w:rsid w:val="005966FA"/>
    <w:rsid w:val="005A2B03"/>
    <w:rsid w:val="005A3385"/>
    <w:rsid w:val="005A3916"/>
    <w:rsid w:val="005A3C28"/>
    <w:rsid w:val="005A44FB"/>
    <w:rsid w:val="005A5FAA"/>
    <w:rsid w:val="005A69FE"/>
    <w:rsid w:val="005A7208"/>
    <w:rsid w:val="005B116B"/>
    <w:rsid w:val="005B1F6A"/>
    <w:rsid w:val="005B2442"/>
    <w:rsid w:val="005B3C68"/>
    <w:rsid w:val="005B4579"/>
    <w:rsid w:val="005B5BFC"/>
    <w:rsid w:val="005B5F38"/>
    <w:rsid w:val="005B755A"/>
    <w:rsid w:val="005B75BB"/>
    <w:rsid w:val="005B7C7B"/>
    <w:rsid w:val="005B7EBE"/>
    <w:rsid w:val="005C0699"/>
    <w:rsid w:val="005C1601"/>
    <w:rsid w:val="005C528F"/>
    <w:rsid w:val="005C7009"/>
    <w:rsid w:val="005C7479"/>
    <w:rsid w:val="005D05DF"/>
    <w:rsid w:val="005D1533"/>
    <w:rsid w:val="005D3E8E"/>
    <w:rsid w:val="005D4556"/>
    <w:rsid w:val="005D5DD3"/>
    <w:rsid w:val="005D62DF"/>
    <w:rsid w:val="005D6691"/>
    <w:rsid w:val="005D78C1"/>
    <w:rsid w:val="005E0AA8"/>
    <w:rsid w:val="005E3E01"/>
    <w:rsid w:val="005E50AE"/>
    <w:rsid w:val="005E54EF"/>
    <w:rsid w:val="005E7CDB"/>
    <w:rsid w:val="005F0926"/>
    <w:rsid w:val="005F0CF4"/>
    <w:rsid w:val="005F0DE8"/>
    <w:rsid w:val="005F2E2D"/>
    <w:rsid w:val="005F3113"/>
    <w:rsid w:val="005F381B"/>
    <w:rsid w:val="005F3AF0"/>
    <w:rsid w:val="005F3CE6"/>
    <w:rsid w:val="005F404E"/>
    <w:rsid w:val="005F4EBF"/>
    <w:rsid w:val="005F5F7E"/>
    <w:rsid w:val="00600F4D"/>
    <w:rsid w:val="00600FFB"/>
    <w:rsid w:val="00602360"/>
    <w:rsid w:val="00602428"/>
    <w:rsid w:val="006025FD"/>
    <w:rsid w:val="00603414"/>
    <w:rsid w:val="006045C2"/>
    <w:rsid w:val="00605765"/>
    <w:rsid w:val="006074ED"/>
    <w:rsid w:val="0060770B"/>
    <w:rsid w:val="00607D81"/>
    <w:rsid w:val="00607F91"/>
    <w:rsid w:val="006105C7"/>
    <w:rsid w:val="0061199D"/>
    <w:rsid w:val="00612F1C"/>
    <w:rsid w:val="00613FAB"/>
    <w:rsid w:val="00614863"/>
    <w:rsid w:val="00615ECB"/>
    <w:rsid w:val="00616D8A"/>
    <w:rsid w:val="006201BA"/>
    <w:rsid w:val="00622216"/>
    <w:rsid w:val="00624E8C"/>
    <w:rsid w:val="00625130"/>
    <w:rsid w:val="00626A55"/>
    <w:rsid w:val="00627B94"/>
    <w:rsid w:val="00630258"/>
    <w:rsid w:val="00631CE8"/>
    <w:rsid w:val="00632490"/>
    <w:rsid w:val="00632F4B"/>
    <w:rsid w:val="00636EC8"/>
    <w:rsid w:val="006411AA"/>
    <w:rsid w:val="006413B2"/>
    <w:rsid w:val="0064149F"/>
    <w:rsid w:val="00642CC2"/>
    <w:rsid w:val="006442E6"/>
    <w:rsid w:val="006459B4"/>
    <w:rsid w:val="0064691A"/>
    <w:rsid w:val="00647355"/>
    <w:rsid w:val="00647AA3"/>
    <w:rsid w:val="006505E0"/>
    <w:rsid w:val="00650CED"/>
    <w:rsid w:val="006512C7"/>
    <w:rsid w:val="00652647"/>
    <w:rsid w:val="0065269F"/>
    <w:rsid w:val="00654BE9"/>
    <w:rsid w:val="0065514C"/>
    <w:rsid w:val="00656CDB"/>
    <w:rsid w:val="00657E82"/>
    <w:rsid w:val="00662C5D"/>
    <w:rsid w:val="00662F70"/>
    <w:rsid w:val="0066465B"/>
    <w:rsid w:val="00665736"/>
    <w:rsid w:val="00666BCB"/>
    <w:rsid w:val="00667DAE"/>
    <w:rsid w:val="0067666F"/>
    <w:rsid w:val="006778B9"/>
    <w:rsid w:val="00677F92"/>
    <w:rsid w:val="0068250C"/>
    <w:rsid w:val="00692861"/>
    <w:rsid w:val="006931F7"/>
    <w:rsid w:val="006944DB"/>
    <w:rsid w:val="006A0344"/>
    <w:rsid w:val="006A19E6"/>
    <w:rsid w:val="006A1A50"/>
    <w:rsid w:val="006A2A03"/>
    <w:rsid w:val="006A4707"/>
    <w:rsid w:val="006A4D1D"/>
    <w:rsid w:val="006A56AF"/>
    <w:rsid w:val="006A6D15"/>
    <w:rsid w:val="006A7EC6"/>
    <w:rsid w:val="006B02D4"/>
    <w:rsid w:val="006B1D3B"/>
    <w:rsid w:val="006B1EE2"/>
    <w:rsid w:val="006B2809"/>
    <w:rsid w:val="006B2B18"/>
    <w:rsid w:val="006B43B1"/>
    <w:rsid w:val="006B4790"/>
    <w:rsid w:val="006C016A"/>
    <w:rsid w:val="006C0BD7"/>
    <w:rsid w:val="006C1247"/>
    <w:rsid w:val="006C18FC"/>
    <w:rsid w:val="006C3400"/>
    <w:rsid w:val="006C4752"/>
    <w:rsid w:val="006C7A0F"/>
    <w:rsid w:val="006D27B6"/>
    <w:rsid w:val="006D3225"/>
    <w:rsid w:val="006D46BC"/>
    <w:rsid w:val="006D4771"/>
    <w:rsid w:val="006D5D7D"/>
    <w:rsid w:val="006D5F67"/>
    <w:rsid w:val="006D67A1"/>
    <w:rsid w:val="006D7089"/>
    <w:rsid w:val="006D7A86"/>
    <w:rsid w:val="006E03C8"/>
    <w:rsid w:val="006E2839"/>
    <w:rsid w:val="006E2A41"/>
    <w:rsid w:val="006E2DBD"/>
    <w:rsid w:val="006E69AE"/>
    <w:rsid w:val="006F017F"/>
    <w:rsid w:val="006F0A36"/>
    <w:rsid w:val="006F1060"/>
    <w:rsid w:val="006F24FF"/>
    <w:rsid w:val="006F2733"/>
    <w:rsid w:val="006F284F"/>
    <w:rsid w:val="006F4BC5"/>
    <w:rsid w:val="006F53A0"/>
    <w:rsid w:val="006F6603"/>
    <w:rsid w:val="006F7461"/>
    <w:rsid w:val="00701B00"/>
    <w:rsid w:val="0070582D"/>
    <w:rsid w:val="007068AA"/>
    <w:rsid w:val="007075F0"/>
    <w:rsid w:val="00707FE7"/>
    <w:rsid w:val="007107A9"/>
    <w:rsid w:val="007124C6"/>
    <w:rsid w:val="00713944"/>
    <w:rsid w:val="00713A51"/>
    <w:rsid w:val="00713D29"/>
    <w:rsid w:val="007146AD"/>
    <w:rsid w:val="00714BC1"/>
    <w:rsid w:val="00716E48"/>
    <w:rsid w:val="00717B3F"/>
    <w:rsid w:val="0072154A"/>
    <w:rsid w:val="00721893"/>
    <w:rsid w:val="00721A67"/>
    <w:rsid w:val="00721ACB"/>
    <w:rsid w:val="00723211"/>
    <w:rsid w:val="00723DCD"/>
    <w:rsid w:val="007253AA"/>
    <w:rsid w:val="00730135"/>
    <w:rsid w:val="00730462"/>
    <w:rsid w:val="00730861"/>
    <w:rsid w:val="00730961"/>
    <w:rsid w:val="00730978"/>
    <w:rsid w:val="007362F9"/>
    <w:rsid w:val="007376FE"/>
    <w:rsid w:val="00737729"/>
    <w:rsid w:val="007378DC"/>
    <w:rsid w:val="007412E3"/>
    <w:rsid w:val="00742230"/>
    <w:rsid w:val="0074358F"/>
    <w:rsid w:val="0074681A"/>
    <w:rsid w:val="007469F4"/>
    <w:rsid w:val="00750DBB"/>
    <w:rsid w:val="00750E31"/>
    <w:rsid w:val="0075114A"/>
    <w:rsid w:val="00751265"/>
    <w:rsid w:val="00753167"/>
    <w:rsid w:val="007532D8"/>
    <w:rsid w:val="007570AA"/>
    <w:rsid w:val="00760C62"/>
    <w:rsid w:val="00764C70"/>
    <w:rsid w:val="00765F70"/>
    <w:rsid w:val="00766177"/>
    <w:rsid w:val="00766863"/>
    <w:rsid w:val="00770641"/>
    <w:rsid w:val="00772C2D"/>
    <w:rsid w:val="00774F52"/>
    <w:rsid w:val="00781437"/>
    <w:rsid w:val="00782404"/>
    <w:rsid w:val="0078305B"/>
    <w:rsid w:val="007873C8"/>
    <w:rsid w:val="0079041C"/>
    <w:rsid w:val="007912A0"/>
    <w:rsid w:val="00793188"/>
    <w:rsid w:val="0079419E"/>
    <w:rsid w:val="007955F0"/>
    <w:rsid w:val="00795CE7"/>
    <w:rsid w:val="00796F7F"/>
    <w:rsid w:val="007970DC"/>
    <w:rsid w:val="007A2ED7"/>
    <w:rsid w:val="007A303C"/>
    <w:rsid w:val="007A314C"/>
    <w:rsid w:val="007A39C3"/>
    <w:rsid w:val="007A5E24"/>
    <w:rsid w:val="007A7E87"/>
    <w:rsid w:val="007B00EF"/>
    <w:rsid w:val="007B1634"/>
    <w:rsid w:val="007B19C5"/>
    <w:rsid w:val="007B254B"/>
    <w:rsid w:val="007B5B8E"/>
    <w:rsid w:val="007B5DC5"/>
    <w:rsid w:val="007B6597"/>
    <w:rsid w:val="007B79E4"/>
    <w:rsid w:val="007C1180"/>
    <w:rsid w:val="007C1C73"/>
    <w:rsid w:val="007C2EF4"/>
    <w:rsid w:val="007C33EF"/>
    <w:rsid w:val="007C39D6"/>
    <w:rsid w:val="007C3DB8"/>
    <w:rsid w:val="007C4693"/>
    <w:rsid w:val="007C7DE4"/>
    <w:rsid w:val="007D376E"/>
    <w:rsid w:val="007D45E5"/>
    <w:rsid w:val="007D6F4A"/>
    <w:rsid w:val="007D7603"/>
    <w:rsid w:val="007D7E10"/>
    <w:rsid w:val="007E0861"/>
    <w:rsid w:val="007E09AA"/>
    <w:rsid w:val="007E24E8"/>
    <w:rsid w:val="007E6731"/>
    <w:rsid w:val="007E7182"/>
    <w:rsid w:val="007F0396"/>
    <w:rsid w:val="007F2F67"/>
    <w:rsid w:val="007F3771"/>
    <w:rsid w:val="007F3BBA"/>
    <w:rsid w:val="007F648B"/>
    <w:rsid w:val="00800EDE"/>
    <w:rsid w:val="00800F31"/>
    <w:rsid w:val="0080790C"/>
    <w:rsid w:val="008121AC"/>
    <w:rsid w:val="00812ED5"/>
    <w:rsid w:val="00813240"/>
    <w:rsid w:val="00813B20"/>
    <w:rsid w:val="00821DE2"/>
    <w:rsid w:val="00822F3D"/>
    <w:rsid w:val="00824C03"/>
    <w:rsid w:val="0082565F"/>
    <w:rsid w:val="00827A38"/>
    <w:rsid w:val="008309DA"/>
    <w:rsid w:val="00830E14"/>
    <w:rsid w:val="00830EE9"/>
    <w:rsid w:val="00832EA7"/>
    <w:rsid w:val="00832EF3"/>
    <w:rsid w:val="00834177"/>
    <w:rsid w:val="00834E78"/>
    <w:rsid w:val="00835626"/>
    <w:rsid w:val="00835CDD"/>
    <w:rsid w:val="008367E7"/>
    <w:rsid w:val="00836CF8"/>
    <w:rsid w:val="0083745C"/>
    <w:rsid w:val="008401A7"/>
    <w:rsid w:val="00840DEC"/>
    <w:rsid w:val="00841583"/>
    <w:rsid w:val="008417AA"/>
    <w:rsid w:val="008434F8"/>
    <w:rsid w:val="00843E58"/>
    <w:rsid w:val="00846942"/>
    <w:rsid w:val="008518E4"/>
    <w:rsid w:val="00854F5B"/>
    <w:rsid w:val="00855A0B"/>
    <w:rsid w:val="00855F85"/>
    <w:rsid w:val="008566F0"/>
    <w:rsid w:val="00857074"/>
    <w:rsid w:val="008571F1"/>
    <w:rsid w:val="008615D0"/>
    <w:rsid w:val="00861B55"/>
    <w:rsid w:val="0086264B"/>
    <w:rsid w:val="00864A2B"/>
    <w:rsid w:val="00865CA8"/>
    <w:rsid w:val="008671C7"/>
    <w:rsid w:val="00867292"/>
    <w:rsid w:val="00867E19"/>
    <w:rsid w:val="00870432"/>
    <w:rsid w:val="00870FEE"/>
    <w:rsid w:val="0087195A"/>
    <w:rsid w:val="00872A85"/>
    <w:rsid w:val="00872A90"/>
    <w:rsid w:val="00872DED"/>
    <w:rsid w:val="00873828"/>
    <w:rsid w:val="008739D1"/>
    <w:rsid w:val="00874013"/>
    <w:rsid w:val="0087499C"/>
    <w:rsid w:val="00874EE7"/>
    <w:rsid w:val="008777DE"/>
    <w:rsid w:val="008808EC"/>
    <w:rsid w:val="008821B9"/>
    <w:rsid w:val="008822A2"/>
    <w:rsid w:val="00883772"/>
    <w:rsid w:val="00883CE1"/>
    <w:rsid w:val="00884059"/>
    <w:rsid w:val="008878FB"/>
    <w:rsid w:val="00887EC8"/>
    <w:rsid w:val="00891DC4"/>
    <w:rsid w:val="00894B67"/>
    <w:rsid w:val="00896637"/>
    <w:rsid w:val="0089799F"/>
    <w:rsid w:val="008A13F9"/>
    <w:rsid w:val="008A4622"/>
    <w:rsid w:val="008A5511"/>
    <w:rsid w:val="008A5C16"/>
    <w:rsid w:val="008B1548"/>
    <w:rsid w:val="008B1C77"/>
    <w:rsid w:val="008B2D3A"/>
    <w:rsid w:val="008B646F"/>
    <w:rsid w:val="008B7250"/>
    <w:rsid w:val="008C03BA"/>
    <w:rsid w:val="008C228B"/>
    <w:rsid w:val="008C323D"/>
    <w:rsid w:val="008C3D52"/>
    <w:rsid w:val="008C4294"/>
    <w:rsid w:val="008C591C"/>
    <w:rsid w:val="008C74CF"/>
    <w:rsid w:val="008C7BDA"/>
    <w:rsid w:val="008D1043"/>
    <w:rsid w:val="008D3F5E"/>
    <w:rsid w:val="008D4783"/>
    <w:rsid w:val="008D47B3"/>
    <w:rsid w:val="008D6349"/>
    <w:rsid w:val="008D6F5B"/>
    <w:rsid w:val="008D7475"/>
    <w:rsid w:val="008E1ED6"/>
    <w:rsid w:val="008E42E1"/>
    <w:rsid w:val="008E5302"/>
    <w:rsid w:val="008E6DA4"/>
    <w:rsid w:val="008E76B2"/>
    <w:rsid w:val="008F1FD7"/>
    <w:rsid w:val="008F2393"/>
    <w:rsid w:val="008F2DBE"/>
    <w:rsid w:val="008F44FD"/>
    <w:rsid w:val="008F4657"/>
    <w:rsid w:val="008F50B4"/>
    <w:rsid w:val="008F640E"/>
    <w:rsid w:val="008F69E2"/>
    <w:rsid w:val="008F6CFD"/>
    <w:rsid w:val="008F757A"/>
    <w:rsid w:val="008F7858"/>
    <w:rsid w:val="009025CD"/>
    <w:rsid w:val="00902F19"/>
    <w:rsid w:val="00905502"/>
    <w:rsid w:val="00906280"/>
    <w:rsid w:val="00907C7B"/>
    <w:rsid w:val="00907E0A"/>
    <w:rsid w:val="00911A92"/>
    <w:rsid w:val="009128E4"/>
    <w:rsid w:val="00912DE5"/>
    <w:rsid w:val="00913562"/>
    <w:rsid w:val="00920792"/>
    <w:rsid w:val="00920EF4"/>
    <w:rsid w:val="009226E5"/>
    <w:rsid w:val="0092514E"/>
    <w:rsid w:val="009272F8"/>
    <w:rsid w:val="00927DBA"/>
    <w:rsid w:val="009300E2"/>
    <w:rsid w:val="00931C58"/>
    <w:rsid w:val="009320A9"/>
    <w:rsid w:val="00933EAA"/>
    <w:rsid w:val="00934101"/>
    <w:rsid w:val="009347CD"/>
    <w:rsid w:val="00935263"/>
    <w:rsid w:val="00935D60"/>
    <w:rsid w:val="00935E3A"/>
    <w:rsid w:val="009371EF"/>
    <w:rsid w:val="00937CDA"/>
    <w:rsid w:val="00937F0E"/>
    <w:rsid w:val="00941F8A"/>
    <w:rsid w:val="00942D30"/>
    <w:rsid w:val="00943448"/>
    <w:rsid w:val="009456B2"/>
    <w:rsid w:val="00946897"/>
    <w:rsid w:val="00952DA8"/>
    <w:rsid w:val="009556D9"/>
    <w:rsid w:val="00955A50"/>
    <w:rsid w:val="00955CF5"/>
    <w:rsid w:val="009571A8"/>
    <w:rsid w:val="0095777D"/>
    <w:rsid w:val="009613EC"/>
    <w:rsid w:val="009617A4"/>
    <w:rsid w:val="00961D5B"/>
    <w:rsid w:val="00961EE1"/>
    <w:rsid w:val="00962D5D"/>
    <w:rsid w:val="00963A36"/>
    <w:rsid w:val="00963CF2"/>
    <w:rsid w:val="00963F8F"/>
    <w:rsid w:val="00964637"/>
    <w:rsid w:val="00964955"/>
    <w:rsid w:val="00965210"/>
    <w:rsid w:val="009655D0"/>
    <w:rsid w:val="00965FF6"/>
    <w:rsid w:val="00972002"/>
    <w:rsid w:val="009756B9"/>
    <w:rsid w:val="00976B1F"/>
    <w:rsid w:val="009777D3"/>
    <w:rsid w:val="00980595"/>
    <w:rsid w:val="0098259B"/>
    <w:rsid w:val="00983FA3"/>
    <w:rsid w:val="0098597D"/>
    <w:rsid w:val="009922C3"/>
    <w:rsid w:val="009930A1"/>
    <w:rsid w:val="00993CEF"/>
    <w:rsid w:val="00994AE6"/>
    <w:rsid w:val="00994D55"/>
    <w:rsid w:val="009961C4"/>
    <w:rsid w:val="009A1096"/>
    <w:rsid w:val="009A1E60"/>
    <w:rsid w:val="009A1F8A"/>
    <w:rsid w:val="009A2DF4"/>
    <w:rsid w:val="009A4827"/>
    <w:rsid w:val="009A4BD6"/>
    <w:rsid w:val="009A765A"/>
    <w:rsid w:val="009B15D5"/>
    <w:rsid w:val="009B1F71"/>
    <w:rsid w:val="009B5895"/>
    <w:rsid w:val="009B6CB1"/>
    <w:rsid w:val="009B77F1"/>
    <w:rsid w:val="009B7AD9"/>
    <w:rsid w:val="009C01DD"/>
    <w:rsid w:val="009C0DF6"/>
    <w:rsid w:val="009C1CCE"/>
    <w:rsid w:val="009C2011"/>
    <w:rsid w:val="009C227F"/>
    <w:rsid w:val="009C6F41"/>
    <w:rsid w:val="009C7BE6"/>
    <w:rsid w:val="009C7CE8"/>
    <w:rsid w:val="009D0904"/>
    <w:rsid w:val="009D0AEE"/>
    <w:rsid w:val="009D0FE7"/>
    <w:rsid w:val="009D1DD2"/>
    <w:rsid w:val="009D3B94"/>
    <w:rsid w:val="009D400D"/>
    <w:rsid w:val="009D5671"/>
    <w:rsid w:val="009E4326"/>
    <w:rsid w:val="009E4875"/>
    <w:rsid w:val="009E5F74"/>
    <w:rsid w:val="009E60E7"/>
    <w:rsid w:val="009E75FB"/>
    <w:rsid w:val="009F2328"/>
    <w:rsid w:val="009F32F7"/>
    <w:rsid w:val="009F4CCE"/>
    <w:rsid w:val="009F6146"/>
    <w:rsid w:val="009F7286"/>
    <w:rsid w:val="009F7FCC"/>
    <w:rsid w:val="00A001A5"/>
    <w:rsid w:val="00A03A80"/>
    <w:rsid w:val="00A0520D"/>
    <w:rsid w:val="00A06D35"/>
    <w:rsid w:val="00A115FE"/>
    <w:rsid w:val="00A12688"/>
    <w:rsid w:val="00A136DD"/>
    <w:rsid w:val="00A139B8"/>
    <w:rsid w:val="00A17457"/>
    <w:rsid w:val="00A17DE8"/>
    <w:rsid w:val="00A21C84"/>
    <w:rsid w:val="00A225F8"/>
    <w:rsid w:val="00A2669A"/>
    <w:rsid w:val="00A27C0C"/>
    <w:rsid w:val="00A30963"/>
    <w:rsid w:val="00A32574"/>
    <w:rsid w:val="00A327B5"/>
    <w:rsid w:val="00A339DD"/>
    <w:rsid w:val="00A33A6D"/>
    <w:rsid w:val="00A35807"/>
    <w:rsid w:val="00A35D09"/>
    <w:rsid w:val="00A367F6"/>
    <w:rsid w:val="00A36B26"/>
    <w:rsid w:val="00A377C2"/>
    <w:rsid w:val="00A430BE"/>
    <w:rsid w:val="00A432BF"/>
    <w:rsid w:val="00A462FF"/>
    <w:rsid w:val="00A50A50"/>
    <w:rsid w:val="00A51B24"/>
    <w:rsid w:val="00A53562"/>
    <w:rsid w:val="00A55FF5"/>
    <w:rsid w:val="00A56193"/>
    <w:rsid w:val="00A561E6"/>
    <w:rsid w:val="00A66AF5"/>
    <w:rsid w:val="00A66C16"/>
    <w:rsid w:val="00A67E42"/>
    <w:rsid w:val="00A70A8C"/>
    <w:rsid w:val="00A70AB9"/>
    <w:rsid w:val="00A72180"/>
    <w:rsid w:val="00A72713"/>
    <w:rsid w:val="00A74EC3"/>
    <w:rsid w:val="00A7532A"/>
    <w:rsid w:val="00A75616"/>
    <w:rsid w:val="00A77E17"/>
    <w:rsid w:val="00A801B7"/>
    <w:rsid w:val="00A803DF"/>
    <w:rsid w:val="00A82B32"/>
    <w:rsid w:val="00A83589"/>
    <w:rsid w:val="00A840AB"/>
    <w:rsid w:val="00A847AE"/>
    <w:rsid w:val="00A86B20"/>
    <w:rsid w:val="00A8737B"/>
    <w:rsid w:val="00A921F3"/>
    <w:rsid w:val="00A9432F"/>
    <w:rsid w:val="00A947B4"/>
    <w:rsid w:val="00AA3DB1"/>
    <w:rsid w:val="00AA469F"/>
    <w:rsid w:val="00AA4A37"/>
    <w:rsid w:val="00AB00EA"/>
    <w:rsid w:val="00AB03CF"/>
    <w:rsid w:val="00AB0400"/>
    <w:rsid w:val="00AB0461"/>
    <w:rsid w:val="00AB1640"/>
    <w:rsid w:val="00AB1A21"/>
    <w:rsid w:val="00AB1C4E"/>
    <w:rsid w:val="00AB1EA9"/>
    <w:rsid w:val="00AB3A9E"/>
    <w:rsid w:val="00AB4871"/>
    <w:rsid w:val="00AB4BA5"/>
    <w:rsid w:val="00AB53C3"/>
    <w:rsid w:val="00AC1553"/>
    <w:rsid w:val="00AC170A"/>
    <w:rsid w:val="00AC1FB8"/>
    <w:rsid w:val="00AC2F1B"/>
    <w:rsid w:val="00AC4514"/>
    <w:rsid w:val="00AC5455"/>
    <w:rsid w:val="00AC6104"/>
    <w:rsid w:val="00AD2020"/>
    <w:rsid w:val="00AD2274"/>
    <w:rsid w:val="00AD375B"/>
    <w:rsid w:val="00AD38AF"/>
    <w:rsid w:val="00AD6C25"/>
    <w:rsid w:val="00AE0DE8"/>
    <w:rsid w:val="00AE1047"/>
    <w:rsid w:val="00AE13AA"/>
    <w:rsid w:val="00AE3309"/>
    <w:rsid w:val="00AE36F0"/>
    <w:rsid w:val="00AE3785"/>
    <w:rsid w:val="00AE4DC8"/>
    <w:rsid w:val="00AE5D8B"/>
    <w:rsid w:val="00AE79C8"/>
    <w:rsid w:val="00AF1652"/>
    <w:rsid w:val="00AF438E"/>
    <w:rsid w:val="00AF5DAC"/>
    <w:rsid w:val="00B014E2"/>
    <w:rsid w:val="00B03CB2"/>
    <w:rsid w:val="00B07365"/>
    <w:rsid w:val="00B10AF0"/>
    <w:rsid w:val="00B10B1B"/>
    <w:rsid w:val="00B12E82"/>
    <w:rsid w:val="00B13073"/>
    <w:rsid w:val="00B135D8"/>
    <w:rsid w:val="00B15171"/>
    <w:rsid w:val="00B15298"/>
    <w:rsid w:val="00B16C2D"/>
    <w:rsid w:val="00B1772E"/>
    <w:rsid w:val="00B226EE"/>
    <w:rsid w:val="00B25696"/>
    <w:rsid w:val="00B30FBF"/>
    <w:rsid w:val="00B31DFF"/>
    <w:rsid w:val="00B32935"/>
    <w:rsid w:val="00B33EFB"/>
    <w:rsid w:val="00B349A9"/>
    <w:rsid w:val="00B35185"/>
    <w:rsid w:val="00B357CC"/>
    <w:rsid w:val="00B366D6"/>
    <w:rsid w:val="00B36814"/>
    <w:rsid w:val="00B37910"/>
    <w:rsid w:val="00B4131B"/>
    <w:rsid w:val="00B43468"/>
    <w:rsid w:val="00B43745"/>
    <w:rsid w:val="00B43A55"/>
    <w:rsid w:val="00B447D2"/>
    <w:rsid w:val="00B46FDD"/>
    <w:rsid w:val="00B47AA4"/>
    <w:rsid w:val="00B50CDF"/>
    <w:rsid w:val="00B52DEC"/>
    <w:rsid w:val="00B5547F"/>
    <w:rsid w:val="00B56543"/>
    <w:rsid w:val="00B611E1"/>
    <w:rsid w:val="00B637DB"/>
    <w:rsid w:val="00B6466B"/>
    <w:rsid w:val="00B67671"/>
    <w:rsid w:val="00B702EA"/>
    <w:rsid w:val="00B72A81"/>
    <w:rsid w:val="00B75622"/>
    <w:rsid w:val="00B82A71"/>
    <w:rsid w:val="00B833D8"/>
    <w:rsid w:val="00B8355E"/>
    <w:rsid w:val="00B84687"/>
    <w:rsid w:val="00B84918"/>
    <w:rsid w:val="00B84E4A"/>
    <w:rsid w:val="00B87344"/>
    <w:rsid w:val="00B8778D"/>
    <w:rsid w:val="00B879B7"/>
    <w:rsid w:val="00B87A6D"/>
    <w:rsid w:val="00B903F6"/>
    <w:rsid w:val="00B90C7D"/>
    <w:rsid w:val="00B927C3"/>
    <w:rsid w:val="00B932B5"/>
    <w:rsid w:val="00B93819"/>
    <w:rsid w:val="00B95810"/>
    <w:rsid w:val="00B96EDD"/>
    <w:rsid w:val="00BA3590"/>
    <w:rsid w:val="00BA4693"/>
    <w:rsid w:val="00BA46FC"/>
    <w:rsid w:val="00BA5A3D"/>
    <w:rsid w:val="00BA65AC"/>
    <w:rsid w:val="00BA78CE"/>
    <w:rsid w:val="00BB2BE0"/>
    <w:rsid w:val="00BB3486"/>
    <w:rsid w:val="00BB4016"/>
    <w:rsid w:val="00BB4992"/>
    <w:rsid w:val="00BB5B3A"/>
    <w:rsid w:val="00BC0809"/>
    <w:rsid w:val="00BC427C"/>
    <w:rsid w:val="00BC5D33"/>
    <w:rsid w:val="00BC6BC0"/>
    <w:rsid w:val="00BC7318"/>
    <w:rsid w:val="00BC7543"/>
    <w:rsid w:val="00BD0CC0"/>
    <w:rsid w:val="00BD3957"/>
    <w:rsid w:val="00BD54B6"/>
    <w:rsid w:val="00BD5E35"/>
    <w:rsid w:val="00BD69E2"/>
    <w:rsid w:val="00BD7287"/>
    <w:rsid w:val="00BD72EA"/>
    <w:rsid w:val="00BD7422"/>
    <w:rsid w:val="00BD7A8A"/>
    <w:rsid w:val="00BE2A13"/>
    <w:rsid w:val="00BE2F95"/>
    <w:rsid w:val="00BE33D0"/>
    <w:rsid w:val="00BE4B4B"/>
    <w:rsid w:val="00BE4C32"/>
    <w:rsid w:val="00BE5282"/>
    <w:rsid w:val="00BE556D"/>
    <w:rsid w:val="00BE642B"/>
    <w:rsid w:val="00BF0314"/>
    <w:rsid w:val="00BF1E3B"/>
    <w:rsid w:val="00BF21B2"/>
    <w:rsid w:val="00BF260E"/>
    <w:rsid w:val="00BF2C51"/>
    <w:rsid w:val="00BF4F80"/>
    <w:rsid w:val="00BF5234"/>
    <w:rsid w:val="00BF52D2"/>
    <w:rsid w:val="00C028B0"/>
    <w:rsid w:val="00C02DC5"/>
    <w:rsid w:val="00C07976"/>
    <w:rsid w:val="00C07DBD"/>
    <w:rsid w:val="00C1054B"/>
    <w:rsid w:val="00C11792"/>
    <w:rsid w:val="00C13604"/>
    <w:rsid w:val="00C14657"/>
    <w:rsid w:val="00C15575"/>
    <w:rsid w:val="00C155D5"/>
    <w:rsid w:val="00C174D8"/>
    <w:rsid w:val="00C175B5"/>
    <w:rsid w:val="00C20D03"/>
    <w:rsid w:val="00C234D2"/>
    <w:rsid w:val="00C23715"/>
    <w:rsid w:val="00C257E9"/>
    <w:rsid w:val="00C30CCF"/>
    <w:rsid w:val="00C30D4B"/>
    <w:rsid w:val="00C312AB"/>
    <w:rsid w:val="00C321CA"/>
    <w:rsid w:val="00C344A2"/>
    <w:rsid w:val="00C40B98"/>
    <w:rsid w:val="00C415EC"/>
    <w:rsid w:val="00C43A4B"/>
    <w:rsid w:val="00C46669"/>
    <w:rsid w:val="00C47118"/>
    <w:rsid w:val="00C532CC"/>
    <w:rsid w:val="00C5353C"/>
    <w:rsid w:val="00C548A1"/>
    <w:rsid w:val="00C57890"/>
    <w:rsid w:val="00C6026F"/>
    <w:rsid w:val="00C60EBD"/>
    <w:rsid w:val="00C61F92"/>
    <w:rsid w:val="00C641B7"/>
    <w:rsid w:val="00C64CD5"/>
    <w:rsid w:val="00C739DC"/>
    <w:rsid w:val="00C743B4"/>
    <w:rsid w:val="00C74456"/>
    <w:rsid w:val="00C754F0"/>
    <w:rsid w:val="00C757B9"/>
    <w:rsid w:val="00C767FE"/>
    <w:rsid w:val="00C76833"/>
    <w:rsid w:val="00C77794"/>
    <w:rsid w:val="00C826AC"/>
    <w:rsid w:val="00C829FA"/>
    <w:rsid w:val="00C8704A"/>
    <w:rsid w:val="00C90859"/>
    <w:rsid w:val="00C9135C"/>
    <w:rsid w:val="00C91F4C"/>
    <w:rsid w:val="00C92871"/>
    <w:rsid w:val="00C963EC"/>
    <w:rsid w:val="00C975E5"/>
    <w:rsid w:val="00CA0481"/>
    <w:rsid w:val="00CA18D9"/>
    <w:rsid w:val="00CA560C"/>
    <w:rsid w:val="00CA7B3D"/>
    <w:rsid w:val="00CA7C82"/>
    <w:rsid w:val="00CB0696"/>
    <w:rsid w:val="00CB06F4"/>
    <w:rsid w:val="00CB19A5"/>
    <w:rsid w:val="00CB1EE9"/>
    <w:rsid w:val="00CB600C"/>
    <w:rsid w:val="00CB637A"/>
    <w:rsid w:val="00CB6DC5"/>
    <w:rsid w:val="00CB6E96"/>
    <w:rsid w:val="00CB74AB"/>
    <w:rsid w:val="00CB752B"/>
    <w:rsid w:val="00CC0391"/>
    <w:rsid w:val="00CC2B88"/>
    <w:rsid w:val="00CC33DB"/>
    <w:rsid w:val="00CC549A"/>
    <w:rsid w:val="00CC752E"/>
    <w:rsid w:val="00CD1065"/>
    <w:rsid w:val="00CD16F1"/>
    <w:rsid w:val="00CD1AD8"/>
    <w:rsid w:val="00CD6754"/>
    <w:rsid w:val="00CE0C0A"/>
    <w:rsid w:val="00CE25A5"/>
    <w:rsid w:val="00CE46FD"/>
    <w:rsid w:val="00CE4C31"/>
    <w:rsid w:val="00CE5EFD"/>
    <w:rsid w:val="00CE5F0C"/>
    <w:rsid w:val="00CE6298"/>
    <w:rsid w:val="00CE6A8D"/>
    <w:rsid w:val="00CF0187"/>
    <w:rsid w:val="00CF01A2"/>
    <w:rsid w:val="00CF0DEE"/>
    <w:rsid w:val="00CF0E42"/>
    <w:rsid w:val="00CF1B55"/>
    <w:rsid w:val="00CF258E"/>
    <w:rsid w:val="00CF36ED"/>
    <w:rsid w:val="00CF41A5"/>
    <w:rsid w:val="00CF6733"/>
    <w:rsid w:val="00CF697D"/>
    <w:rsid w:val="00CF7471"/>
    <w:rsid w:val="00CF7B49"/>
    <w:rsid w:val="00D02EAA"/>
    <w:rsid w:val="00D03DA0"/>
    <w:rsid w:val="00D04866"/>
    <w:rsid w:val="00D05BD7"/>
    <w:rsid w:val="00D06236"/>
    <w:rsid w:val="00D12832"/>
    <w:rsid w:val="00D1422C"/>
    <w:rsid w:val="00D15AB0"/>
    <w:rsid w:val="00D2235F"/>
    <w:rsid w:val="00D22672"/>
    <w:rsid w:val="00D2378E"/>
    <w:rsid w:val="00D239A2"/>
    <w:rsid w:val="00D23C6C"/>
    <w:rsid w:val="00D24897"/>
    <w:rsid w:val="00D24FD7"/>
    <w:rsid w:val="00D2538D"/>
    <w:rsid w:val="00D25675"/>
    <w:rsid w:val="00D26470"/>
    <w:rsid w:val="00D27016"/>
    <w:rsid w:val="00D304C4"/>
    <w:rsid w:val="00D30F5B"/>
    <w:rsid w:val="00D3270A"/>
    <w:rsid w:val="00D347B2"/>
    <w:rsid w:val="00D35F96"/>
    <w:rsid w:val="00D40BCA"/>
    <w:rsid w:val="00D41143"/>
    <w:rsid w:val="00D431E4"/>
    <w:rsid w:val="00D436DB"/>
    <w:rsid w:val="00D4529A"/>
    <w:rsid w:val="00D4541F"/>
    <w:rsid w:val="00D47C04"/>
    <w:rsid w:val="00D521B6"/>
    <w:rsid w:val="00D5244E"/>
    <w:rsid w:val="00D52899"/>
    <w:rsid w:val="00D54392"/>
    <w:rsid w:val="00D555B1"/>
    <w:rsid w:val="00D556D0"/>
    <w:rsid w:val="00D57A3E"/>
    <w:rsid w:val="00D61363"/>
    <w:rsid w:val="00D632A8"/>
    <w:rsid w:val="00D632BA"/>
    <w:rsid w:val="00D66102"/>
    <w:rsid w:val="00D667EA"/>
    <w:rsid w:val="00D7327A"/>
    <w:rsid w:val="00D73B00"/>
    <w:rsid w:val="00D752D3"/>
    <w:rsid w:val="00D81757"/>
    <w:rsid w:val="00D823A8"/>
    <w:rsid w:val="00D83923"/>
    <w:rsid w:val="00D85CCC"/>
    <w:rsid w:val="00D875C1"/>
    <w:rsid w:val="00D87DB0"/>
    <w:rsid w:val="00D9001E"/>
    <w:rsid w:val="00D91894"/>
    <w:rsid w:val="00D92B0B"/>
    <w:rsid w:val="00D93776"/>
    <w:rsid w:val="00D93EAB"/>
    <w:rsid w:val="00D954DC"/>
    <w:rsid w:val="00D95D9E"/>
    <w:rsid w:val="00D96FC2"/>
    <w:rsid w:val="00D972CF"/>
    <w:rsid w:val="00D97E60"/>
    <w:rsid w:val="00DA2CBD"/>
    <w:rsid w:val="00DA3DB7"/>
    <w:rsid w:val="00DA3F0B"/>
    <w:rsid w:val="00DA4710"/>
    <w:rsid w:val="00DA5DCD"/>
    <w:rsid w:val="00DB09DF"/>
    <w:rsid w:val="00DB0EC7"/>
    <w:rsid w:val="00DB1606"/>
    <w:rsid w:val="00DB3F65"/>
    <w:rsid w:val="00DB7590"/>
    <w:rsid w:val="00DC0B36"/>
    <w:rsid w:val="00DC2970"/>
    <w:rsid w:val="00DC366E"/>
    <w:rsid w:val="00DC39E3"/>
    <w:rsid w:val="00DC3EA1"/>
    <w:rsid w:val="00DC4089"/>
    <w:rsid w:val="00DC5E1B"/>
    <w:rsid w:val="00DC6737"/>
    <w:rsid w:val="00DD156B"/>
    <w:rsid w:val="00DD5D0E"/>
    <w:rsid w:val="00DD79B5"/>
    <w:rsid w:val="00DE0311"/>
    <w:rsid w:val="00DE147F"/>
    <w:rsid w:val="00DE3B8A"/>
    <w:rsid w:val="00DE4B59"/>
    <w:rsid w:val="00DE5815"/>
    <w:rsid w:val="00DE5BDC"/>
    <w:rsid w:val="00DE69DC"/>
    <w:rsid w:val="00DE703D"/>
    <w:rsid w:val="00DF26DA"/>
    <w:rsid w:val="00DF2B1F"/>
    <w:rsid w:val="00DF6666"/>
    <w:rsid w:val="00DF6744"/>
    <w:rsid w:val="00DF74D5"/>
    <w:rsid w:val="00E03EFC"/>
    <w:rsid w:val="00E104D3"/>
    <w:rsid w:val="00E11A35"/>
    <w:rsid w:val="00E11CED"/>
    <w:rsid w:val="00E15959"/>
    <w:rsid w:val="00E16750"/>
    <w:rsid w:val="00E213A2"/>
    <w:rsid w:val="00E23511"/>
    <w:rsid w:val="00E239D1"/>
    <w:rsid w:val="00E2498B"/>
    <w:rsid w:val="00E2535C"/>
    <w:rsid w:val="00E256FA"/>
    <w:rsid w:val="00E30F0C"/>
    <w:rsid w:val="00E31EBF"/>
    <w:rsid w:val="00E32F99"/>
    <w:rsid w:val="00E33347"/>
    <w:rsid w:val="00E33D6B"/>
    <w:rsid w:val="00E3470A"/>
    <w:rsid w:val="00E359A6"/>
    <w:rsid w:val="00E36149"/>
    <w:rsid w:val="00E362BB"/>
    <w:rsid w:val="00E37CE4"/>
    <w:rsid w:val="00E45D06"/>
    <w:rsid w:val="00E45E75"/>
    <w:rsid w:val="00E477CD"/>
    <w:rsid w:val="00E506EA"/>
    <w:rsid w:val="00E53747"/>
    <w:rsid w:val="00E54CAE"/>
    <w:rsid w:val="00E55D54"/>
    <w:rsid w:val="00E55E40"/>
    <w:rsid w:val="00E610EE"/>
    <w:rsid w:val="00E616E5"/>
    <w:rsid w:val="00E61B38"/>
    <w:rsid w:val="00E636E5"/>
    <w:rsid w:val="00E63797"/>
    <w:rsid w:val="00E63A12"/>
    <w:rsid w:val="00E651AB"/>
    <w:rsid w:val="00E65369"/>
    <w:rsid w:val="00E65A9E"/>
    <w:rsid w:val="00E66C19"/>
    <w:rsid w:val="00E67B9D"/>
    <w:rsid w:val="00E70496"/>
    <w:rsid w:val="00E70C73"/>
    <w:rsid w:val="00E72E36"/>
    <w:rsid w:val="00E744F9"/>
    <w:rsid w:val="00E761AB"/>
    <w:rsid w:val="00E76B82"/>
    <w:rsid w:val="00E80147"/>
    <w:rsid w:val="00E8079D"/>
    <w:rsid w:val="00E81937"/>
    <w:rsid w:val="00E8252F"/>
    <w:rsid w:val="00E82DE7"/>
    <w:rsid w:val="00E83CB0"/>
    <w:rsid w:val="00E842B9"/>
    <w:rsid w:val="00E849B6"/>
    <w:rsid w:val="00E87EA1"/>
    <w:rsid w:val="00E90311"/>
    <w:rsid w:val="00E903F8"/>
    <w:rsid w:val="00E92008"/>
    <w:rsid w:val="00E95249"/>
    <w:rsid w:val="00E9698B"/>
    <w:rsid w:val="00E96A3E"/>
    <w:rsid w:val="00EA091D"/>
    <w:rsid w:val="00EA1EC2"/>
    <w:rsid w:val="00EA3BF9"/>
    <w:rsid w:val="00EA4241"/>
    <w:rsid w:val="00EA44B5"/>
    <w:rsid w:val="00EA6981"/>
    <w:rsid w:val="00EB13E6"/>
    <w:rsid w:val="00EB149D"/>
    <w:rsid w:val="00EB269E"/>
    <w:rsid w:val="00EB6901"/>
    <w:rsid w:val="00EB6AC7"/>
    <w:rsid w:val="00EB6B19"/>
    <w:rsid w:val="00EB733F"/>
    <w:rsid w:val="00EC165F"/>
    <w:rsid w:val="00EC3C76"/>
    <w:rsid w:val="00EC5784"/>
    <w:rsid w:val="00EC57D6"/>
    <w:rsid w:val="00EC62FC"/>
    <w:rsid w:val="00ED0E17"/>
    <w:rsid w:val="00ED4133"/>
    <w:rsid w:val="00ED5A8F"/>
    <w:rsid w:val="00ED6230"/>
    <w:rsid w:val="00ED6665"/>
    <w:rsid w:val="00ED666A"/>
    <w:rsid w:val="00EE034B"/>
    <w:rsid w:val="00EE3BB7"/>
    <w:rsid w:val="00EE530C"/>
    <w:rsid w:val="00EE6048"/>
    <w:rsid w:val="00EE671F"/>
    <w:rsid w:val="00EE6FBC"/>
    <w:rsid w:val="00EF0949"/>
    <w:rsid w:val="00EF18DF"/>
    <w:rsid w:val="00EF311B"/>
    <w:rsid w:val="00EF3FC4"/>
    <w:rsid w:val="00EF4847"/>
    <w:rsid w:val="00EF51B9"/>
    <w:rsid w:val="00EF78A4"/>
    <w:rsid w:val="00EF7EF0"/>
    <w:rsid w:val="00F10319"/>
    <w:rsid w:val="00F107DA"/>
    <w:rsid w:val="00F15315"/>
    <w:rsid w:val="00F15FFC"/>
    <w:rsid w:val="00F16B24"/>
    <w:rsid w:val="00F179A6"/>
    <w:rsid w:val="00F23335"/>
    <w:rsid w:val="00F2407F"/>
    <w:rsid w:val="00F24D5E"/>
    <w:rsid w:val="00F24F5A"/>
    <w:rsid w:val="00F256ED"/>
    <w:rsid w:val="00F278FC"/>
    <w:rsid w:val="00F3155A"/>
    <w:rsid w:val="00F34145"/>
    <w:rsid w:val="00F351CB"/>
    <w:rsid w:val="00F36EC3"/>
    <w:rsid w:val="00F3760E"/>
    <w:rsid w:val="00F40256"/>
    <w:rsid w:val="00F41CE3"/>
    <w:rsid w:val="00F432F7"/>
    <w:rsid w:val="00F45650"/>
    <w:rsid w:val="00F46BB0"/>
    <w:rsid w:val="00F47494"/>
    <w:rsid w:val="00F47860"/>
    <w:rsid w:val="00F47B10"/>
    <w:rsid w:val="00F5059B"/>
    <w:rsid w:val="00F513C5"/>
    <w:rsid w:val="00F525DA"/>
    <w:rsid w:val="00F55DF1"/>
    <w:rsid w:val="00F57C4C"/>
    <w:rsid w:val="00F601A5"/>
    <w:rsid w:val="00F60E37"/>
    <w:rsid w:val="00F632ED"/>
    <w:rsid w:val="00F63459"/>
    <w:rsid w:val="00F63EEE"/>
    <w:rsid w:val="00F650D8"/>
    <w:rsid w:val="00F652BB"/>
    <w:rsid w:val="00F65C9C"/>
    <w:rsid w:val="00F6646D"/>
    <w:rsid w:val="00F66DCB"/>
    <w:rsid w:val="00F70C1C"/>
    <w:rsid w:val="00F71127"/>
    <w:rsid w:val="00F713D2"/>
    <w:rsid w:val="00F7151C"/>
    <w:rsid w:val="00F7191F"/>
    <w:rsid w:val="00F723CA"/>
    <w:rsid w:val="00F72529"/>
    <w:rsid w:val="00F74953"/>
    <w:rsid w:val="00F7583C"/>
    <w:rsid w:val="00F77310"/>
    <w:rsid w:val="00F7791F"/>
    <w:rsid w:val="00F80515"/>
    <w:rsid w:val="00F843AB"/>
    <w:rsid w:val="00F846E9"/>
    <w:rsid w:val="00F87455"/>
    <w:rsid w:val="00F87D13"/>
    <w:rsid w:val="00F90962"/>
    <w:rsid w:val="00F90C1B"/>
    <w:rsid w:val="00F93830"/>
    <w:rsid w:val="00F940E6"/>
    <w:rsid w:val="00F97B45"/>
    <w:rsid w:val="00FA00FC"/>
    <w:rsid w:val="00FA1690"/>
    <w:rsid w:val="00FA3421"/>
    <w:rsid w:val="00FA78E6"/>
    <w:rsid w:val="00FB10D6"/>
    <w:rsid w:val="00FB1171"/>
    <w:rsid w:val="00FB164B"/>
    <w:rsid w:val="00FB1F1A"/>
    <w:rsid w:val="00FB262A"/>
    <w:rsid w:val="00FB2C57"/>
    <w:rsid w:val="00FB3060"/>
    <w:rsid w:val="00FB3845"/>
    <w:rsid w:val="00FB4EAB"/>
    <w:rsid w:val="00FB6731"/>
    <w:rsid w:val="00FB6E16"/>
    <w:rsid w:val="00FB74BD"/>
    <w:rsid w:val="00FC009F"/>
    <w:rsid w:val="00FC0D8B"/>
    <w:rsid w:val="00FC1FBC"/>
    <w:rsid w:val="00FC229D"/>
    <w:rsid w:val="00FC256D"/>
    <w:rsid w:val="00FC2AEB"/>
    <w:rsid w:val="00FC2E38"/>
    <w:rsid w:val="00FC2F74"/>
    <w:rsid w:val="00FC56DC"/>
    <w:rsid w:val="00FC57D0"/>
    <w:rsid w:val="00FC5805"/>
    <w:rsid w:val="00FC735F"/>
    <w:rsid w:val="00FD1D30"/>
    <w:rsid w:val="00FD2827"/>
    <w:rsid w:val="00FD2D0A"/>
    <w:rsid w:val="00FD3178"/>
    <w:rsid w:val="00FD78EF"/>
    <w:rsid w:val="00FD7C97"/>
    <w:rsid w:val="00FE094F"/>
    <w:rsid w:val="00FE137B"/>
    <w:rsid w:val="00FE2F9A"/>
    <w:rsid w:val="00FE38C1"/>
    <w:rsid w:val="00FE4193"/>
    <w:rsid w:val="00FE4301"/>
    <w:rsid w:val="00FE53C2"/>
    <w:rsid w:val="00FF07BE"/>
    <w:rsid w:val="00FF0B4C"/>
    <w:rsid w:val="00FF1948"/>
    <w:rsid w:val="00FF1BBE"/>
    <w:rsid w:val="00FF1CEF"/>
    <w:rsid w:val="00FF213B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3BF9"/>
  <w15:docId w15:val="{44CFE7BC-CBDE-4883-AC76-4F1DED87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27F"/>
  </w:style>
  <w:style w:type="paragraph" w:styleId="Ttulo1">
    <w:name w:val="heading 1"/>
    <w:basedOn w:val="Normal"/>
    <w:next w:val="Normal"/>
    <w:link w:val="Ttulo1Car"/>
    <w:uiPriority w:val="9"/>
    <w:qFormat/>
    <w:rsid w:val="00BB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2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BB2BE0"/>
    <w:rPr>
      <w:smallCaps/>
      <w:color w:val="5A5A5A" w:themeColor="text1" w:themeTint="A5"/>
    </w:rPr>
  </w:style>
  <w:style w:type="character" w:customStyle="1" w:styleId="Ttulo1Car">
    <w:name w:val="Título 1 Car"/>
    <w:basedOn w:val="Fuentedeprrafopredeter"/>
    <w:link w:val="Ttulo1"/>
    <w:uiPriority w:val="9"/>
    <w:rsid w:val="00BB2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55B"/>
  </w:style>
  <w:style w:type="paragraph" w:styleId="Piedepgina">
    <w:name w:val="footer"/>
    <w:basedOn w:val="Normal"/>
    <w:link w:val="PiedepginaCar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2755B"/>
  </w:style>
  <w:style w:type="table" w:styleId="Sombreadoclaro-nfasis1">
    <w:name w:val="Light Shading Accent 1"/>
    <w:basedOn w:val="Tablanormal"/>
    <w:uiPriority w:val="60"/>
    <w:rsid w:val="008837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withheader">
    <w:name w:val="Table with header"/>
    <w:basedOn w:val="Tablanormal"/>
    <w:uiPriority w:val="50"/>
    <w:rsid w:val="00D875C1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abladelista2-nfasis31">
    <w:name w:val="Tabla de lista 2 - Énfasis 31"/>
    <w:basedOn w:val="Tabla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AE4DC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462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62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62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62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62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2AA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semiHidden/>
    <w:rsid w:val="000C5238"/>
  </w:style>
  <w:style w:type="character" w:styleId="Hipervnculo">
    <w:name w:val="Hyperlink"/>
    <w:basedOn w:val="Fuentedeprrafopredeter"/>
    <w:uiPriority w:val="99"/>
    <w:unhideWhenUsed/>
    <w:rsid w:val="00561B03"/>
    <w:rPr>
      <w:color w:val="0563C1" w:themeColor="hyperlink"/>
      <w:u w:val="single"/>
    </w:rPr>
  </w:style>
  <w:style w:type="table" w:styleId="Tabladelista2-nfasis3">
    <w:name w:val="List Table 2 Accent 3"/>
    <w:basedOn w:val="Tablanormal"/>
    <w:uiPriority w:val="47"/>
    <w:rsid w:val="003479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CA">
    <w:name w:val="TCA"/>
    <w:basedOn w:val="Tablanormal"/>
    <w:uiPriority w:val="99"/>
    <w:rsid w:val="009320A9"/>
    <w:pPr>
      <w:spacing w:after="0" w:line="240" w:lineRule="auto"/>
    </w:pPr>
    <w:tblPr>
      <w:tblBorders>
        <w:top w:val="single" w:sz="2" w:space="0" w:color="BFBFBF" w:themeColor="background1" w:themeShade="BF"/>
        <w:left w:val="single" w:sz="2" w:space="0" w:color="BFBFBF" w:themeColor="background1" w:themeShade="BF"/>
        <w:bottom w:val="single" w:sz="2" w:space="0" w:color="BFBFBF" w:themeColor="background1" w:themeShade="BF"/>
        <w:right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</w:tbl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FF0000"/>
        <w:vAlign w:val="center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200AA"/>
    <w:rPr>
      <w:color w:val="808080"/>
    </w:rPr>
  </w:style>
  <w:style w:type="table" w:styleId="Tablaconcuadrcula">
    <w:name w:val="Table Grid"/>
    <w:basedOn w:val="Tablanormal"/>
    <w:uiPriority w:val="39"/>
    <w:rsid w:val="0039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F2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sutil2">
    <w:name w:val="Table Subtle 2"/>
    <w:basedOn w:val="Tablanormal"/>
    <w:uiPriority w:val="99"/>
    <w:rsid w:val="002800C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5">
    <w:name w:val="Plain Table 5"/>
    <w:basedOn w:val="Tablanormal"/>
    <w:uiPriority w:val="45"/>
    <w:rsid w:val="002800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-nfasis2">
    <w:name w:val="Grid Table 3 Accent 2"/>
    <w:basedOn w:val="Tablanormal"/>
    <w:uiPriority w:val="48"/>
    <w:rsid w:val="002800C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customStyle="1" w:styleId="Default">
    <w:name w:val="Default"/>
    <w:rsid w:val="001B0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FC009F"/>
  </w:style>
  <w:style w:type="character" w:customStyle="1" w:styleId="scxw33777266">
    <w:name w:val="scxw33777266"/>
    <w:basedOn w:val="Fuentedeprrafopredeter"/>
    <w:rsid w:val="00FC009F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56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ns\Documents\Documentos%20Assist\W37\PM-13470-AgrupaciondeTransacciones-hos40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7C10-AA54-4A53-8A94-D69D124A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PM-13470-AgrupaciondeTransacciones-hos400</Template>
  <TotalTime>1</TotalTime>
  <Pages>14</Pages>
  <Words>598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Assist</vt:lpstr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Cons Robles</dc:creator>
  <cp:keywords>FRXXX</cp:keywords>
  <dc:description/>
  <cp:lastModifiedBy>INAP-QA</cp:lastModifiedBy>
  <cp:revision>2</cp:revision>
  <dcterms:created xsi:type="dcterms:W3CDTF">2023-01-31T19:06:00Z</dcterms:created>
  <dcterms:modified xsi:type="dcterms:W3CDTF">2023-01-31T19:06:00Z</dcterms:modified>
</cp:coreProperties>
</file>