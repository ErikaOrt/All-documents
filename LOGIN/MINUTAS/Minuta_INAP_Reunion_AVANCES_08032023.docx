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08B0EB94" w:rsidR="003B012C" w:rsidRPr="005F056E" w:rsidRDefault="008C1C01" w:rsidP="0066177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66177D">
              <w:rPr>
                <w:rFonts w:cs="Arial"/>
                <w:b/>
                <w:iCs/>
              </w:rPr>
              <w:t>Sistema del Presupuesto Basado en Resultados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7B56F5DE" w:rsidR="00D45AD4" w:rsidRPr="005F056E" w:rsidRDefault="0066177D" w:rsidP="008A67C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</w:rPr>
              <w:t>marzo 2023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79190274" w:rsidR="002A4DE6" w:rsidRPr="005F056E" w:rsidRDefault="00D82510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Iris Cecilia Lechuga Arteaga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Tester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A4DE6">
              <w:rPr>
                <w:rFonts w:ascii="Arial" w:eastAsia="Calibri" w:hAnsi="Arial" w:cs="Arial"/>
                <w:sz w:val="24"/>
                <w:szCs w:val="24"/>
              </w:rPr>
              <w:t>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3ED78F5C" w:rsidR="002A4DE6" w:rsidRPr="005F056E" w:rsidRDefault="00B43911" w:rsidP="0066177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Reunión de revisión de avances de la Plataforma </w:t>
            </w:r>
            <w:r w:rsidR="0066177D">
              <w:rPr>
                <w:rFonts w:ascii="Arial" w:eastAsia="Calibri" w:hAnsi="Arial" w:cs="Arial"/>
                <w:sz w:val="24"/>
                <w:szCs w:val="24"/>
              </w:rPr>
              <w:t xml:space="preserve">Sistema del Presupuesto Basado en Resultados 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AC70E8" w:rsidRPr="005F056E" w14:paraId="4364FBAB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137A36" w14:textId="26A1FCAF" w:rsidR="00AC70E8" w:rsidRDefault="0066177D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Emmanuel </w:t>
            </w:r>
            <w:r w:rsidR="00580175">
              <w:rPr>
                <w:rFonts w:ascii="Arial" w:eastAsia="Arial" w:hAnsi="Arial" w:cs="Arial"/>
                <w:b/>
                <w:sz w:val="24"/>
                <w:szCs w:val="24"/>
              </w:rPr>
              <w:t xml:space="preserve">González Álvarez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44184D" w14:textId="48673FC8" w:rsidR="00AC70E8" w:rsidRDefault="000874FB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Jefe de Monitoreo 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2D14C84" w:rsidR="00B37D07" w:rsidRPr="005F056E" w:rsidRDefault="000874FB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José Ángel Pérez Alonso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03680175" w:rsidR="00B37D07" w:rsidRPr="005F056E" w:rsidRDefault="000874FB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Alfonso O. Ortiz Espinoza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50600483" w:rsidR="00B37D07" w:rsidRPr="005F056E" w:rsidRDefault="000874FB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de</w:t>
            </w:r>
            <w:r w:rsidR="00B37D07" w:rsidRPr="005F056E">
              <w:rPr>
                <w:rFonts w:ascii="Arial" w:eastAsia="Arial" w:hAnsi="Arial" w:cs="Arial"/>
                <w:b/>
                <w:sz w:val="24"/>
                <w:szCs w:val="24"/>
              </w:rPr>
              <w:t xml:space="preserve"> Proyecto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 INAP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7319DF3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 w:rsidR="00580175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Presentación de Avances 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0C246F1" w14:textId="1184D62F" w:rsidR="00AC70E8" w:rsidRPr="000874FB" w:rsidRDefault="000874FB" w:rsidP="000874FB">
            <w:pPr>
              <w:pStyle w:val="Prrafodelista"/>
              <w:ind w:left="765"/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0874FB"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>S</w:t>
            </w:r>
            <w:r w:rsidRPr="000874FB"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 xml:space="preserve">e </w:t>
            </w:r>
            <w:r w:rsidRPr="000874FB"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>habló</w:t>
            </w:r>
            <w:r w:rsidRPr="000874FB"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 xml:space="preserve"> del propósito de la aplicación que es la generación de usuarios; Generados sobre la MIR, también del llenado cada una de los valores para ir complementando información, dependiendo si son Dependencias o Entidades para posteriormente generar información por metas anuales, trimestrales, posteriormente se vayan generando los reportes, fichas, metas, finalizando con la opción de imprimir dicha información. </w:t>
            </w:r>
          </w:p>
          <w:p w14:paraId="0D4C29F6" w14:textId="6D4BED7F" w:rsidR="00944AED" w:rsidRDefault="00944AED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4E31F18" w14:textId="77777777" w:rsidR="001C5057" w:rsidRDefault="001C5057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24E5554" w14:textId="77777777" w:rsidR="00944AED" w:rsidRDefault="00944AED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5648EF6C" w:rsidR="007A3DAB" w:rsidRPr="009220E0" w:rsidRDefault="007A3DAB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4439EE" w14:textId="6A3602F6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879460A" w14:textId="77777777" w:rsidR="000874FB" w:rsidRPr="000874FB" w:rsidRDefault="000874FB" w:rsidP="000874FB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62626"/>
                <w:sz w:val="24"/>
                <w:szCs w:val="24"/>
                <w:lang w:eastAsia="es-MX"/>
              </w:rPr>
            </w:pPr>
            <w:r w:rsidRPr="000874FB">
              <w:rPr>
                <w:rFonts w:ascii="Arial" w:hAnsi="Arial" w:cs="Arial"/>
                <w:color w:val="262626"/>
                <w:sz w:val="24"/>
                <w:szCs w:val="24"/>
                <w:lang w:eastAsia="es-MX"/>
              </w:rPr>
              <w:t>Pendiente por Mandar la IP de sitio. </w:t>
            </w:r>
          </w:p>
          <w:p w14:paraId="6F80C0BA" w14:textId="77777777" w:rsidR="000874FB" w:rsidRPr="000874FB" w:rsidRDefault="000874FB" w:rsidP="000874FB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62626"/>
                <w:sz w:val="24"/>
                <w:szCs w:val="24"/>
                <w:lang w:eastAsia="es-MX"/>
              </w:rPr>
            </w:pPr>
            <w:r w:rsidRPr="000874FB">
              <w:rPr>
                <w:rFonts w:ascii="Arial" w:hAnsi="Arial" w:cs="Arial"/>
                <w:color w:val="262626"/>
                <w:sz w:val="24"/>
                <w:szCs w:val="24"/>
                <w:lang w:eastAsia="es-MX"/>
              </w:rPr>
              <w:t>Cambios ya que se detectaron algunos errores en la parte de la solicitud de notificación del usuario. / En Ft Excel de prueba Contrato de Riesgo Faltan agregar dos componentes más ya que solo tiene el CONAC - Programa  </w:t>
            </w:r>
          </w:p>
          <w:p w14:paraId="396E8A45" w14:textId="77777777" w:rsidR="000874FB" w:rsidRPr="000874FB" w:rsidRDefault="000874FB" w:rsidP="000874FB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62626"/>
                <w:sz w:val="24"/>
                <w:szCs w:val="24"/>
                <w:lang w:eastAsia="es-MX"/>
              </w:rPr>
            </w:pPr>
            <w:r w:rsidRPr="000874FB">
              <w:rPr>
                <w:rFonts w:ascii="Arial" w:hAnsi="Arial" w:cs="Arial"/>
                <w:color w:val="262626"/>
                <w:sz w:val="24"/>
                <w:szCs w:val="24"/>
                <w:lang w:eastAsia="es-MX"/>
              </w:rPr>
              <w:t>Documentación </w:t>
            </w:r>
          </w:p>
          <w:p w14:paraId="634DB6D5" w14:textId="1FDD3482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6CFD4CE" w14:textId="37736AAC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8DF7D04" w14:textId="52A99683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6AC32E8A" w14:textId="6C2E38C4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B4C731B" w14:textId="799CD5AF" w:rsidR="00CD2D13" w:rsidRPr="005F056E" w:rsidRDefault="00CD2D13" w:rsidP="000874FB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3D1E061B" w14:textId="3F196B4C" w:rsidR="009E5F5B" w:rsidRDefault="003611F4" w:rsidP="003611F4">
      <w:pPr>
        <w:tabs>
          <w:tab w:val="left" w:pos="5475"/>
        </w:tabs>
      </w:pPr>
      <w:r w:rsidRPr="008E30A4">
        <w:tab/>
      </w:r>
    </w:p>
    <w:p w14:paraId="4D3621C5" w14:textId="030CA282" w:rsidR="00944AED" w:rsidRDefault="00944AED" w:rsidP="003611F4">
      <w:pPr>
        <w:tabs>
          <w:tab w:val="left" w:pos="5475"/>
        </w:tabs>
      </w:pPr>
    </w:p>
    <w:p w14:paraId="16C2FF30" w14:textId="7B73A113" w:rsidR="00944AED" w:rsidRDefault="00944AED" w:rsidP="003611F4">
      <w:pPr>
        <w:tabs>
          <w:tab w:val="left" w:pos="5475"/>
        </w:tabs>
      </w:pPr>
    </w:p>
    <w:p w14:paraId="1DF743F9" w14:textId="1859314D" w:rsidR="00944AED" w:rsidRDefault="00944AED" w:rsidP="003611F4">
      <w:pPr>
        <w:tabs>
          <w:tab w:val="left" w:pos="5475"/>
        </w:tabs>
      </w:pPr>
    </w:p>
    <w:p w14:paraId="30C517A3" w14:textId="59E04E08" w:rsidR="00944AED" w:rsidRDefault="00944AED" w:rsidP="003611F4">
      <w:pPr>
        <w:tabs>
          <w:tab w:val="left" w:pos="5475"/>
        </w:tabs>
      </w:pPr>
    </w:p>
    <w:p w14:paraId="0D1E7EB2" w14:textId="2719E5AD" w:rsidR="00944AED" w:rsidRDefault="00944AED" w:rsidP="003611F4">
      <w:pPr>
        <w:tabs>
          <w:tab w:val="left" w:pos="5475"/>
        </w:tabs>
      </w:pPr>
    </w:p>
    <w:p w14:paraId="278CF118" w14:textId="42CDADD8" w:rsidR="00D90B3A" w:rsidRDefault="00D90B3A" w:rsidP="003611F4">
      <w:pPr>
        <w:tabs>
          <w:tab w:val="left" w:pos="5475"/>
        </w:tabs>
      </w:pPr>
    </w:p>
    <w:p w14:paraId="6793229D" w14:textId="77777777" w:rsidR="00D90B3A" w:rsidRDefault="00D90B3A" w:rsidP="003611F4">
      <w:pPr>
        <w:tabs>
          <w:tab w:val="left" w:pos="5475"/>
        </w:tabs>
      </w:pPr>
    </w:p>
    <w:p w14:paraId="26D16B3E" w14:textId="08F51BBB" w:rsidR="00944AED" w:rsidRDefault="00944AED" w:rsidP="003611F4">
      <w:pPr>
        <w:tabs>
          <w:tab w:val="left" w:pos="5475"/>
        </w:tabs>
      </w:pPr>
    </w:p>
    <w:p w14:paraId="3E359466" w14:textId="5D2EC429" w:rsidR="00944AED" w:rsidRDefault="00944AED" w:rsidP="003611F4">
      <w:pPr>
        <w:tabs>
          <w:tab w:val="left" w:pos="5475"/>
        </w:tabs>
      </w:pPr>
    </w:p>
    <w:p w14:paraId="662845B0" w14:textId="77777777" w:rsidR="00944AED" w:rsidRDefault="00944AED" w:rsidP="003611F4">
      <w:pPr>
        <w:tabs>
          <w:tab w:val="left" w:pos="5475"/>
        </w:tabs>
      </w:pP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070CF7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070CF7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070CF7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070CF7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070CF7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EB791" w14:textId="77777777" w:rsidR="00C84F05" w:rsidRDefault="00C84F05" w:rsidP="00C437A5">
      <w:r>
        <w:separator/>
      </w:r>
    </w:p>
  </w:endnote>
  <w:endnote w:type="continuationSeparator" w:id="0">
    <w:p w14:paraId="72A92134" w14:textId="77777777" w:rsidR="00C84F05" w:rsidRDefault="00C84F05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829CD9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441E9BF3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D82510">
      <w:rPr>
        <w:rFonts w:ascii="Arial" w:hAnsi="Arial" w:cs="Arial"/>
        <w:b/>
        <w:bCs/>
        <w:noProof/>
        <w:sz w:val="18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D82510">
      <w:rPr>
        <w:rFonts w:ascii="Arial" w:hAnsi="Arial" w:cs="Arial"/>
        <w:b/>
        <w:bCs/>
        <w:noProof/>
        <w:sz w:val="18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53929" w14:textId="77777777" w:rsidR="00C84F05" w:rsidRDefault="00C84F05" w:rsidP="00C437A5">
      <w:r>
        <w:separator/>
      </w:r>
    </w:p>
  </w:footnote>
  <w:footnote w:type="continuationSeparator" w:id="0">
    <w:p w14:paraId="08769C32" w14:textId="77777777" w:rsidR="00C84F05" w:rsidRDefault="00C84F05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BB9BAC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3770FA9"/>
    <w:multiLevelType w:val="multilevel"/>
    <w:tmpl w:val="0A7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1644F"/>
    <w:rsid w:val="00021FA0"/>
    <w:rsid w:val="000436B3"/>
    <w:rsid w:val="00045DDB"/>
    <w:rsid w:val="00053DEA"/>
    <w:rsid w:val="00064736"/>
    <w:rsid w:val="00070CF7"/>
    <w:rsid w:val="00075D08"/>
    <w:rsid w:val="0008032D"/>
    <w:rsid w:val="000874FB"/>
    <w:rsid w:val="000935FA"/>
    <w:rsid w:val="000967A4"/>
    <w:rsid w:val="000A161A"/>
    <w:rsid w:val="000A1D49"/>
    <w:rsid w:val="000A301F"/>
    <w:rsid w:val="000A4C0C"/>
    <w:rsid w:val="000B7548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C1912"/>
    <w:rsid w:val="001C5057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7B7"/>
    <w:rsid w:val="00355DA3"/>
    <w:rsid w:val="00357F8A"/>
    <w:rsid w:val="003611F4"/>
    <w:rsid w:val="0037182F"/>
    <w:rsid w:val="00373C5A"/>
    <w:rsid w:val="00382249"/>
    <w:rsid w:val="003A744D"/>
    <w:rsid w:val="003B012C"/>
    <w:rsid w:val="003B3778"/>
    <w:rsid w:val="003E49F4"/>
    <w:rsid w:val="003E7A9A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E6B26"/>
    <w:rsid w:val="004E76D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80175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6177D"/>
    <w:rsid w:val="00675A8E"/>
    <w:rsid w:val="00675EAF"/>
    <w:rsid w:val="006800D6"/>
    <w:rsid w:val="006E2B19"/>
    <w:rsid w:val="007059CA"/>
    <w:rsid w:val="00706F02"/>
    <w:rsid w:val="00717384"/>
    <w:rsid w:val="007230EB"/>
    <w:rsid w:val="00767D46"/>
    <w:rsid w:val="0078296B"/>
    <w:rsid w:val="0079534C"/>
    <w:rsid w:val="007A2BEA"/>
    <w:rsid w:val="007A3DAB"/>
    <w:rsid w:val="007A6198"/>
    <w:rsid w:val="007D3528"/>
    <w:rsid w:val="007E2D49"/>
    <w:rsid w:val="007E7E90"/>
    <w:rsid w:val="00805249"/>
    <w:rsid w:val="00824F95"/>
    <w:rsid w:val="00826347"/>
    <w:rsid w:val="0084198F"/>
    <w:rsid w:val="00865AC8"/>
    <w:rsid w:val="00871B8C"/>
    <w:rsid w:val="00882E39"/>
    <w:rsid w:val="008868F4"/>
    <w:rsid w:val="008A5CC5"/>
    <w:rsid w:val="008A67CA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35760"/>
    <w:rsid w:val="00940A0F"/>
    <w:rsid w:val="00940F4A"/>
    <w:rsid w:val="00944AED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65DA9"/>
    <w:rsid w:val="00A867E8"/>
    <w:rsid w:val="00A869DB"/>
    <w:rsid w:val="00A90B00"/>
    <w:rsid w:val="00A96CB6"/>
    <w:rsid w:val="00AC70E8"/>
    <w:rsid w:val="00AD2680"/>
    <w:rsid w:val="00AD65D5"/>
    <w:rsid w:val="00AD71FD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4F05"/>
    <w:rsid w:val="00C869CC"/>
    <w:rsid w:val="00CA1163"/>
    <w:rsid w:val="00CD1703"/>
    <w:rsid w:val="00CD2D1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2510"/>
    <w:rsid w:val="00D852E5"/>
    <w:rsid w:val="00D90B3A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443A5522-509F-4755-83C1-91D0CDC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A3D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200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R</dc:creator>
  <cp:keywords/>
  <dc:description/>
  <cp:lastModifiedBy>INAP-QA</cp:lastModifiedBy>
  <cp:revision>2</cp:revision>
  <dcterms:created xsi:type="dcterms:W3CDTF">2023-03-13T19:11:00Z</dcterms:created>
  <dcterms:modified xsi:type="dcterms:W3CDTF">2023-03-14T16:58:00Z</dcterms:modified>
</cp:coreProperties>
</file>